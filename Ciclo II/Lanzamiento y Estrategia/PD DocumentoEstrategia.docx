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A99" w:rsidRDefault="000F6A99" w:rsidP="000F6A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0F6A99" w:rsidRDefault="000F6A99" w:rsidP="000F6A99">
      <w:pPr>
        <w:jc w:val="center"/>
        <w:rPr>
          <w:b/>
          <w:sz w:val="24"/>
          <w:szCs w:val="24"/>
        </w:rPr>
      </w:pPr>
    </w:p>
    <w:p w:rsidR="00EF0802" w:rsidRDefault="000F6A99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6588073" w:history="1">
        <w:r w:rsidR="00EF0802" w:rsidRPr="000F5F49">
          <w:rPr>
            <w:rStyle w:val="Hipervnculo"/>
            <w:noProof/>
            <w:lang w:val="es-ES"/>
          </w:rPr>
          <w:t>1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  <w:lang w:val="es-ES"/>
          </w:rPr>
          <w:t>Objetivo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_Toc426588073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CF44BE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4" w:history="1">
        <w:r w:rsidR="00EF0802" w:rsidRPr="000F5F49">
          <w:rPr>
            <w:rStyle w:val="Hipervnculo"/>
            <w:noProof/>
            <w:lang w:val="es-ES"/>
          </w:rPr>
          <w:t>2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  <w:lang w:val="es-ES"/>
          </w:rPr>
          <w:t>Estrategia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_Toc426588074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CF44BE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5" w:history="1">
        <w:r w:rsidR="00EF0802" w:rsidRPr="000F5F49">
          <w:rPr>
            <w:rStyle w:val="Hipervnculo"/>
            <w:noProof/>
          </w:rPr>
          <w:t>2.1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</w:rPr>
          <w:t>Criterios de la estrategia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_Toc426588075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CF44BE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6" w:history="1">
        <w:r w:rsidR="00EF0802" w:rsidRPr="000F5F49">
          <w:rPr>
            <w:rStyle w:val="Hipervnculo"/>
            <w:noProof/>
          </w:rPr>
          <w:t>2.2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</w:rPr>
          <w:t>Estrategia general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_Toc426588076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CF44BE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7" w:history="1">
        <w:r w:rsidR="00EF0802" w:rsidRPr="000F5F49">
          <w:rPr>
            <w:rStyle w:val="Hipervnculo"/>
            <w:noProof/>
            <w:lang w:val="es-ES"/>
          </w:rPr>
          <w:t>2.3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</w:rPr>
          <w:t>Diseño</w:t>
        </w:r>
        <w:r w:rsidR="00EF0802" w:rsidRPr="000F5F49">
          <w:rPr>
            <w:rStyle w:val="Hipervnculo"/>
            <w:noProof/>
            <w:lang w:val="es-ES"/>
          </w:rPr>
          <w:t xml:space="preserve"> Conceptual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_Toc426588077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CF44BE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8" w:history="1">
        <w:r w:rsidR="00EF0802" w:rsidRPr="000F5F49">
          <w:rPr>
            <w:rStyle w:val="Hipervnculo"/>
            <w:noProof/>
            <w:lang w:val="es-ES"/>
          </w:rPr>
          <w:t>2.3.1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</w:rPr>
          <w:t>Módulos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_Toc426588078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2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CF44BE">
      <w:pPr>
        <w:pStyle w:val="TD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79" w:history="1">
        <w:r w:rsidR="00EF0802" w:rsidRPr="000F5F49">
          <w:rPr>
            <w:rStyle w:val="Hipervnculo"/>
            <w:noProof/>
          </w:rPr>
          <w:t>2.3.2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</w:rPr>
          <w:t>Funcionalidades asociadas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_Toc426588079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3</w:t>
        </w:r>
        <w:r w:rsidR="00EF0802">
          <w:rPr>
            <w:noProof/>
            <w:webHidden/>
          </w:rPr>
          <w:fldChar w:fldCharType="end"/>
        </w:r>
      </w:hyperlink>
    </w:p>
    <w:p w:rsidR="00EF0802" w:rsidRDefault="00CF44BE">
      <w:pPr>
        <w:pStyle w:val="TD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426588080" w:history="1">
        <w:r w:rsidR="00EF0802" w:rsidRPr="000F5F49">
          <w:rPr>
            <w:rStyle w:val="Hipervnculo"/>
            <w:noProof/>
          </w:rPr>
          <w:t>2.4</w:t>
        </w:r>
        <w:r w:rsidR="00EF0802">
          <w:rPr>
            <w:rFonts w:asciiTheme="minorHAnsi" w:eastAsiaTheme="minorEastAsia" w:hAnsiTheme="minorHAnsi" w:cstheme="minorBidi"/>
            <w:noProof/>
            <w:sz w:val="22"/>
            <w:szCs w:val="22"/>
            <w:lang w:eastAsia="es-CO"/>
          </w:rPr>
          <w:tab/>
        </w:r>
        <w:r w:rsidR="00EF0802" w:rsidRPr="000F5F49">
          <w:rPr>
            <w:rStyle w:val="Hipervnculo"/>
            <w:noProof/>
          </w:rPr>
          <w:t>Estimación preliminar del proyecto</w:t>
        </w:r>
        <w:r w:rsidR="00EF0802">
          <w:rPr>
            <w:noProof/>
            <w:webHidden/>
          </w:rPr>
          <w:tab/>
        </w:r>
        <w:r w:rsidR="00EF0802">
          <w:rPr>
            <w:noProof/>
            <w:webHidden/>
          </w:rPr>
          <w:fldChar w:fldCharType="begin"/>
        </w:r>
        <w:r w:rsidR="00EF0802">
          <w:rPr>
            <w:noProof/>
            <w:webHidden/>
          </w:rPr>
          <w:instrText xml:space="preserve"> PAGEREF _Toc426588080 \h </w:instrText>
        </w:r>
        <w:r w:rsidR="00EF0802">
          <w:rPr>
            <w:noProof/>
            <w:webHidden/>
          </w:rPr>
        </w:r>
        <w:r w:rsidR="00EF0802">
          <w:rPr>
            <w:noProof/>
            <w:webHidden/>
          </w:rPr>
          <w:fldChar w:fldCharType="separate"/>
        </w:r>
        <w:r w:rsidR="00EF0802">
          <w:rPr>
            <w:noProof/>
            <w:webHidden/>
          </w:rPr>
          <w:t>3</w:t>
        </w:r>
        <w:r w:rsidR="00EF0802">
          <w:rPr>
            <w:noProof/>
            <w:webHidden/>
          </w:rPr>
          <w:fldChar w:fldCharType="end"/>
        </w:r>
      </w:hyperlink>
    </w:p>
    <w:p w:rsidR="000F6A99" w:rsidRDefault="000F6A99" w:rsidP="000F6A99">
      <w:pPr>
        <w:tabs>
          <w:tab w:val="left" w:pos="709"/>
        </w:tabs>
      </w:pPr>
      <w:r>
        <w:fldChar w:fldCharType="end"/>
      </w:r>
    </w:p>
    <w:p w:rsidR="000F6A99" w:rsidRDefault="000F6A99" w:rsidP="000F6A99">
      <w:pPr>
        <w:pStyle w:val="Ttulo1"/>
        <w:numPr>
          <w:ilvl w:val="0"/>
          <w:numId w:val="0"/>
        </w:numPr>
        <w:jc w:val="both"/>
        <w:rPr>
          <w:lang w:val="es-ES"/>
        </w:rPr>
      </w:pPr>
    </w:p>
    <w:p w:rsidR="00930576" w:rsidRDefault="000F6A99" w:rsidP="00111682">
      <w:pPr>
        <w:pStyle w:val="Ttulo1"/>
        <w:jc w:val="both"/>
        <w:rPr>
          <w:lang w:val="es-ES"/>
        </w:rPr>
      </w:pPr>
      <w:r>
        <w:rPr>
          <w:lang w:val="es-ES"/>
        </w:rPr>
        <w:br w:type="page"/>
      </w:r>
      <w:bookmarkStart w:id="0" w:name="_Toc426588073"/>
      <w:r w:rsidR="00930576">
        <w:rPr>
          <w:lang w:val="es-ES"/>
        </w:rPr>
        <w:lastRenderedPageBreak/>
        <w:t>Objetivo</w:t>
      </w:r>
      <w:bookmarkEnd w:id="0"/>
    </w:p>
    <w:p w:rsidR="005C1014" w:rsidRDefault="005C1014" w:rsidP="005C1014">
      <w:pPr>
        <w:rPr>
          <w:lang w:val="es-ES"/>
        </w:rPr>
      </w:pPr>
    </w:p>
    <w:p w:rsidR="005C1014" w:rsidRPr="00406FAF" w:rsidRDefault="00406FAF" w:rsidP="00406FAF">
      <w:pPr>
        <w:pStyle w:val="Prrafodelista"/>
        <w:numPr>
          <w:ilvl w:val="0"/>
          <w:numId w:val="22"/>
        </w:numPr>
        <w:rPr>
          <w:lang w:val="es-ES"/>
        </w:rPr>
      </w:pPr>
      <w:r w:rsidRPr="00406FAF">
        <w:rPr>
          <w:lang w:val="es-ES"/>
        </w:rPr>
        <w:t xml:space="preserve">Facilitar la codificación de la aplicación </w:t>
      </w:r>
      <w:r>
        <w:rPr>
          <w:lang w:val="es-ES"/>
        </w:rPr>
        <w:t>haciéndola sostenible y escalable, para facilitar su mantenimiento y reutilización del código.</w:t>
      </w:r>
      <w:r w:rsidRPr="00406FAF">
        <w:rPr>
          <w:lang w:val="es-ES"/>
        </w:rPr>
        <w:t xml:space="preserve">   </w:t>
      </w:r>
    </w:p>
    <w:p w:rsidR="005C1014" w:rsidRDefault="005C1014" w:rsidP="005C1014">
      <w:pPr>
        <w:rPr>
          <w:lang w:val="es-ES"/>
        </w:rPr>
      </w:pPr>
    </w:p>
    <w:p w:rsidR="005C1014" w:rsidRPr="005C1014" w:rsidRDefault="005C1014" w:rsidP="005C1014">
      <w:pPr>
        <w:rPr>
          <w:lang w:val="es-ES"/>
        </w:rPr>
      </w:pPr>
    </w:p>
    <w:p w:rsidR="001C7674" w:rsidRDefault="001C7674" w:rsidP="009E043D">
      <w:pPr>
        <w:pStyle w:val="Ttulo1"/>
        <w:rPr>
          <w:lang w:val="es-ES"/>
        </w:rPr>
      </w:pPr>
      <w:bookmarkStart w:id="1" w:name="_Toc426588074"/>
      <w:r>
        <w:rPr>
          <w:lang w:val="es-ES"/>
        </w:rPr>
        <w:t>Estrategia</w:t>
      </w:r>
      <w:bookmarkEnd w:id="1"/>
    </w:p>
    <w:p w:rsidR="005C1014" w:rsidRDefault="005C1014" w:rsidP="005C1014">
      <w:pPr>
        <w:rPr>
          <w:lang w:val="es-ES"/>
        </w:rPr>
      </w:pPr>
    </w:p>
    <w:p w:rsidR="005C1014" w:rsidRDefault="00423831" w:rsidP="00423831">
      <w:pPr>
        <w:jc w:val="both"/>
        <w:rPr>
          <w:lang w:val="es-ES"/>
        </w:rPr>
      </w:pPr>
      <w:r>
        <w:rPr>
          <w:lang w:val="es-ES"/>
        </w:rPr>
        <w:t>La estrategia que se empleará</w:t>
      </w:r>
      <w:r w:rsidR="00406FAF">
        <w:rPr>
          <w:lang w:val="es-ES"/>
        </w:rPr>
        <w:t xml:space="preserve"> para el desarrollo de la aplicación será la de bajo acoplamiento y alta cohesión, ya que esta permite reutilizar las clases y los métodos, además de otorgar una mayor facilidad a la hora de hacer cambios en el código.  </w:t>
      </w:r>
    </w:p>
    <w:p w:rsidR="005C1014" w:rsidRDefault="005C1014" w:rsidP="00423831">
      <w:pPr>
        <w:jc w:val="both"/>
        <w:rPr>
          <w:lang w:val="es-ES"/>
        </w:rPr>
      </w:pPr>
    </w:p>
    <w:p w:rsidR="005C1014" w:rsidRDefault="005C1014" w:rsidP="005C1014">
      <w:pPr>
        <w:rPr>
          <w:lang w:val="es-ES"/>
        </w:rPr>
      </w:pPr>
    </w:p>
    <w:p w:rsidR="005C1014" w:rsidRPr="005C1014" w:rsidRDefault="005C1014" w:rsidP="005C1014">
      <w:pPr>
        <w:rPr>
          <w:lang w:val="es-ES"/>
        </w:rPr>
      </w:pPr>
    </w:p>
    <w:p w:rsidR="000527F3" w:rsidRDefault="000527F3" w:rsidP="000527F3">
      <w:pPr>
        <w:pStyle w:val="Ttulo2"/>
        <w:tabs>
          <w:tab w:val="clear" w:pos="860"/>
          <w:tab w:val="num" w:pos="576"/>
        </w:tabs>
        <w:ind w:left="576"/>
      </w:pPr>
      <w:bookmarkStart w:id="2" w:name="_Toc426588075"/>
      <w:r>
        <w:t>Criterios de la estrategia</w:t>
      </w:r>
      <w:bookmarkEnd w:id="2"/>
    </w:p>
    <w:p w:rsidR="00423831" w:rsidRDefault="00423831" w:rsidP="00423831">
      <w:pPr>
        <w:pStyle w:val="Prrafodelista"/>
        <w:numPr>
          <w:ilvl w:val="0"/>
          <w:numId w:val="22"/>
        </w:numPr>
      </w:pPr>
      <w:r>
        <w:t>Mínima dependencia entre clases.</w:t>
      </w:r>
    </w:p>
    <w:p w:rsidR="00423831" w:rsidRDefault="00423831" w:rsidP="00423831">
      <w:pPr>
        <w:pStyle w:val="Prrafodelista"/>
        <w:numPr>
          <w:ilvl w:val="0"/>
          <w:numId w:val="22"/>
        </w:numPr>
      </w:pPr>
      <w:r>
        <w:t>Las tareas corresponden a una secuencia de pasos propia del producto y todas afectan los mismos datos.</w:t>
      </w:r>
    </w:p>
    <w:p w:rsidR="00423831" w:rsidRPr="00423831" w:rsidRDefault="00423831" w:rsidP="00423831">
      <w:pPr>
        <w:pStyle w:val="Prrafodelista"/>
        <w:numPr>
          <w:ilvl w:val="0"/>
          <w:numId w:val="22"/>
        </w:numPr>
      </w:pPr>
      <w:r>
        <w:t>El módulo realiza múltiples tareas relacionadas, per</w:t>
      </w:r>
      <w:r w:rsidR="000236A9">
        <w:t>o</w:t>
      </w:r>
      <w:r>
        <w:t>, en tiempo de ejecución, sólo una de ellas será llevada a cabo.</w:t>
      </w:r>
    </w:p>
    <w:p w:rsidR="000527F3" w:rsidRDefault="000527F3" w:rsidP="005C1014">
      <w:pPr>
        <w:ind w:left="284"/>
        <w:rPr>
          <w:rFonts w:cs="Arial"/>
          <w:lang w:val="es-MX"/>
        </w:rPr>
      </w:pPr>
    </w:p>
    <w:p w:rsidR="005C1014" w:rsidRDefault="005C1014" w:rsidP="005C1014">
      <w:pPr>
        <w:ind w:left="284"/>
        <w:rPr>
          <w:rFonts w:cs="Arial"/>
          <w:lang w:val="es-MX"/>
        </w:rPr>
      </w:pPr>
    </w:p>
    <w:p w:rsidR="005C1014" w:rsidRDefault="005C1014" w:rsidP="005C1014">
      <w:pPr>
        <w:ind w:left="284"/>
        <w:rPr>
          <w:rFonts w:cs="Arial"/>
          <w:lang w:val="es-MX"/>
        </w:rPr>
      </w:pPr>
    </w:p>
    <w:p w:rsidR="005C1014" w:rsidRDefault="005C1014" w:rsidP="005C1014">
      <w:pPr>
        <w:ind w:left="284"/>
        <w:rPr>
          <w:rFonts w:cs="Arial"/>
          <w:lang w:val="es-MX"/>
        </w:rPr>
      </w:pPr>
    </w:p>
    <w:p w:rsidR="005C1014" w:rsidRPr="000527F3" w:rsidRDefault="005C1014" w:rsidP="005C1014">
      <w:pPr>
        <w:ind w:left="284"/>
        <w:rPr>
          <w:rFonts w:cs="Arial"/>
          <w:lang w:val="es-MX"/>
        </w:rPr>
      </w:pPr>
    </w:p>
    <w:p w:rsidR="000527F3" w:rsidRDefault="000527F3" w:rsidP="000527F3">
      <w:pPr>
        <w:pStyle w:val="Ttulo2"/>
        <w:tabs>
          <w:tab w:val="clear" w:pos="860"/>
          <w:tab w:val="num" w:pos="576"/>
        </w:tabs>
        <w:ind w:left="576"/>
      </w:pPr>
      <w:bookmarkStart w:id="3" w:name="_Toc426588076"/>
      <w:bookmarkStart w:id="4" w:name="_Toc160547264"/>
      <w:r>
        <w:t>Estrategia general</w:t>
      </w:r>
      <w:bookmarkEnd w:id="3"/>
    </w:p>
    <w:p w:rsidR="005C1014" w:rsidRDefault="005C1014" w:rsidP="005C1014"/>
    <w:p w:rsidR="005C1014" w:rsidRDefault="00423831" w:rsidP="00423831">
      <w:r>
        <w:t xml:space="preserve">La aplicación se dividirá en pequeños módulos, los cuales cumplen múltiples tareas y permiten un análisis con mayor detalle del problema, además de que facilitara el trabajo en equipo, pues se puede dividir la codificación por módulos </w:t>
      </w:r>
      <w:r w:rsidR="00BC65AC">
        <w:t xml:space="preserve">para que cada integrante </w:t>
      </w:r>
      <w:r w:rsidR="003B7C12">
        <w:t>pueda desarrollar un avance</w:t>
      </w:r>
      <w:r>
        <w:t xml:space="preserve">, </w:t>
      </w:r>
      <w:r w:rsidR="003B7C12">
        <w:t xml:space="preserve">lo que permite </w:t>
      </w:r>
      <w:r>
        <w:t>un avance rápido en el código de la aplicación.</w:t>
      </w:r>
    </w:p>
    <w:p w:rsidR="005C1014" w:rsidRDefault="005C1014" w:rsidP="005C1014"/>
    <w:p w:rsidR="005C1014" w:rsidRPr="005C1014" w:rsidRDefault="005C1014" w:rsidP="005C1014"/>
    <w:p w:rsidR="003F36F2" w:rsidRDefault="009E043D" w:rsidP="000527F3">
      <w:pPr>
        <w:pStyle w:val="Ttulo2"/>
        <w:tabs>
          <w:tab w:val="clear" w:pos="860"/>
          <w:tab w:val="num" w:pos="576"/>
        </w:tabs>
        <w:ind w:left="576"/>
        <w:rPr>
          <w:lang w:val="es-ES"/>
        </w:rPr>
      </w:pPr>
      <w:bookmarkStart w:id="5" w:name="_Toc426588077"/>
      <w:bookmarkEnd w:id="4"/>
      <w:r w:rsidRPr="000527F3">
        <w:t>Diseño</w:t>
      </w:r>
      <w:r>
        <w:rPr>
          <w:lang w:val="es-ES"/>
        </w:rPr>
        <w:t xml:space="preserve"> Conceptual</w:t>
      </w:r>
      <w:bookmarkEnd w:id="5"/>
    </w:p>
    <w:p w:rsidR="005C1014" w:rsidRDefault="005C1014" w:rsidP="005C1014">
      <w:pPr>
        <w:rPr>
          <w:lang w:val="es-ES"/>
        </w:rPr>
      </w:pPr>
    </w:p>
    <w:p w:rsidR="00FC3454" w:rsidRDefault="000236A9" w:rsidP="006D55BB">
      <w:pPr>
        <w:jc w:val="both"/>
        <w:rPr>
          <w:lang w:val="es-ES"/>
        </w:rPr>
      </w:pPr>
      <w:r>
        <w:rPr>
          <w:lang w:val="es-ES"/>
        </w:rPr>
        <w:t xml:space="preserve">El proyecto se dividirá en 3 módulos, los cuales se encargarán de la distribución y el almacenamiento de los productos ofrecidos por los vendedores, el primer módulo se </w:t>
      </w:r>
      <w:r w:rsidR="009051BE">
        <w:rPr>
          <w:lang w:val="es-ES"/>
        </w:rPr>
        <w:t>encargará</w:t>
      </w:r>
      <w:r>
        <w:rPr>
          <w:lang w:val="es-ES"/>
        </w:rPr>
        <w:t xml:space="preserve"> </w:t>
      </w:r>
      <w:r w:rsidR="009051BE">
        <w:rPr>
          <w:lang w:val="es-ES"/>
        </w:rPr>
        <w:t xml:space="preserve">de la flota de móviles para el servicio a domicilio, el segundo módulo se encargará del préstamo de plantas de producción para comidas rápidas y el tercero será la plataforma de manejo de pedidos. </w:t>
      </w:r>
    </w:p>
    <w:p w:rsidR="005C1014" w:rsidRDefault="005C1014" w:rsidP="005C1014">
      <w:pPr>
        <w:jc w:val="both"/>
        <w:rPr>
          <w:lang w:val="es-ES"/>
        </w:rPr>
      </w:pPr>
    </w:p>
    <w:p w:rsidR="0007378C" w:rsidRDefault="006D55BB" w:rsidP="005C1014">
      <w:pPr>
        <w:jc w:val="both"/>
        <w:rPr>
          <w:lang w:val="es-ES"/>
        </w:rPr>
      </w:pPr>
      <w:r w:rsidRPr="006D55BB">
        <w:rPr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2291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78105</wp:posOffset>
                </wp:positionV>
                <wp:extent cx="2409825" cy="19812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981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5BB" w:rsidRPr="006D55BB" w:rsidRDefault="0007378C" w:rsidP="000737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7378C">
                              <w:t>Flota</w:t>
                            </w:r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r w:rsidRPr="0007378C">
                              <w:t>móviles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6pt;margin-top:6.15pt;width:189.75pt;height:156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" fillcolor="white [3201]" strokecolor="#c0504d [3205]" strokeweight="2pt">
                <v:textbox>
                  <w:txbxContent>
                    <w:p w:rsidR="006D55BB" w:rsidRPr="006D55BB" w:rsidRDefault="0007378C" w:rsidP="0007378C">
                      <w:pPr>
                        <w:jc w:val="center"/>
                        <w:rPr>
                          <w:lang w:val="en-US"/>
                        </w:rPr>
                      </w:pPr>
                      <w:r w:rsidRPr="0007378C">
                        <w:t>Flota</w:t>
                      </w:r>
                      <w:r>
                        <w:rPr>
                          <w:lang w:val="en-US"/>
                        </w:rPr>
                        <w:t xml:space="preserve"> de </w:t>
                      </w:r>
                      <w:r w:rsidRPr="0007378C">
                        <w:t>móviles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1014" w:rsidRDefault="004E5642" w:rsidP="005C1014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3428461</wp:posOffset>
                </wp:positionH>
                <wp:positionV relativeFrom="paragraph">
                  <wp:posOffset>4122</wp:posOffset>
                </wp:positionV>
                <wp:extent cx="866775" cy="6858000"/>
                <wp:effectExtent l="0" t="0" r="28575" b="1905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858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66AC1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269.95pt;margin-top:.3pt;width:68.25pt;height:54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" adj="227" strokecolor="#bc4542 [3045]"/>
            </w:pict>
          </mc:Fallback>
        </mc:AlternateContent>
      </w:r>
    </w:p>
    <w:p w:rsidR="005C1014" w:rsidRDefault="004E5642" w:rsidP="005C1014">
      <w:pPr>
        <w:jc w:val="both"/>
        <w:rPr>
          <w:lang w:val="es-ES"/>
        </w:rPr>
      </w:pPr>
      <w:r w:rsidRPr="006D55BB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7A62828" wp14:editId="5C5F3A28">
                <wp:simplePos x="0" y="0"/>
                <wp:positionH relativeFrom="column">
                  <wp:posOffset>414500</wp:posOffset>
                </wp:positionH>
                <wp:positionV relativeFrom="paragraph">
                  <wp:posOffset>76247</wp:posOffset>
                </wp:positionV>
                <wp:extent cx="1943100" cy="14954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95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78C" w:rsidRPr="0007378C" w:rsidRDefault="0007378C" w:rsidP="0007378C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</w:pPr>
                            <w:r w:rsidRPr="0007378C">
                              <w:t>Seguimiento en tiempo real</w:t>
                            </w:r>
                          </w:p>
                          <w:p w:rsidR="0007378C" w:rsidRPr="0007378C" w:rsidRDefault="0007378C" w:rsidP="0007378C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</w:pPr>
                            <w:r w:rsidRPr="0007378C">
                              <w:t>Conocimiento de la ruta</w:t>
                            </w:r>
                          </w:p>
                          <w:p w:rsidR="0007378C" w:rsidRPr="0007378C" w:rsidRDefault="0007378C" w:rsidP="0007378C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</w:pPr>
                            <w:r w:rsidRPr="0007378C">
                              <w:t>Conocer la ubicación de del móvil</w:t>
                            </w:r>
                          </w:p>
                          <w:p w:rsidR="0007378C" w:rsidRPr="0007378C" w:rsidRDefault="0007378C" w:rsidP="0081044B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</w:pPr>
                            <w:r w:rsidRPr="0007378C">
                              <w:t>Número de pedidos por distribuir en cada móvil</w:t>
                            </w:r>
                            <w:r w:rsidRPr="0007378C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2828" id="_x0000_s1027" type="#_x0000_t202" style="position:absolute;left:0;text-align:left;margin-left:32.65pt;margin-top:6pt;width:153pt;height:117.7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" fillcolor="white [3201]" strokecolor="#c0504d [3205]" strokeweight="2pt">
                <v:textbox>
                  <w:txbxContent>
                    <w:p w:rsidR="0007378C" w:rsidRPr="0007378C" w:rsidRDefault="0007378C" w:rsidP="0007378C">
                      <w:pPr>
                        <w:pStyle w:val="Prrafodelista"/>
                        <w:numPr>
                          <w:ilvl w:val="0"/>
                          <w:numId w:val="26"/>
                        </w:numPr>
                      </w:pPr>
                      <w:r w:rsidRPr="0007378C">
                        <w:t>Seguimiento en tiempo real</w:t>
                      </w:r>
                    </w:p>
                    <w:p w:rsidR="0007378C" w:rsidRPr="0007378C" w:rsidRDefault="0007378C" w:rsidP="0007378C">
                      <w:pPr>
                        <w:pStyle w:val="Prrafodelista"/>
                        <w:numPr>
                          <w:ilvl w:val="0"/>
                          <w:numId w:val="26"/>
                        </w:numPr>
                      </w:pPr>
                      <w:r w:rsidRPr="0007378C">
                        <w:t>Conocimiento de la ruta</w:t>
                      </w:r>
                    </w:p>
                    <w:p w:rsidR="0007378C" w:rsidRPr="0007378C" w:rsidRDefault="0007378C" w:rsidP="0007378C">
                      <w:pPr>
                        <w:pStyle w:val="Prrafodelista"/>
                        <w:numPr>
                          <w:ilvl w:val="0"/>
                          <w:numId w:val="26"/>
                        </w:numPr>
                      </w:pPr>
                      <w:r w:rsidRPr="0007378C">
                        <w:t>Conocer la ubicación de del móvil</w:t>
                      </w:r>
                    </w:p>
                    <w:p w:rsidR="0007378C" w:rsidRPr="0007378C" w:rsidRDefault="0007378C" w:rsidP="0081044B">
                      <w:pPr>
                        <w:pStyle w:val="Prrafodelista"/>
                        <w:numPr>
                          <w:ilvl w:val="0"/>
                          <w:numId w:val="26"/>
                        </w:numPr>
                      </w:pPr>
                      <w:r w:rsidRPr="0007378C">
                        <w:t>Número de pedidos por distribuir en cada móvil</w:t>
                      </w:r>
                      <w:r w:rsidRPr="0007378C"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1014" w:rsidRDefault="005C1014" w:rsidP="005C1014">
      <w:pPr>
        <w:jc w:val="both"/>
        <w:rPr>
          <w:lang w:val="es-ES"/>
        </w:rPr>
      </w:pPr>
    </w:p>
    <w:p w:rsidR="005C1014" w:rsidRDefault="005C1014" w:rsidP="005C1014">
      <w:pPr>
        <w:jc w:val="both"/>
        <w:rPr>
          <w:lang w:val="es-ES"/>
        </w:rPr>
      </w:pPr>
    </w:p>
    <w:p w:rsidR="005C1014" w:rsidRDefault="005C1014" w:rsidP="005C1014">
      <w:pPr>
        <w:jc w:val="both"/>
        <w:rPr>
          <w:lang w:val="es-ES"/>
        </w:rPr>
      </w:pPr>
    </w:p>
    <w:p w:rsidR="001C7674" w:rsidRDefault="001C7674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106B41" w:rsidP="005C1014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61224</wp:posOffset>
                </wp:positionV>
                <wp:extent cx="0" cy="2476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3A5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5.95pt;margin-top:4.8pt;width:0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" strokecolor="#bc4542 [3045]">
                <v:stroke endarrow="block"/>
              </v:shape>
            </w:pict>
          </mc:Fallback>
        </mc:AlternateContent>
      </w: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07378C">
      <w:pPr>
        <w:jc w:val="both"/>
        <w:rPr>
          <w:lang w:val="es-ES"/>
        </w:rPr>
      </w:pPr>
    </w:p>
    <w:p w:rsidR="0007378C" w:rsidRDefault="004E5642" w:rsidP="005C1014">
      <w:pPr>
        <w:jc w:val="both"/>
        <w:rPr>
          <w:lang w:val="es-ES"/>
        </w:rPr>
      </w:pPr>
      <w:r w:rsidRPr="006D55BB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5CF582" wp14:editId="7B4347D3">
                <wp:simplePos x="0" y="0"/>
                <wp:positionH relativeFrom="column">
                  <wp:posOffset>146685</wp:posOffset>
                </wp:positionH>
                <wp:positionV relativeFrom="paragraph">
                  <wp:posOffset>6350</wp:posOffset>
                </wp:positionV>
                <wp:extent cx="2400300" cy="2397760"/>
                <wp:effectExtent l="0" t="0" r="19050" b="2159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397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78C" w:rsidRDefault="0007378C" w:rsidP="000737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F47AD7" w:rsidRDefault="00F47AD7" w:rsidP="0007378C">
                            <w:pPr>
                              <w:jc w:val="center"/>
                            </w:pPr>
                            <w:r w:rsidRPr="00F47AD7">
                              <w:t>Préstamo de plantas de produ</w:t>
                            </w:r>
                            <w:r>
                              <w:t>cción</w:t>
                            </w:r>
                          </w:p>
                          <w:p w:rsidR="00F47AD7" w:rsidRPr="00F47AD7" w:rsidRDefault="00F47AD7" w:rsidP="0007378C">
                            <w:pPr>
                              <w:jc w:val="center"/>
                            </w:pPr>
                            <w:r>
                              <w:t xml:space="preserve">de comidas rápidas. </w:t>
                            </w:r>
                          </w:p>
                          <w:p w:rsidR="00F47AD7" w:rsidRPr="00F47AD7" w:rsidRDefault="00F47AD7" w:rsidP="00F47AD7"/>
                          <w:p w:rsidR="00F47AD7" w:rsidRPr="005D0367" w:rsidRDefault="00F47AD7" w:rsidP="000737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F582" id="_x0000_s1028" type="#_x0000_t202" style="position:absolute;left:0;text-align:left;margin-left:11.55pt;margin-top:.5pt;width:189pt;height:18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" fillcolor="white [3201]" strokecolor="#c0504d [3205]" strokeweight="2pt">
                <v:textbox>
                  <w:txbxContent>
                    <w:p w:rsidR="0007378C" w:rsidRDefault="0007378C" w:rsidP="0007378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F47AD7" w:rsidRDefault="00F47AD7" w:rsidP="0007378C">
                      <w:pPr>
                        <w:jc w:val="center"/>
                      </w:pPr>
                      <w:r w:rsidRPr="00F47AD7">
                        <w:t>Préstamo de plantas de produ</w:t>
                      </w:r>
                      <w:r>
                        <w:t>cción</w:t>
                      </w:r>
                    </w:p>
                    <w:p w:rsidR="00F47AD7" w:rsidRPr="00F47AD7" w:rsidRDefault="00F47AD7" w:rsidP="0007378C">
                      <w:pPr>
                        <w:jc w:val="center"/>
                      </w:pPr>
                      <w:r>
                        <w:t xml:space="preserve">de comidas rápidas. </w:t>
                      </w:r>
                    </w:p>
                    <w:p w:rsidR="00F47AD7" w:rsidRPr="00F47AD7" w:rsidRDefault="00F47AD7" w:rsidP="00F47AD7"/>
                    <w:p w:rsidR="00F47AD7" w:rsidRPr="005D0367" w:rsidRDefault="00F47AD7" w:rsidP="0007378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106B41" w:rsidP="005C1014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149860</wp:posOffset>
                </wp:positionV>
                <wp:extent cx="1962150" cy="17049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704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AD7" w:rsidRDefault="00F47AD7">
                            <w:r>
                              <w:t>Manejo de la agenda de las plantas de producción</w:t>
                            </w:r>
                            <w:r w:rsidR="005C2A2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23.4pt;margin-top:11.8pt;width:154.5pt;height:134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" fillcolor="white [3201]" strokecolor="#c0504d [3205]" strokeweight="2pt">
                <v:textbox>
                  <w:txbxContent>
                    <w:p w:rsidR="00F47AD7" w:rsidRDefault="00F47AD7">
                      <w:r>
                        <w:t>Manejo de la agenda de las plantas de producción</w:t>
                      </w:r>
                      <w:r w:rsidR="005C2A24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7378C" w:rsidRDefault="004E5642" w:rsidP="005C1014">
      <w:pPr>
        <w:jc w:val="both"/>
        <w:rPr>
          <w:lang w:val="es-ES"/>
        </w:rPr>
      </w:pPr>
      <w:r w:rsidRPr="005C2A2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>
                <wp:simplePos x="0" y="0"/>
                <wp:positionH relativeFrom="column">
                  <wp:posOffset>4609561</wp:posOffset>
                </wp:positionH>
                <wp:positionV relativeFrom="paragraph">
                  <wp:posOffset>93022</wp:posOffset>
                </wp:positionV>
                <wp:extent cx="1400175" cy="80962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809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A24" w:rsidRDefault="005C2A24" w:rsidP="005C2A24">
                            <w:pPr>
                              <w:jc w:val="center"/>
                            </w:pPr>
                          </w:p>
                          <w:p w:rsidR="005C2A24" w:rsidRDefault="005C2A24" w:rsidP="005C2A24">
                            <w:pPr>
                              <w:jc w:val="center"/>
                            </w:pPr>
                          </w:p>
                          <w:p w:rsidR="005C2A24" w:rsidRPr="005C2A24" w:rsidRDefault="005C2A24" w:rsidP="005C2A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RAPICOOP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62.95pt;margin-top:7.3pt;width:110.25pt;height:63.75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" fillcolor="white [3201]" strokecolor="#c0504d [3205]" strokeweight="2pt">
                <v:textbox>
                  <w:txbxContent>
                    <w:p w:rsidR="005C2A24" w:rsidRDefault="005C2A24" w:rsidP="005C2A24">
                      <w:pPr>
                        <w:jc w:val="center"/>
                      </w:pPr>
                    </w:p>
                    <w:p w:rsidR="005C2A24" w:rsidRDefault="005C2A24" w:rsidP="005C2A24">
                      <w:pPr>
                        <w:jc w:val="center"/>
                      </w:pPr>
                    </w:p>
                    <w:p w:rsidR="005C2A24" w:rsidRPr="005C2A24" w:rsidRDefault="005C2A24" w:rsidP="005C2A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RAPICOOP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106B41" w:rsidP="005C1014">
      <w:pPr>
        <w:jc w:val="both"/>
        <w:rPr>
          <w:lang w:val="es-ES"/>
        </w:rPr>
      </w:pPr>
      <w:r w:rsidRPr="00F47AD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>
                <wp:simplePos x="0" y="0"/>
                <wp:positionH relativeFrom="column">
                  <wp:posOffset>362430</wp:posOffset>
                </wp:positionH>
                <wp:positionV relativeFrom="paragraph">
                  <wp:posOffset>11693</wp:posOffset>
                </wp:positionV>
                <wp:extent cx="1793875" cy="1120775"/>
                <wp:effectExtent l="0" t="0" r="15875" b="222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875" cy="1120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7AD7" w:rsidRPr="005C2A24" w:rsidRDefault="00F47AD7" w:rsidP="00F47AD7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</w:pPr>
                            <w:r w:rsidRPr="005C2A24">
                              <w:t>Solicitudes de reserv</w:t>
                            </w:r>
                            <w:r w:rsidR="005C2A24">
                              <w:t>a.</w:t>
                            </w:r>
                          </w:p>
                          <w:p w:rsidR="00F47AD7" w:rsidRPr="005C2A24" w:rsidRDefault="00F47AD7" w:rsidP="00F47AD7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</w:pPr>
                            <w:r w:rsidRPr="005C2A24">
                              <w:t>Solicitud de cancelación</w:t>
                            </w:r>
                            <w:r w:rsidR="005C2A24">
                              <w:t>.</w:t>
                            </w:r>
                          </w:p>
                          <w:p w:rsidR="00F47AD7" w:rsidRPr="005C2A24" w:rsidRDefault="00F47AD7" w:rsidP="00F47AD7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</w:pPr>
                            <w:r w:rsidRPr="005C2A24">
                              <w:t>Cola de espera</w:t>
                            </w:r>
                            <w:r w:rsidR="005C2A24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8.55pt;margin-top:.9pt;width:141.25pt;height:88.2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" fillcolor="white [3201]" strokecolor="#c0504d [3205]" strokeweight="2pt">
                <v:textbox>
                  <w:txbxContent>
                    <w:p w:rsidR="00F47AD7" w:rsidRPr="005C2A24" w:rsidRDefault="00F47AD7" w:rsidP="00F47AD7">
                      <w:pPr>
                        <w:pStyle w:val="Prrafodelista"/>
                        <w:numPr>
                          <w:ilvl w:val="0"/>
                          <w:numId w:val="27"/>
                        </w:numPr>
                      </w:pPr>
                      <w:r w:rsidRPr="005C2A24">
                        <w:t>Solicitudes de reserv</w:t>
                      </w:r>
                      <w:r w:rsidR="005C2A24">
                        <w:t>a.</w:t>
                      </w:r>
                    </w:p>
                    <w:p w:rsidR="00F47AD7" w:rsidRPr="005C2A24" w:rsidRDefault="00F47AD7" w:rsidP="00F47AD7">
                      <w:pPr>
                        <w:pStyle w:val="Prrafodelista"/>
                        <w:numPr>
                          <w:ilvl w:val="0"/>
                          <w:numId w:val="27"/>
                        </w:numPr>
                      </w:pPr>
                      <w:r w:rsidRPr="005C2A24">
                        <w:t>Solicitud de cancelación</w:t>
                      </w:r>
                      <w:r w:rsidR="005C2A24">
                        <w:t>.</w:t>
                      </w:r>
                    </w:p>
                    <w:p w:rsidR="00F47AD7" w:rsidRPr="005C2A24" w:rsidRDefault="00F47AD7" w:rsidP="00F47AD7">
                      <w:pPr>
                        <w:pStyle w:val="Prrafodelista"/>
                        <w:numPr>
                          <w:ilvl w:val="0"/>
                          <w:numId w:val="27"/>
                        </w:numPr>
                      </w:pPr>
                      <w:r w:rsidRPr="005C2A24">
                        <w:t>Cola de espera</w:t>
                      </w:r>
                      <w:r w:rsidR="005C2A24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5C2A24" w:rsidRDefault="00106B41" w:rsidP="005C1014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0EF8C95" wp14:editId="30F11189">
                <wp:simplePos x="0" y="0"/>
                <wp:positionH relativeFrom="column">
                  <wp:posOffset>1329055</wp:posOffset>
                </wp:positionH>
                <wp:positionV relativeFrom="paragraph">
                  <wp:posOffset>75194</wp:posOffset>
                </wp:positionV>
                <wp:extent cx="45719" cy="276225"/>
                <wp:effectExtent l="57150" t="0" r="5016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E67B" id="Straight Arrow Connector 18" o:spid="_x0000_s1026" type="#_x0000_t32" style="position:absolute;margin-left:104.65pt;margin-top:5.9pt;width:3.6pt;height:21.75pt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" strokecolor="#bc4542 [3045]">
                <v:stroke endarrow="block"/>
              </v:shape>
            </w:pict>
          </mc:Fallback>
        </mc:AlternateContent>
      </w:r>
    </w:p>
    <w:p w:rsidR="005C2A24" w:rsidRDefault="005C2A24" w:rsidP="005C1014">
      <w:pPr>
        <w:jc w:val="both"/>
        <w:rPr>
          <w:lang w:val="es-ES"/>
        </w:rPr>
      </w:pPr>
    </w:p>
    <w:p w:rsidR="005C2A24" w:rsidRDefault="004E5642" w:rsidP="005C1014">
      <w:pPr>
        <w:jc w:val="both"/>
        <w:rPr>
          <w:lang w:val="es-ES"/>
        </w:rPr>
      </w:pPr>
      <w:r w:rsidRPr="005C2A24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71755</wp:posOffset>
                </wp:positionV>
                <wp:extent cx="2362200" cy="184785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847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44B" w:rsidRDefault="005C2A24" w:rsidP="005C2A24">
                            <w:pPr>
                              <w:jc w:val="center"/>
                            </w:pPr>
                            <w:r w:rsidRPr="005C2A24">
                              <w:t>Plataforma de manejo de pedidos</w:t>
                            </w:r>
                          </w:p>
                          <w:p w:rsidR="005C2A24" w:rsidRPr="005C2A24" w:rsidRDefault="005C2A24" w:rsidP="005C2A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2.75pt;margin-top:5.65pt;width:186pt;height:145.5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" fillcolor="white [3201]" strokecolor="#c0504d [3205]" strokeweight="2pt">
                <v:textbox>
                  <w:txbxContent>
                    <w:p w:rsidR="0081044B" w:rsidRDefault="005C2A24" w:rsidP="005C2A24">
                      <w:pPr>
                        <w:jc w:val="center"/>
                      </w:pPr>
                      <w:r w:rsidRPr="005C2A24">
                        <w:t>Plataforma de manejo de pedidos</w:t>
                      </w:r>
                    </w:p>
                    <w:p w:rsidR="005C2A24" w:rsidRPr="005C2A24" w:rsidRDefault="005C2A24" w:rsidP="005C2A2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2A24" w:rsidRDefault="005C2A24" w:rsidP="005C1014">
      <w:pPr>
        <w:jc w:val="both"/>
        <w:rPr>
          <w:lang w:val="es-ES"/>
        </w:rPr>
      </w:pPr>
    </w:p>
    <w:p w:rsidR="005C2A24" w:rsidRDefault="00106B41" w:rsidP="005C1014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310072</wp:posOffset>
                </wp:positionH>
                <wp:positionV relativeFrom="paragraph">
                  <wp:posOffset>97730</wp:posOffset>
                </wp:positionV>
                <wp:extent cx="1983464" cy="1388745"/>
                <wp:effectExtent l="0" t="0" r="17145" b="2095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464" cy="13887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3AE2" w:rsidRDefault="00C33AE2" w:rsidP="00166648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Consultar catálogo de productos.</w:t>
                            </w:r>
                          </w:p>
                          <w:p w:rsidR="00C33AE2" w:rsidRDefault="00C33AE2" w:rsidP="00166648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Realizar pedidos.</w:t>
                            </w:r>
                          </w:p>
                          <w:p w:rsidR="00166648" w:rsidRDefault="00166648" w:rsidP="00166648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>Agregar producto.</w:t>
                            </w:r>
                          </w:p>
                          <w:p w:rsidR="00C33AE2" w:rsidRDefault="00C33A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1" o:spid="_x0000_s1033" type="#_x0000_t202" style="position:absolute;left:0;text-align:left;margin-left:24.4pt;margin-top:7.7pt;width:156.2pt;height:109.3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" fillcolor="white [3201]" strokecolor="#c0504d [3205]" strokeweight="2pt">
                <v:textbox>
                  <w:txbxContent>
                    <w:p w:rsidR="00C33AE2" w:rsidRDefault="00C33AE2" w:rsidP="00166648">
                      <w:pPr>
                        <w:pStyle w:val="Prrafodelista"/>
                        <w:numPr>
                          <w:ilvl w:val="0"/>
                          <w:numId w:val="29"/>
                        </w:numPr>
                      </w:pPr>
                      <w:r>
                        <w:t>Consultar catálogo de productos.</w:t>
                      </w:r>
                    </w:p>
                    <w:p w:rsidR="00C33AE2" w:rsidRDefault="00C33AE2" w:rsidP="00166648">
                      <w:pPr>
                        <w:pStyle w:val="Prrafodelista"/>
                        <w:numPr>
                          <w:ilvl w:val="0"/>
                          <w:numId w:val="29"/>
                        </w:numPr>
                      </w:pPr>
                      <w:r>
                        <w:t>Realizar pedidos.</w:t>
                      </w:r>
                    </w:p>
                    <w:p w:rsidR="00166648" w:rsidRDefault="00166648" w:rsidP="00166648">
                      <w:pPr>
                        <w:pStyle w:val="Prrafodelista"/>
                        <w:numPr>
                          <w:ilvl w:val="0"/>
                          <w:numId w:val="29"/>
                        </w:numPr>
                      </w:pPr>
                      <w:r>
                        <w:t>Agregar producto.</w:t>
                      </w:r>
                    </w:p>
                    <w:p w:rsidR="00C33AE2" w:rsidRDefault="00C33AE2"/>
                  </w:txbxContent>
                </v:textbox>
              </v:shape>
            </w:pict>
          </mc:Fallback>
        </mc:AlternateContent>
      </w:r>
    </w:p>
    <w:p w:rsidR="005C2A24" w:rsidRDefault="009251A5" w:rsidP="005C1014">
      <w:pPr>
        <w:jc w:val="both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-2269418</wp:posOffset>
                </wp:positionH>
                <wp:positionV relativeFrom="paragraph">
                  <wp:posOffset>37848</wp:posOffset>
                </wp:positionV>
                <wp:extent cx="914400" cy="91440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51A5" w:rsidRDefault="009251A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34" type="#_x0000_t202" style="position:absolute;left:0;text-align:left;margin-left:-178.7pt;margin-top:3pt;width:1in;height:1in;z-index:251659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" fillcolor="white [3201]" strokeweight=".5pt">
                <v:textbox>
                  <w:txbxContent>
                    <w:p w:rsidR="009251A5" w:rsidRDefault="009251A5"/>
                  </w:txbxContent>
                </v:textbox>
              </v:shape>
            </w:pict>
          </mc:Fallback>
        </mc:AlternateContent>
      </w:r>
    </w:p>
    <w:p w:rsidR="005C2A24" w:rsidRDefault="005C2A24" w:rsidP="005C1014">
      <w:pPr>
        <w:jc w:val="both"/>
        <w:rPr>
          <w:lang w:val="es-ES"/>
        </w:rPr>
      </w:pPr>
    </w:p>
    <w:p w:rsidR="0007378C" w:rsidRDefault="0007378C" w:rsidP="005C1014">
      <w:pPr>
        <w:jc w:val="both"/>
        <w:rPr>
          <w:lang w:val="es-ES"/>
        </w:rPr>
      </w:pPr>
    </w:p>
    <w:p w:rsidR="00F47AD7" w:rsidRDefault="00F47AD7" w:rsidP="005C1014">
      <w:pPr>
        <w:jc w:val="both"/>
        <w:rPr>
          <w:lang w:val="es-ES"/>
        </w:rPr>
      </w:pPr>
    </w:p>
    <w:p w:rsidR="005C2A24" w:rsidRDefault="005C2A24" w:rsidP="005C1014">
      <w:pPr>
        <w:jc w:val="both"/>
        <w:rPr>
          <w:lang w:val="es-ES"/>
        </w:rPr>
      </w:pPr>
    </w:p>
    <w:p w:rsidR="005C2A24" w:rsidRDefault="005C2A24" w:rsidP="005C1014">
      <w:pPr>
        <w:jc w:val="both"/>
        <w:rPr>
          <w:lang w:val="es-ES"/>
        </w:rPr>
      </w:pPr>
    </w:p>
    <w:p w:rsidR="005C2A24" w:rsidRDefault="005C2A24" w:rsidP="005C1014">
      <w:pPr>
        <w:jc w:val="both"/>
        <w:rPr>
          <w:lang w:val="es-ES"/>
        </w:rPr>
      </w:pPr>
    </w:p>
    <w:p w:rsidR="005C2A24" w:rsidRDefault="005C2A24" w:rsidP="005C1014">
      <w:pPr>
        <w:jc w:val="both"/>
        <w:rPr>
          <w:lang w:val="es-ES"/>
        </w:rPr>
      </w:pPr>
    </w:p>
    <w:p w:rsidR="005C2A24" w:rsidRDefault="005C2A24" w:rsidP="005C1014">
      <w:pPr>
        <w:jc w:val="both"/>
        <w:rPr>
          <w:lang w:val="es-ES"/>
        </w:rPr>
      </w:pPr>
    </w:p>
    <w:p w:rsidR="007315C8" w:rsidRDefault="007315C8" w:rsidP="007315C8">
      <w:pPr>
        <w:pStyle w:val="Ttulo3"/>
      </w:pPr>
      <w:bookmarkStart w:id="6" w:name="_Toc426588079"/>
      <w:r>
        <w:lastRenderedPageBreak/>
        <w:t>Funcionalidades asociadas</w:t>
      </w:r>
      <w:bookmarkEnd w:id="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5670"/>
      </w:tblGrid>
      <w:tr w:rsidR="007315C8" w:rsidRPr="006E20AC" w:rsidTr="00F33B93">
        <w:tc>
          <w:tcPr>
            <w:tcW w:w="2802" w:type="dxa"/>
            <w:shd w:val="clear" w:color="auto" w:fill="B3B3B3"/>
          </w:tcPr>
          <w:p w:rsidR="007315C8" w:rsidRPr="006E20AC" w:rsidRDefault="007315C8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Módulo</w:t>
            </w:r>
          </w:p>
        </w:tc>
        <w:tc>
          <w:tcPr>
            <w:tcW w:w="5670" w:type="dxa"/>
            <w:shd w:val="clear" w:color="auto" w:fill="B3B3B3"/>
          </w:tcPr>
          <w:p w:rsidR="007315C8" w:rsidRPr="006E20AC" w:rsidRDefault="007315C8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Funcionalidad</w:t>
            </w:r>
          </w:p>
        </w:tc>
      </w:tr>
      <w:tr w:rsidR="007315C8" w:rsidRPr="006E20AC" w:rsidTr="00F33B93">
        <w:tc>
          <w:tcPr>
            <w:tcW w:w="2802" w:type="dxa"/>
            <w:shd w:val="clear" w:color="auto" w:fill="auto"/>
          </w:tcPr>
          <w:p w:rsidR="007315C8" w:rsidRPr="006E20AC" w:rsidRDefault="007315C8" w:rsidP="006E20AC">
            <w:pPr>
              <w:jc w:val="both"/>
              <w:rPr>
                <w:lang w:val="es-ES"/>
              </w:rPr>
            </w:pPr>
          </w:p>
          <w:p w:rsidR="005C1014" w:rsidRPr="006E20AC" w:rsidRDefault="009051BE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Flota de móviles para servicio a domicilio.</w:t>
            </w: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</w:tc>
        <w:tc>
          <w:tcPr>
            <w:tcW w:w="5670" w:type="dxa"/>
          </w:tcPr>
          <w:p w:rsidR="00CD4BA2" w:rsidRDefault="009051BE" w:rsidP="009051BE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Seguimiento en tiempo real de los móviles.</w:t>
            </w:r>
          </w:p>
          <w:p w:rsidR="009051BE" w:rsidRDefault="009051BE" w:rsidP="009051BE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Conocer la ruta que ha seguido un móvil.</w:t>
            </w:r>
          </w:p>
          <w:p w:rsidR="009051BE" w:rsidRDefault="009051BE" w:rsidP="009051BE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Conocer la ubicación del móvil.</w:t>
            </w:r>
          </w:p>
          <w:p w:rsidR="009051BE" w:rsidRPr="009051BE" w:rsidRDefault="009051BE" w:rsidP="009051BE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Número de pedidos por móvil.</w:t>
            </w:r>
          </w:p>
        </w:tc>
      </w:tr>
      <w:tr w:rsidR="007315C8" w:rsidRPr="006E20AC" w:rsidTr="00F33B93">
        <w:tc>
          <w:tcPr>
            <w:tcW w:w="2802" w:type="dxa"/>
            <w:shd w:val="clear" w:color="auto" w:fill="auto"/>
          </w:tcPr>
          <w:p w:rsidR="005C1014" w:rsidRDefault="009051BE" w:rsidP="006E20AC">
            <w:pPr>
              <w:jc w:val="both"/>
            </w:pPr>
            <w:r>
              <w:t>Préstamo de plantas de producción para comidas rápidas.</w:t>
            </w:r>
          </w:p>
          <w:p w:rsidR="005C1014" w:rsidRDefault="005C1014" w:rsidP="006E20AC">
            <w:pPr>
              <w:jc w:val="both"/>
            </w:pPr>
          </w:p>
          <w:p w:rsidR="005C1014" w:rsidRDefault="005C1014" w:rsidP="006E20AC">
            <w:pPr>
              <w:jc w:val="both"/>
            </w:pPr>
          </w:p>
        </w:tc>
        <w:tc>
          <w:tcPr>
            <w:tcW w:w="5670" w:type="dxa"/>
          </w:tcPr>
          <w:p w:rsidR="00CD4BA2" w:rsidRPr="009051BE" w:rsidRDefault="00CD4BA2" w:rsidP="009051BE">
            <w:pPr>
              <w:jc w:val="both"/>
              <w:rPr>
                <w:lang w:val="es-ES"/>
              </w:rPr>
            </w:pPr>
          </w:p>
          <w:p w:rsidR="009051BE" w:rsidRDefault="009051BE" w:rsidP="009051BE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Reserva de planta.</w:t>
            </w:r>
          </w:p>
          <w:p w:rsidR="009051BE" w:rsidRDefault="009051BE" w:rsidP="009051BE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Cancelación.</w:t>
            </w:r>
          </w:p>
          <w:p w:rsidR="009051BE" w:rsidRPr="009051BE" w:rsidRDefault="009051BE" w:rsidP="009051BE">
            <w:pPr>
              <w:pStyle w:val="Prrafodelista"/>
              <w:numPr>
                <w:ilvl w:val="0"/>
                <w:numId w:val="24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Cola de espera.</w:t>
            </w:r>
          </w:p>
        </w:tc>
      </w:tr>
      <w:tr w:rsidR="007315C8" w:rsidRPr="006E20AC" w:rsidTr="00F33B93">
        <w:tc>
          <w:tcPr>
            <w:tcW w:w="2802" w:type="dxa"/>
            <w:shd w:val="clear" w:color="auto" w:fill="auto"/>
          </w:tcPr>
          <w:p w:rsidR="007315C8" w:rsidRPr="006E20AC" w:rsidRDefault="007315C8" w:rsidP="006E20AC">
            <w:pPr>
              <w:jc w:val="both"/>
              <w:rPr>
                <w:lang w:val="es-ES"/>
              </w:rPr>
            </w:pPr>
          </w:p>
          <w:p w:rsidR="005C1014" w:rsidRPr="006E20AC" w:rsidRDefault="009051BE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Plataforma de manejo de pedidos.</w:t>
            </w: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  <w:p w:rsidR="005C1014" w:rsidRPr="006E20AC" w:rsidRDefault="005C1014" w:rsidP="006E20AC">
            <w:pPr>
              <w:jc w:val="both"/>
              <w:rPr>
                <w:lang w:val="es-ES"/>
              </w:rPr>
            </w:pPr>
          </w:p>
        </w:tc>
        <w:tc>
          <w:tcPr>
            <w:tcW w:w="5670" w:type="dxa"/>
          </w:tcPr>
          <w:p w:rsidR="006428F9" w:rsidRDefault="009051BE" w:rsidP="009051BE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Oferta de comidas</w:t>
            </w:r>
          </w:p>
          <w:p w:rsidR="009051BE" w:rsidRDefault="009051BE" w:rsidP="009051BE">
            <w:pPr>
              <w:pStyle w:val="Prrafodelista"/>
              <w:numPr>
                <w:ilvl w:val="0"/>
                <w:numId w:val="25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El cliente revisa las ofertas y hace su pedido.</w:t>
            </w:r>
          </w:p>
          <w:p w:rsidR="003420B5" w:rsidRPr="003420B5" w:rsidRDefault="003420B5" w:rsidP="003420B5">
            <w:pPr>
              <w:ind w:left="360"/>
              <w:jc w:val="both"/>
              <w:rPr>
                <w:lang w:val="es-ES"/>
              </w:rPr>
            </w:pPr>
          </w:p>
        </w:tc>
      </w:tr>
    </w:tbl>
    <w:p w:rsidR="00820AFA" w:rsidRPr="004E78B8" w:rsidRDefault="00963082" w:rsidP="004E78B8">
      <w:pPr>
        <w:pStyle w:val="Ttulo2"/>
        <w:tabs>
          <w:tab w:val="clear" w:pos="860"/>
          <w:tab w:val="num" w:pos="576"/>
        </w:tabs>
        <w:ind w:left="576"/>
      </w:pPr>
      <w:bookmarkStart w:id="7" w:name="_Toc426588080"/>
      <w:r w:rsidRPr="004E78B8">
        <w:t>Estimación preliminar del proyecto</w:t>
      </w:r>
      <w:bookmarkEnd w:id="7"/>
    </w:p>
    <w:tbl>
      <w:tblPr>
        <w:tblW w:w="8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2409"/>
        <w:gridCol w:w="1783"/>
      </w:tblGrid>
      <w:tr w:rsidR="00855EAC" w:rsidRPr="006E20AC" w:rsidTr="006E20AC">
        <w:tc>
          <w:tcPr>
            <w:tcW w:w="8128" w:type="dxa"/>
            <w:gridSpan w:val="3"/>
            <w:shd w:val="clear" w:color="auto" w:fill="B3B3B3"/>
          </w:tcPr>
          <w:p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Ciclo 1</w:t>
            </w:r>
          </w:p>
        </w:tc>
      </w:tr>
      <w:tr w:rsidR="00855EAC" w:rsidRPr="006E20AC" w:rsidTr="006E20AC">
        <w:tc>
          <w:tcPr>
            <w:tcW w:w="3936" w:type="dxa"/>
            <w:shd w:val="clear" w:color="auto" w:fill="B3B3B3"/>
          </w:tcPr>
          <w:p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Funcionalidad</w:t>
            </w:r>
          </w:p>
        </w:tc>
        <w:tc>
          <w:tcPr>
            <w:tcW w:w="2409" w:type="dxa"/>
            <w:shd w:val="clear" w:color="auto" w:fill="B3B3B3"/>
          </w:tcPr>
          <w:p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Tamaño (LOC)</w:t>
            </w:r>
          </w:p>
        </w:tc>
        <w:tc>
          <w:tcPr>
            <w:tcW w:w="1783" w:type="dxa"/>
            <w:shd w:val="clear" w:color="auto" w:fill="B3B3B3"/>
          </w:tcPr>
          <w:p w:rsidR="00855EAC" w:rsidRPr="006E20AC" w:rsidRDefault="00855EAC" w:rsidP="006E20AC">
            <w:pPr>
              <w:jc w:val="center"/>
              <w:rPr>
                <w:b/>
                <w:lang w:val="es-ES"/>
              </w:rPr>
            </w:pPr>
            <w:r w:rsidRPr="006E20AC">
              <w:rPr>
                <w:b/>
                <w:lang w:val="es-ES"/>
              </w:rPr>
              <w:t>Tiempo (Horas)</w:t>
            </w:r>
          </w:p>
        </w:tc>
      </w:tr>
      <w:tr w:rsidR="00855EAC" w:rsidRPr="006E20AC" w:rsidTr="006E20AC">
        <w:tc>
          <w:tcPr>
            <w:tcW w:w="3936" w:type="dxa"/>
            <w:shd w:val="clear" w:color="auto" w:fill="auto"/>
          </w:tcPr>
          <w:p w:rsidR="00855EAC" w:rsidRDefault="00855EAC" w:rsidP="006E20AC">
            <w:pPr>
              <w:jc w:val="both"/>
              <w:rPr>
                <w:lang w:val="es-ES"/>
              </w:rPr>
            </w:pPr>
          </w:p>
          <w:p w:rsidR="009051BE" w:rsidRPr="009051BE" w:rsidRDefault="009051BE" w:rsidP="009051BE">
            <w:pPr>
              <w:jc w:val="both"/>
              <w:rPr>
                <w:lang w:val="es-ES"/>
              </w:rPr>
            </w:pPr>
            <w:r w:rsidRPr="009051BE">
              <w:rPr>
                <w:lang w:val="es-ES"/>
              </w:rPr>
              <w:t>Seguimiento en tiempo real de los móviles.</w:t>
            </w: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855EAC" w:rsidRPr="006E20AC" w:rsidRDefault="009051BE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1783" w:type="dxa"/>
          </w:tcPr>
          <w:p w:rsidR="00855EAC" w:rsidRPr="006E20AC" w:rsidRDefault="009051BE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855EAC" w:rsidRPr="006E20AC" w:rsidTr="006E20AC">
        <w:tc>
          <w:tcPr>
            <w:tcW w:w="3936" w:type="dxa"/>
            <w:shd w:val="clear" w:color="auto" w:fill="auto"/>
          </w:tcPr>
          <w:p w:rsidR="009051BE" w:rsidRPr="009051BE" w:rsidRDefault="009051BE" w:rsidP="009051BE">
            <w:pPr>
              <w:jc w:val="both"/>
              <w:rPr>
                <w:lang w:val="es-ES"/>
              </w:rPr>
            </w:pPr>
            <w:r w:rsidRPr="009051BE">
              <w:rPr>
                <w:lang w:val="es-ES"/>
              </w:rPr>
              <w:t>Conocer la ruta que ha seguido un móvil.</w:t>
            </w:r>
          </w:p>
          <w:p w:rsidR="00855EAC" w:rsidRDefault="00855EAC" w:rsidP="006E20AC">
            <w:pPr>
              <w:jc w:val="both"/>
              <w:rPr>
                <w:lang w:val="es-ES"/>
              </w:rPr>
            </w:pP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855EAC" w:rsidRPr="006E20AC" w:rsidRDefault="009051BE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35</w:t>
            </w:r>
          </w:p>
        </w:tc>
        <w:tc>
          <w:tcPr>
            <w:tcW w:w="1783" w:type="dxa"/>
          </w:tcPr>
          <w:p w:rsidR="00855EAC" w:rsidRPr="006E20AC" w:rsidRDefault="009051BE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9051BE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Conocer la ubicación del móvil.</w:t>
            </w:r>
          </w:p>
        </w:tc>
        <w:tc>
          <w:tcPr>
            <w:tcW w:w="2409" w:type="dxa"/>
          </w:tcPr>
          <w:p w:rsidR="00CE47A4" w:rsidRPr="006E20AC" w:rsidRDefault="009051BE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1783" w:type="dxa"/>
          </w:tcPr>
          <w:p w:rsidR="00CE47A4" w:rsidRDefault="009051BE" w:rsidP="006E20AC">
            <w:pPr>
              <w:jc w:val="center"/>
            </w:pPr>
            <w:r>
              <w:t>2</w:t>
            </w: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9051BE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Número de pedidos por móvil</w:t>
            </w: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CE47A4" w:rsidRPr="006E20AC" w:rsidRDefault="009051BE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783" w:type="dxa"/>
          </w:tcPr>
          <w:p w:rsidR="00CE47A4" w:rsidRDefault="009051BE" w:rsidP="006E20AC">
            <w:pPr>
              <w:jc w:val="center"/>
            </w:pPr>
            <w:r>
              <w:t>2</w:t>
            </w:r>
          </w:p>
        </w:tc>
      </w:tr>
      <w:tr w:rsidR="00087998" w:rsidRPr="006E20AC" w:rsidTr="00804C00">
        <w:trPr>
          <w:trHeight w:val="70"/>
        </w:trPr>
        <w:tc>
          <w:tcPr>
            <w:tcW w:w="3936" w:type="dxa"/>
            <w:shd w:val="clear" w:color="auto" w:fill="auto"/>
          </w:tcPr>
          <w:p w:rsidR="004543D1" w:rsidRPr="006E20AC" w:rsidRDefault="009051BE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Reserva de plant</w:t>
            </w:r>
            <w:r w:rsidR="00804C00">
              <w:rPr>
                <w:lang w:val="es-ES"/>
              </w:rPr>
              <w:t>a</w:t>
            </w:r>
          </w:p>
        </w:tc>
        <w:tc>
          <w:tcPr>
            <w:tcW w:w="2409" w:type="dxa"/>
          </w:tcPr>
          <w:p w:rsidR="00087998" w:rsidRPr="006E20AC" w:rsidRDefault="009051BE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783" w:type="dxa"/>
          </w:tcPr>
          <w:p w:rsidR="00087998" w:rsidRPr="006E20AC" w:rsidRDefault="009051BE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804C00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Cancelación</w:t>
            </w:r>
          </w:p>
          <w:p w:rsidR="004543D1" w:rsidRPr="006E20AC" w:rsidRDefault="004543D1" w:rsidP="006E20AC">
            <w:pPr>
              <w:jc w:val="both"/>
              <w:rPr>
                <w:lang w:val="es-ES"/>
              </w:rPr>
            </w:pPr>
          </w:p>
        </w:tc>
        <w:tc>
          <w:tcPr>
            <w:tcW w:w="2409" w:type="dxa"/>
          </w:tcPr>
          <w:p w:rsidR="00CE47A4" w:rsidRPr="006E20AC" w:rsidRDefault="00804C00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783" w:type="dxa"/>
          </w:tcPr>
          <w:p w:rsidR="00CE47A4" w:rsidRDefault="00804C00" w:rsidP="006E20AC">
            <w:pPr>
              <w:jc w:val="center"/>
            </w:pPr>
            <w:r>
              <w:t>2</w:t>
            </w: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804C00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Cola de espera</w:t>
            </w:r>
          </w:p>
        </w:tc>
        <w:tc>
          <w:tcPr>
            <w:tcW w:w="2409" w:type="dxa"/>
          </w:tcPr>
          <w:p w:rsidR="00CE47A4" w:rsidRPr="006E20AC" w:rsidRDefault="00804C00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783" w:type="dxa"/>
          </w:tcPr>
          <w:p w:rsidR="00CE47A4" w:rsidRDefault="00804C00" w:rsidP="006E20AC">
            <w:pPr>
              <w:jc w:val="center"/>
            </w:pPr>
            <w:r>
              <w:t>1</w:t>
            </w: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804C00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Oferta de comidas</w:t>
            </w:r>
          </w:p>
        </w:tc>
        <w:tc>
          <w:tcPr>
            <w:tcW w:w="2409" w:type="dxa"/>
          </w:tcPr>
          <w:p w:rsidR="00CE47A4" w:rsidRPr="006E20AC" w:rsidRDefault="00804C00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  <w:tc>
          <w:tcPr>
            <w:tcW w:w="1783" w:type="dxa"/>
          </w:tcPr>
          <w:p w:rsidR="00CE47A4" w:rsidRDefault="00804C00" w:rsidP="006E20AC">
            <w:pPr>
              <w:jc w:val="center"/>
            </w:pPr>
            <w:r>
              <w:t>2</w:t>
            </w:r>
          </w:p>
        </w:tc>
      </w:tr>
      <w:tr w:rsidR="00CE47A4" w:rsidRPr="006E20AC" w:rsidTr="006E20AC">
        <w:tc>
          <w:tcPr>
            <w:tcW w:w="3936" w:type="dxa"/>
            <w:shd w:val="clear" w:color="auto" w:fill="auto"/>
          </w:tcPr>
          <w:p w:rsidR="00CE47A4" w:rsidRDefault="00CE47A4" w:rsidP="006E20AC">
            <w:pPr>
              <w:jc w:val="both"/>
              <w:rPr>
                <w:lang w:val="es-ES"/>
              </w:rPr>
            </w:pPr>
          </w:p>
          <w:p w:rsidR="004543D1" w:rsidRPr="006E20AC" w:rsidRDefault="00804C00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cliente revisa las ofertas y hace su pedido</w:t>
            </w:r>
          </w:p>
        </w:tc>
        <w:tc>
          <w:tcPr>
            <w:tcW w:w="2409" w:type="dxa"/>
          </w:tcPr>
          <w:p w:rsidR="00CE47A4" w:rsidRPr="006E20AC" w:rsidRDefault="00804C00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1783" w:type="dxa"/>
          </w:tcPr>
          <w:p w:rsidR="00CE47A4" w:rsidRDefault="00804C00" w:rsidP="006E20AC">
            <w:pPr>
              <w:jc w:val="center"/>
            </w:pPr>
            <w:r>
              <w:t>2</w:t>
            </w:r>
          </w:p>
        </w:tc>
      </w:tr>
      <w:tr w:rsidR="00E54584" w:rsidRPr="006E20AC" w:rsidTr="006E20AC">
        <w:tc>
          <w:tcPr>
            <w:tcW w:w="3936" w:type="dxa"/>
            <w:shd w:val="clear" w:color="auto" w:fill="auto"/>
          </w:tcPr>
          <w:p w:rsidR="00E54584" w:rsidRDefault="00E54584" w:rsidP="006E20A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2409" w:type="dxa"/>
          </w:tcPr>
          <w:p w:rsidR="00E54584" w:rsidRDefault="00E54584" w:rsidP="006E20A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210</w:t>
            </w:r>
          </w:p>
        </w:tc>
        <w:tc>
          <w:tcPr>
            <w:tcW w:w="1783" w:type="dxa"/>
          </w:tcPr>
          <w:p w:rsidR="00E54584" w:rsidRDefault="00E54584" w:rsidP="006E20AC">
            <w:pPr>
              <w:jc w:val="center"/>
            </w:pPr>
            <w:r>
              <w:t>17</w:t>
            </w:r>
          </w:p>
        </w:tc>
      </w:tr>
    </w:tbl>
    <w:p w:rsidR="006557CC" w:rsidRDefault="006557CC" w:rsidP="00111682">
      <w:pPr>
        <w:jc w:val="both"/>
        <w:rPr>
          <w:sz w:val="18"/>
          <w:szCs w:val="18"/>
          <w:lang w:val="es-ES"/>
        </w:rPr>
      </w:pPr>
    </w:p>
    <w:p w:rsidR="004543D1" w:rsidRDefault="004543D1">
      <w:pPr>
        <w:rPr>
          <w:b/>
          <w:sz w:val="18"/>
          <w:szCs w:val="18"/>
          <w:lang w:val="es-ES"/>
        </w:rPr>
      </w:pPr>
    </w:p>
    <w:p w:rsidR="00E22EBF" w:rsidRDefault="00E22EBF" w:rsidP="00E22EBF">
      <w:pPr>
        <w:rPr>
          <w:b/>
          <w:sz w:val="18"/>
          <w:szCs w:val="18"/>
          <w:lang w:val="es-ES"/>
        </w:rPr>
      </w:pPr>
    </w:p>
    <w:p w:rsidR="005C2A24" w:rsidRPr="002D5B96" w:rsidRDefault="005C2A24" w:rsidP="00E22EBF">
      <w:pPr>
        <w:rPr>
          <w:b/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103"/>
        <w:gridCol w:w="1843"/>
      </w:tblGrid>
      <w:tr w:rsidR="00E22EBF" w:rsidRPr="006E20AC" w:rsidTr="006E20AC">
        <w:tc>
          <w:tcPr>
            <w:tcW w:w="8472" w:type="dxa"/>
            <w:gridSpan w:val="3"/>
            <w:shd w:val="clear" w:color="auto" w:fill="B3B3B3"/>
          </w:tcPr>
          <w:p w:rsidR="00E22EBF" w:rsidRPr="006E20AC" w:rsidRDefault="00E22EBF" w:rsidP="006E20AC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6E20AC">
              <w:rPr>
                <w:b/>
                <w:sz w:val="18"/>
                <w:szCs w:val="18"/>
                <w:lang w:val="es-ES"/>
              </w:rPr>
              <w:lastRenderedPageBreak/>
              <w:t>CONTROL DE CAMBIOS</w:t>
            </w:r>
          </w:p>
        </w:tc>
      </w:tr>
      <w:tr w:rsidR="00E22EBF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E22EBF" w:rsidRPr="00AF36C5" w:rsidRDefault="00E22EBF" w:rsidP="00A82B0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proofErr w:type="spellStart"/>
            <w:r w:rsidRPr="00AF36C5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proofErr w:type="spellEnd"/>
          </w:p>
        </w:tc>
        <w:tc>
          <w:tcPr>
            <w:tcW w:w="5103" w:type="dxa"/>
            <w:tcBorders>
              <w:bottom w:val="single" w:sz="6" w:space="0" w:color="auto"/>
            </w:tcBorders>
            <w:shd w:val="pct10" w:color="auto" w:fill="auto"/>
          </w:tcPr>
          <w:p w:rsidR="00E22EBF" w:rsidRPr="00AF36C5" w:rsidRDefault="00E22EBF" w:rsidP="00A82B0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proofErr w:type="spellStart"/>
            <w:r w:rsidRPr="00AF36C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proofErr w:type="spellEnd"/>
          </w:p>
        </w:tc>
        <w:tc>
          <w:tcPr>
            <w:tcW w:w="1843" w:type="dxa"/>
            <w:tcBorders>
              <w:bottom w:val="single" w:sz="6" w:space="0" w:color="auto"/>
            </w:tcBorders>
            <w:shd w:val="pct10" w:color="auto" w:fill="auto"/>
          </w:tcPr>
          <w:p w:rsidR="00E22EBF" w:rsidRPr="00AF36C5" w:rsidRDefault="00E22EBF" w:rsidP="00A82B0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E22EBF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E22EBF" w:rsidRPr="00AF36C5" w:rsidRDefault="006E3D6D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17/04/2018</w:t>
            </w:r>
          </w:p>
        </w:tc>
        <w:tc>
          <w:tcPr>
            <w:tcW w:w="5103" w:type="dxa"/>
          </w:tcPr>
          <w:p w:rsidR="00E22EBF" w:rsidRPr="00AF36C5" w:rsidRDefault="006E3D6D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Correcciones ciclo 2</w:t>
            </w:r>
          </w:p>
        </w:tc>
        <w:tc>
          <w:tcPr>
            <w:tcW w:w="1843" w:type="dxa"/>
          </w:tcPr>
          <w:p w:rsidR="00E22EBF" w:rsidRPr="00AF36C5" w:rsidRDefault="006E3D6D" w:rsidP="00A82B0D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LE, LP</w:t>
            </w:r>
            <w:bookmarkStart w:id="8" w:name="_GoBack"/>
            <w:bookmarkEnd w:id="8"/>
          </w:p>
        </w:tc>
      </w:tr>
    </w:tbl>
    <w:p w:rsidR="006557CC" w:rsidRPr="006557CC" w:rsidRDefault="006557CC" w:rsidP="00111682">
      <w:pPr>
        <w:jc w:val="both"/>
        <w:rPr>
          <w:sz w:val="18"/>
          <w:szCs w:val="18"/>
        </w:rPr>
      </w:pPr>
    </w:p>
    <w:sectPr w:rsidR="006557CC" w:rsidRPr="006557CC" w:rsidSect="00DC0D7F">
      <w:headerReference w:type="default" r:id="rId7"/>
      <w:footerReference w:type="default" r:id="rId8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4BE" w:rsidRDefault="00CF44BE">
      <w:r>
        <w:separator/>
      </w:r>
    </w:p>
  </w:endnote>
  <w:endnote w:type="continuationSeparator" w:id="0">
    <w:p w:rsidR="00CF44BE" w:rsidRDefault="00CF4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831" w:rsidRPr="002D5B96" w:rsidRDefault="00423831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1.0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6F7176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6F7176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4BE" w:rsidRDefault="00CF44BE">
      <w:r>
        <w:separator/>
      </w:r>
    </w:p>
  </w:footnote>
  <w:footnote w:type="continuationSeparator" w:id="0">
    <w:p w:rsidR="00CF44BE" w:rsidRDefault="00CF4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423831">
      <w:trPr>
        <w:trHeight w:val="1135"/>
      </w:trPr>
      <w:tc>
        <w:tcPr>
          <w:tcW w:w="1586" w:type="dxa"/>
        </w:tcPr>
        <w:p w:rsidR="00423831" w:rsidRDefault="006F7176" w:rsidP="00A82B0D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28603F81" wp14:editId="0F7110BB">
                <wp:extent cx="672589" cy="606972"/>
                <wp:effectExtent l="0" t="0" r="0" b="0"/>
                <wp:docPr id="6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:rsidR="00423831" w:rsidRPr="00DF5BA0" w:rsidRDefault="00423831" w:rsidP="00A82B0D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DOCUMENTO DE ESTRATEGIA</w:t>
          </w:r>
        </w:p>
      </w:tc>
      <w:tc>
        <w:tcPr>
          <w:tcW w:w="1701" w:type="dxa"/>
          <w:gridSpan w:val="2"/>
        </w:tcPr>
        <w:p w:rsidR="00423831" w:rsidRDefault="006F7176" w:rsidP="00A82B0D">
          <w:pPr>
            <w:pStyle w:val="Encabezad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413022DD" wp14:editId="6EB640D0">
                <wp:extent cx="695325" cy="840945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571" cy="8497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23831" w:rsidRPr="000D6E4F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423831" w:rsidRPr="000D6E4F" w:rsidRDefault="006F7176" w:rsidP="00EF0802">
          <w:pPr>
            <w:pStyle w:val="Encabezado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185" w:type="dxa"/>
          <w:vMerge w:val="restart"/>
          <w:vAlign w:val="center"/>
        </w:tcPr>
        <w:p w:rsidR="00423831" w:rsidRPr="000D6E4F" w:rsidRDefault="00423831" w:rsidP="005C1014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:rsidR="00423831" w:rsidRPr="000D6E4F" w:rsidRDefault="00423831" w:rsidP="005C1014">
          <w:pPr>
            <w:pStyle w:val="Encabezado"/>
            <w:rPr>
              <w:b/>
            </w:rPr>
          </w:pPr>
          <w:r w:rsidRPr="000D6E4F">
            <w:rPr>
              <w:b/>
            </w:rPr>
            <w:t xml:space="preserve">Grupo: </w:t>
          </w:r>
          <w:r>
            <w:rPr>
              <w:b/>
            </w:rPr>
            <w:t>METFOR</w:t>
          </w:r>
        </w:p>
      </w:tc>
    </w:tr>
    <w:tr w:rsidR="00423831" w:rsidRPr="000D6E4F">
      <w:trPr>
        <w:cantSplit/>
        <w:trHeight w:val="247"/>
      </w:trPr>
      <w:tc>
        <w:tcPr>
          <w:tcW w:w="1586" w:type="dxa"/>
          <w:vMerge/>
          <w:vAlign w:val="center"/>
        </w:tcPr>
        <w:p w:rsidR="00423831" w:rsidRPr="000D6E4F" w:rsidRDefault="00423831" w:rsidP="00A82B0D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:rsidR="00423831" w:rsidRPr="000D6E4F" w:rsidRDefault="00423831" w:rsidP="00A82B0D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423831" w:rsidRPr="000D6E4F" w:rsidRDefault="00423831" w:rsidP="00A82B0D">
          <w:pPr>
            <w:pStyle w:val="Encabezado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423831" w:rsidRPr="000D6E4F" w:rsidRDefault="00423831" w:rsidP="00A82B0D">
          <w:pPr>
            <w:pStyle w:val="Encabezado"/>
            <w:rPr>
              <w:b/>
            </w:rPr>
          </w:pPr>
          <w:r>
            <w:rPr>
              <w:b/>
            </w:rPr>
            <w:t>I</w:t>
          </w:r>
          <w:r w:rsidR="00347EC4">
            <w:rPr>
              <w:b/>
            </w:rPr>
            <w:t>I</w:t>
          </w:r>
        </w:p>
      </w:tc>
    </w:tr>
  </w:tbl>
  <w:p w:rsidR="00423831" w:rsidRDefault="004238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28F5"/>
    <w:multiLevelType w:val="hybridMultilevel"/>
    <w:tmpl w:val="F206707E"/>
    <w:lvl w:ilvl="0" w:tplc="C1CAD3F6">
      <w:start w:val="1"/>
      <w:numFmt w:val="bullet"/>
      <w:lvlText w:val=""/>
      <w:lvlJc w:val="left"/>
      <w:pPr>
        <w:tabs>
          <w:tab w:val="num" w:pos="-72"/>
        </w:tabs>
        <w:ind w:left="70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7B22"/>
    <w:multiLevelType w:val="hybridMultilevel"/>
    <w:tmpl w:val="476E9C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29BA"/>
    <w:multiLevelType w:val="multilevel"/>
    <w:tmpl w:val="B236387C"/>
    <w:lvl w:ilvl="0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B448E"/>
    <w:multiLevelType w:val="hybridMultilevel"/>
    <w:tmpl w:val="8F4CBDA4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C44E5"/>
    <w:multiLevelType w:val="hybridMultilevel"/>
    <w:tmpl w:val="B236387C"/>
    <w:lvl w:ilvl="0" w:tplc="98F8EB1E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06FC9"/>
    <w:multiLevelType w:val="hybridMultilevel"/>
    <w:tmpl w:val="711CDE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857A7"/>
    <w:multiLevelType w:val="hybridMultilevel"/>
    <w:tmpl w:val="483A3990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37546"/>
    <w:multiLevelType w:val="hybridMultilevel"/>
    <w:tmpl w:val="87C88F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42B8A"/>
    <w:multiLevelType w:val="hybridMultilevel"/>
    <w:tmpl w:val="E3D4B9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FD0801"/>
    <w:multiLevelType w:val="hybridMultilevel"/>
    <w:tmpl w:val="8B5CC8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82CFC"/>
    <w:multiLevelType w:val="hybridMultilevel"/>
    <w:tmpl w:val="571AEAFC"/>
    <w:lvl w:ilvl="0" w:tplc="8F122B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E756A"/>
    <w:multiLevelType w:val="hybridMultilevel"/>
    <w:tmpl w:val="7430CE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963A2"/>
    <w:multiLevelType w:val="hybridMultilevel"/>
    <w:tmpl w:val="D44C1B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A7213"/>
    <w:multiLevelType w:val="hybridMultilevel"/>
    <w:tmpl w:val="49D62C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D65D2"/>
    <w:multiLevelType w:val="hybridMultilevel"/>
    <w:tmpl w:val="08248F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601B6"/>
    <w:multiLevelType w:val="hybridMultilevel"/>
    <w:tmpl w:val="C0563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C2D6D"/>
    <w:multiLevelType w:val="hybridMultilevel"/>
    <w:tmpl w:val="D908B77C"/>
    <w:lvl w:ilvl="0" w:tplc="B8AADF1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8827AB"/>
    <w:multiLevelType w:val="hybridMultilevel"/>
    <w:tmpl w:val="1C8203F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D5068D"/>
    <w:multiLevelType w:val="hybridMultilevel"/>
    <w:tmpl w:val="07102EB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B083F"/>
    <w:multiLevelType w:val="hybridMultilevel"/>
    <w:tmpl w:val="ED8CA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D710A0"/>
    <w:multiLevelType w:val="hybridMultilevel"/>
    <w:tmpl w:val="DF4268AA"/>
    <w:lvl w:ilvl="0" w:tplc="C1CAD3F6">
      <w:start w:val="1"/>
      <w:numFmt w:val="bullet"/>
      <w:lvlText w:val=""/>
      <w:lvlJc w:val="left"/>
      <w:pPr>
        <w:tabs>
          <w:tab w:val="num" w:pos="0"/>
        </w:tabs>
        <w:ind w:left="142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662F5"/>
    <w:multiLevelType w:val="hybridMultilevel"/>
    <w:tmpl w:val="571ADDE2"/>
    <w:lvl w:ilvl="0" w:tplc="2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18"/>
  </w:num>
  <w:num w:numId="4">
    <w:abstractNumId w:val="22"/>
  </w:num>
  <w:num w:numId="5">
    <w:abstractNumId w:val="10"/>
  </w:num>
  <w:num w:numId="6">
    <w:abstractNumId w:val="1"/>
  </w:num>
  <w:num w:numId="7">
    <w:abstractNumId w:val="14"/>
  </w:num>
  <w:num w:numId="8">
    <w:abstractNumId w:val="6"/>
  </w:num>
  <w:num w:numId="9">
    <w:abstractNumId w:val="16"/>
  </w:num>
  <w:num w:numId="10">
    <w:abstractNumId w:val="19"/>
  </w:num>
  <w:num w:numId="11">
    <w:abstractNumId w:val="8"/>
  </w:num>
  <w:num w:numId="12">
    <w:abstractNumId w:val="17"/>
  </w:num>
  <w:num w:numId="13">
    <w:abstractNumId w:val="4"/>
  </w:num>
  <w:num w:numId="14">
    <w:abstractNumId w:val="2"/>
  </w:num>
  <w:num w:numId="15">
    <w:abstractNumId w:val="0"/>
  </w:num>
  <w:num w:numId="16">
    <w:abstractNumId w:val="3"/>
  </w:num>
  <w:num w:numId="17">
    <w:abstractNumId w:val="20"/>
  </w:num>
  <w:num w:numId="18">
    <w:abstractNumId w:val="17"/>
  </w:num>
  <w:num w:numId="19">
    <w:abstractNumId w:val="17"/>
  </w:num>
  <w:num w:numId="20">
    <w:abstractNumId w:val="24"/>
  </w:num>
  <w:num w:numId="21">
    <w:abstractNumId w:val="17"/>
  </w:num>
  <w:num w:numId="22">
    <w:abstractNumId w:val="12"/>
  </w:num>
  <w:num w:numId="23">
    <w:abstractNumId w:val="7"/>
  </w:num>
  <w:num w:numId="24">
    <w:abstractNumId w:val="15"/>
  </w:num>
  <w:num w:numId="25">
    <w:abstractNumId w:val="11"/>
  </w:num>
  <w:num w:numId="26">
    <w:abstractNumId w:val="21"/>
  </w:num>
  <w:num w:numId="27">
    <w:abstractNumId w:val="13"/>
  </w:num>
  <w:num w:numId="28">
    <w:abstractNumId w:val="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ctiveWritingStyle w:appName="MSWord" w:lang="es-ES" w:vendorID="64" w:dllVersion="6" w:nlCheck="1" w:checkStyle="1"/>
  <w:activeWritingStyle w:appName="MSWord" w:lang="es-CO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06471"/>
    <w:rsid w:val="00020BA8"/>
    <w:rsid w:val="00020DBD"/>
    <w:rsid w:val="00022516"/>
    <w:rsid w:val="000236A9"/>
    <w:rsid w:val="00036FB9"/>
    <w:rsid w:val="00046F7B"/>
    <w:rsid w:val="000527F3"/>
    <w:rsid w:val="00062651"/>
    <w:rsid w:val="00067ECB"/>
    <w:rsid w:val="00070EFF"/>
    <w:rsid w:val="0007378C"/>
    <w:rsid w:val="00087998"/>
    <w:rsid w:val="000A62E4"/>
    <w:rsid w:val="000A63C7"/>
    <w:rsid w:val="000D48BD"/>
    <w:rsid w:val="000F2F92"/>
    <w:rsid w:val="000F69C0"/>
    <w:rsid w:val="000F6A99"/>
    <w:rsid w:val="00106B41"/>
    <w:rsid w:val="00111682"/>
    <w:rsid w:val="00112544"/>
    <w:rsid w:val="00137F19"/>
    <w:rsid w:val="0015228E"/>
    <w:rsid w:val="001641CB"/>
    <w:rsid w:val="00166648"/>
    <w:rsid w:val="001817B8"/>
    <w:rsid w:val="001C1F9D"/>
    <w:rsid w:val="001C7674"/>
    <w:rsid w:val="001D5ED3"/>
    <w:rsid w:val="001D658B"/>
    <w:rsid w:val="001E3317"/>
    <w:rsid w:val="001E748C"/>
    <w:rsid w:val="00246AF5"/>
    <w:rsid w:val="00265BDB"/>
    <w:rsid w:val="002676BD"/>
    <w:rsid w:val="002776E1"/>
    <w:rsid w:val="00281382"/>
    <w:rsid w:val="00281E3C"/>
    <w:rsid w:val="002A025B"/>
    <w:rsid w:val="002B0937"/>
    <w:rsid w:val="002B5BE0"/>
    <w:rsid w:val="002C4CE2"/>
    <w:rsid w:val="002D5B96"/>
    <w:rsid w:val="002E312C"/>
    <w:rsid w:val="002F4F08"/>
    <w:rsid w:val="002F7BC5"/>
    <w:rsid w:val="00307141"/>
    <w:rsid w:val="00335020"/>
    <w:rsid w:val="00337A51"/>
    <w:rsid w:val="003420B5"/>
    <w:rsid w:val="00342684"/>
    <w:rsid w:val="00347EC4"/>
    <w:rsid w:val="00366C6E"/>
    <w:rsid w:val="003747C8"/>
    <w:rsid w:val="00374E68"/>
    <w:rsid w:val="003B25D6"/>
    <w:rsid w:val="003B2A85"/>
    <w:rsid w:val="003B7C12"/>
    <w:rsid w:val="003D03A7"/>
    <w:rsid w:val="003E3701"/>
    <w:rsid w:val="003F36F2"/>
    <w:rsid w:val="00400398"/>
    <w:rsid w:val="00406FAF"/>
    <w:rsid w:val="00423831"/>
    <w:rsid w:val="004445B2"/>
    <w:rsid w:val="00447570"/>
    <w:rsid w:val="0045048A"/>
    <w:rsid w:val="004543D1"/>
    <w:rsid w:val="004544BD"/>
    <w:rsid w:val="00477D55"/>
    <w:rsid w:val="0048342B"/>
    <w:rsid w:val="00490453"/>
    <w:rsid w:val="004E5642"/>
    <w:rsid w:val="004E775B"/>
    <w:rsid w:val="004E78B8"/>
    <w:rsid w:val="004F5D20"/>
    <w:rsid w:val="0050262C"/>
    <w:rsid w:val="005052F1"/>
    <w:rsid w:val="00527E12"/>
    <w:rsid w:val="0053280C"/>
    <w:rsid w:val="00540406"/>
    <w:rsid w:val="00547772"/>
    <w:rsid w:val="00577E53"/>
    <w:rsid w:val="005A7478"/>
    <w:rsid w:val="005C02AE"/>
    <w:rsid w:val="005C1014"/>
    <w:rsid w:val="005C2A24"/>
    <w:rsid w:val="005C412E"/>
    <w:rsid w:val="005C4CA7"/>
    <w:rsid w:val="005C6383"/>
    <w:rsid w:val="005D0367"/>
    <w:rsid w:val="005D4C82"/>
    <w:rsid w:val="005D74C0"/>
    <w:rsid w:val="005E1459"/>
    <w:rsid w:val="005E3699"/>
    <w:rsid w:val="006037DD"/>
    <w:rsid w:val="00610D55"/>
    <w:rsid w:val="006231DC"/>
    <w:rsid w:val="006406BA"/>
    <w:rsid w:val="006428F9"/>
    <w:rsid w:val="00647462"/>
    <w:rsid w:val="00647BDC"/>
    <w:rsid w:val="006557CC"/>
    <w:rsid w:val="00661EB8"/>
    <w:rsid w:val="006760F4"/>
    <w:rsid w:val="00697D83"/>
    <w:rsid w:val="006B4B59"/>
    <w:rsid w:val="006B5F60"/>
    <w:rsid w:val="006C4383"/>
    <w:rsid w:val="006C794A"/>
    <w:rsid w:val="006D1783"/>
    <w:rsid w:val="006D55BB"/>
    <w:rsid w:val="006E0EF1"/>
    <w:rsid w:val="006E20AC"/>
    <w:rsid w:val="006E3D6D"/>
    <w:rsid w:val="006F7176"/>
    <w:rsid w:val="00703CAF"/>
    <w:rsid w:val="00707968"/>
    <w:rsid w:val="00716051"/>
    <w:rsid w:val="0072548A"/>
    <w:rsid w:val="00730838"/>
    <w:rsid w:val="007315C8"/>
    <w:rsid w:val="00762E77"/>
    <w:rsid w:val="00781862"/>
    <w:rsid w:val="00787F7B"/>
    <w:rsid w:val="00790BFC"/>
    <w:rsid w:val="0079231E"/>
    <w:rsid w:val="007943B6"/>
    <w:rsid w:val="00802660"/>
    <w:rsid w:val="00804C00"/>
    <w:rsid w:val="0081044B"/>
    <w:rsid w:val="00820AFA"/>
    <w:rsid w:val="00827B6F"/>
    <w:rsid w:val="00832984"/>
    <w:rsid w:val="00855EAC"/>
    <w:rsid w:val="008662B7"/>
    <w:rsid w:val="008738AD"/>
    <w:rsid w:val="008825ED"/>
    <w:rsid w:val="008876A8"/>
    <w:rsid w:val="00897947"/>
    <w:rsid w:val="008B73C5"/>
    <w:rsid w:val="008D0E08"/>
    <w:rsid w:val="008D1A8B"/>
    <w:rsid w:val="008D58FA"/>
    <w:rsid w:val="009051BE"/>
    <w:rsid w:val="009251A5"/>
    <w:rsid w:val="00927AEA"/>
    <w:rsid w:val="00930576"/>
    <w:rsid w:val="00953D7A"/>
    <w:rsid w:val="00957A0A"/>
    <w:rsid w:val="0096088C"/>
    <w:rsid w:val="00963082"/>
    <w:rsid w:val="009C6653"/>
    <w:rsid w:val="009E043D"/>
    <w:rsid w:val="009F4503"/>
    <w:rsid w:val="00A223F3"/>
    <w:rsid w:val="00A24F83"/>
    <w:rsid w:val="00A36C1B"/>
    <w:rsid w:val="00A450AA"/>
    <w:rsid w:val="00A57A2E"/>
    <w:rsid w:val="00A82B0D"/>
    <w:rsid w:val="00AA59CE"/>
    <w:rsid w:val="00AC75AC"/>
    <w:rsid w:val="00B071F2"/>
    <w:rsid w:val="00B52F87"/>
    <w:rsid w:val="00B62137"/>
    <w:rsid w:val="00B94058"/>
    <w:rsid w:val="00B9769D"/>
    <w:rsid w:val="00BC65AC"/>
    <w:rsid w:val="00C10649"/>
    <w:rsid w:val="00C1366C"/>
    <w:rsid w:val="00C33AE2"/>
    <w:rsid w:val="00C358B1"/>
    <w:rsid w:val="00C565C8"/>
    <w:rsid w:val="00C57B3B"/>
    <w:rsid w:val="00C966EF"/>
    <w:rsid w:val="00CB30FE"/>
    <w:rsid w:val="00CD4BA2"/>
    <w:rsid w:val="00CE47A4"/>
    <w:rsid w:val="00CF44BE"/>
    <w:rsid w:val="00D51797"/>
    <w:rsid w:val="00D83E49"/>
    <w:rsid w:val="00DC0D7F"/>
    <w:rsid w:val="00E00ECF"/>
    <w:rsid w:val="00E041F2"/>
    <w:rsid w:val="00E10425"/>
    <w:rsid w:val="00E22EBF"/>
    <w:rsid w:val="00E50623"/>
    <w:rsid w:val="00E54584"/>
    <w:rsid w:val="00EF0802"/>
    <w:rsid w:val="00F2303D"/>
    <w:rsid w:val="00F33B93"/>
    <w:rsid w:val="00F40E92"/>
    <w:rsid w:val="00F47AD7"/>
    <w:rsid w:val="00F56A4A"/>
    <w:rsid w:val="00F7453D"/>
    <w:rsid w:val="00F936FC"/>
    <w:rsid w:val="00F9392F"/>
    <w:rsid w:val="00FA7C4B"/>
    <w:rsid w:val="00FB08C1"/>
    <w:rsid w:val="00FC3454"/>
    <w:rsid w:val="00FC4F31"/>
    <w:rsid w:val="00FD4525"/>
    <w:rsid w:val="00FE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C3DFFB"/>
  <w15:docId w15:val="{37699BD4-6E16-412C-AE71-3574C3AB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paragraph" w:customStyle="1" w:styleId="reference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val="en-US" w:eastAsia="es-CO"/>
    </w:rPr>
  </w:style>
  <w:style w:type="paragraph" w:styleId="Textodeglobo">
    <w:name w:val="Balloon Text"/>
    <w:basedOn w:val="Normal"/>
    <w:semiHidden/>
    <w:rsid w:val="00A450AA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06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4</TotalTime>
  <Pages>5</Pages>
  <Words>500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Dpto de Sistemas-Uniandes</Company>
  <LinksUpToDate>false</LinksUpToDate>
  <CharactersWithSpaces>3248</CharactersWithSpaces>
  <SharedDoc>false</SharedDoc>
  <HLinks>
    <vt:vector size="54" baseType="variant"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_Toc162095615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_Toc162095614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_Toc162095613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_Toc162095612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_Toc162095611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_Toc162095610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_Toc162095609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_Toc162095608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_Toc162095607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JP</dc:creator>
  <cp:lastModifiedBy>Familia Calderón Sierra</cp:lastModifiedBy>
  <cp:revision>5</cp:revision>
  <cp:lastPrinted>2012-06-26T18:56:00Z</cp:lastPrinted>
  <dcterms:created xsi:type="dcterms:W3CDTF">2018-04-18T15:35:00Z</dcterms:created>
  <dcterms:modified xsi:type="dcterms:W3CDTF">2018-04-18T15:38:00Z</dcterms:modified>
</cp:coreProperties>
</file>