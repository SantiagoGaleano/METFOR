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EF0802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88073" w:history="1">
        <w:r w:rsidR="00EF0802" w:rsidRPr="000F5F49">
          <w:rPr>
            <w:rStyle w:val="Hipervnculo"/>
            <w:noProof/>
            <w:lang w:val="es-ES"/>
          </w:rPr>
          <w:t>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Objetivo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_Toc426588073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4" w:history="1">
        <w:r w:rsidR="00EF0802" w:rsidRPr="000F5F49">
          <w:rPr>
            <w:rStyle w:val="Hipervnculo"/>
            <w:noProof/>
            <w:lang w:val="es-ES"/>
          </w:rPr>
          <w:t>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_Toc426588074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5" w:history="1">
        <w:r w:rsidR="00EF0802" w:rsidRPr="000F5F49">
          <w:rPr>
            <w:rStyle w:val="Hipervnculo"/>
            <w:noProof/>
          </w:rPr>
          <w:t>2.1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Criterios de la 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_Toc426588075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6" w:history="1">
        <w:r w:rsidR="00EF0802" w:rsidRPr="000F5F49">
          <w:rPr>
            <w:rStyle w:val="Hipervnculo"/>
            <w:noProof/>
          </w:rPr>
          <w:t>2.2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Estrategia general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_Toc426588076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7" w:history="1">
        <w:r w:rsidR="00EF0802" w:rsidRPr="000F5F49">
          <w:rPr>
            <w:rStyle w:val="Hipervnculo"/>
            <w:noProof/>
            <w:lang w:val="es-ES"/>
          </w:rPr>
          <w:t>2.3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Diseño</w:t>
        </w:r>
        <w:r w:rsidR="00EF0802" w:rsidRPr="000F5F49">
          <w:rPr>
            <w:rStyle w:val="Hipervnculo"/>
            <w:noProof/>
            <w:lang w:val="es-ES"/>
          </w:rPr>
          <w:t xml:space="preserve"> Conceptual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_Toc426588077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8" w:history="1">
        <w:r w:rsidR="00EF0802" w:rsidRPr="000F5F49">
          <w:rPr>
            <w:rStyle w:val="Hipervnculo"/>
            <w:noProof/>
            <w:lang w:val="es-ES"/>
          </w:rPr>
          <w:t>2.3.1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Módulos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_Toc426588078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9" w:history="1">
        <w:r w:rsidR="00EF0802" w:rsidRPr="000F5F49">
          <w:rPr>
            <w:rStyle w:val="Hipervnculo"/>
            <w:noProof/>
          </w:rPr>
          <w:t>2.3.2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Funcionalidades asociadas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_Toc426588079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0F77F5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80" w:history="1">
        <w:r w:rsidR="00EF0802" w:rsidRPr="000F5F49">
          <w:rPr>
            <w:rStyle w:val="Hipervnculo"/>
            <w:noProof/>
          </w:rPr>
          <w:t>2.4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Estimación preliminar del proyecto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_Toc426588080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426588073"/>
      <w:r w:rsidR="00930576">
        <w:rPr>
          <w:lang w:val="es-ES"/>
        </w:rPr>
        <w:lastRenderedPageBreak/>
        <w:t>Objetivo</w:t>
      </w:r>
      <w:bookmarkEnd w:id="0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1C7674" w:rsidRDefault="001C7674" w:rsidP="009E043D">
      <w:pPr>
        <w:pStyle w:val="Ttulo1"/>
        <w:rPr>
          <w:lang w:val="es-ES"/>
        </w:rPr>
      </w:pPr>
      <w:bookmarkStart w:id="1" w:name="_Toc426588074"/>
      <w:r>
        <w:rPr>
          <w:lang w:val="es-ES"/>
        </w:rPr>
        <w:t>Estrategia</w:t>
      </w:r>
      <w:bookmarkEnd w:id="1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2" w:name="_Toc426588075"/>
      <w:r>
        <w:t>Criterios de la estrategia</w:t>
      </w:r>
      <w:bookmarkEnd w:id="2"/>
    </w:p>
    <w:p w:rsidR="000527F3" w:rsidRDefault="000527F3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Pr="000527F3" w:rsidRDefault="005C1014" w:rsidP="005C1014">
      <w:pPr>
        <w:ind w:left="284"/>
        <w:rPr>
          <w:rFonts w:cs="Arial"/>
          <w:lang w:val="es-MX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3" w:name="_Toc426588076"/>
      <w:bookmarkStart w:id="4" w:name="_Toc160547264"/>
      <w:r>
        <w:t>Estrategia general</w:t>
      </w:r>
      <w:bookmarkEnd w:id="3"/>
    </w:p>
    <w:p w:rsidR="005C1014" w:rsidRDefault="005C1014" w:rsidP="005C1014"/>
    <w:p w:rsidR="005C1014" w:rsidRDefault="005C1014" w:rsidP="005C1014"/>
    <w:p w:rsidR="005C1014" w:rsidRDefault="005C1014" w:rsidP="005C1014"/>
    <w:p w:rsidR="005C1014" w:rsidRDefault="005C1014" w:rsidP="005C1014"/>
    <w:p w:rsidR="005C1014" w:rsidRDefault="005C1014" w:rsidP="005C1014"/>
    <w:p w:rsidR="005C1014" w:rsidRPr="005C1014" w:rsidRDefault="005C1014" w:rsidP="005C1014"/>
    <w:p w:rsidR="003F36F2" w:rsidRDefault="009E043D" w:rsidP="000527F3">
      <w:pPr>
        <w:pStyle w:val="Ttulo2"/>
        <w:tabs>
          <w:tab w:val="clear" w:pos="860"/>
          <w:tab w:val="num" w:pos="576"/>
        </w:tabs>
        <w:ind w:left="576"/>
        <w:rPr>
          <w:lang w:val="es-ES"/>
        </w:rPr>
      </w:pPr>
      <w:bookmarkStart w:id="5" w:name="_Toc426588077"/>
      <w:bookmarkEnd w:id="4"/>
      <w:r w:rsidRPr="000527F3">
        <w:t>Diseño</w:t>
      </w:r>
      <w:r>
        <w:rPr>
          <w:lang w:val="es-ES"/>
        </w:rPr>
        <w:t xml:space="preserve"> Conceptual</w:t>
      </w:r>
      <w:bookmarkEnd w:id="5"/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FC3454" w:rsidRDefault="00FC3454" w:rsidP="00FC3454">
      <w:pPr>
        <w:pStyle w:val="Ttulo3"/>
        <w:rPr>
          <w:lang w:val="es-ES"/>
        </w:rPr>
      </w:pPr>
      <w:bookmarkStart w:id="6" w:name="_Toc426588078"/>
      <w:r>
        <w:t>M</w:t>
      </w:r>
      <w:r w:rsidR="00C57B3B">
        <w:t>ó</w:t>
      </w:r>
      <w:r>
        <w:t>dulos</w:t>
      </w:r>
      <w:bookmarkEnd w:id="6"/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1C7674" w:rsidRDefault="001C7674" w:rsidP="005C1014">
      <w:pPr>
        <w:jc w:val="both"/>
        <w:rPr>
          <w:lang w:val="es-ES"/>
        </w:rPr>
      </w:pPr>
    </w:p>
    <w:p w:rsidR="007315C8" w:rsidRDefault="007315C8" w:rsidP="007315C8">
      <w:pPr>
        <w:pStyle w:val="Ttulo3"/>
      </w:pPr>
      <w:bookmarkStart w:id="7" w:name="_Toc426588079"/>
      <w:r>
        <w:t>Funcionalidades asociadas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70"/>
      </w:tblGrid>
      <w:tr w:rsidR="007315C8" w:rsidRPr="006E20AC" w:rsidTr="00B90430">
        <w:tc>
          <w:tcPr>
            <w:tcW w:w="2802" w:type="dxa"/>
            <w:shd w:val="clear" w:color="auto" w:fill="92D050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Módulo</w:t>
            </w:r>
          </w:p>
        </w:tc>
        <w:tc>
          <w:tcPr>
            <w:tcW w:w="5670" w:type="dxa"/>
            <w:shd w:val="clear" w:color="auto" w:fill="92D050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Default="007315C8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</w:tc>
        <w:tc>
          <w:tcPr>
            <w:tcW w:w="5670" w:type="dxa"/>
          </w:tcPr>
          <w:p w:rsidR="00CD4BA2" w:rsidRPr="006E20AC" w:rsidRDefault="00CD4BA2" w:rsidP="006E20AC">
            <w:pPr>
              <w:jc w:val="both"/>
              <w:rPr>
                <w:lang w:val="es-ES"/>
              </w:rPr>
            </w:pP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6428F9" w:rsidRPr="006E20AC" w:rsidRDefault="006428F9" w:rsidP="006E20AC">
            <w:pPr>
              <w:jc w:val="both"/>
              <w:rPr>
                <w:lang w:val="es-ES"/>
              </w:rPr>
            </w:pPr>
          </w:p>
        </w:tc>
      </w:tr>
    </w:tbl>
    <w:p w:rsidR="00820AFA" w:rsidRPr="004E78B8" w:rsidRDefault="00963082" w:rsidP="004E78B8">
      <w:pPr>
        <w:pStyle w:val="Ttulo2"/>
        <w:tabs>
          <w:tab w:val="clear" w:pos="860"/>
          <w:tab w:val="num" w:pos="576"/>
        </w:tabs>
        <w:ind w:left="576"/>
      </w:pPr>
      <w:bookmarkStart w:id="8" w:name="_Toc426588080"/>
      <w:r w:rsidRPr="004E78B8">
        <w:t>Estimación preliminar del proyecto</w:t>
      </w:r>
      <w:bookmarkEnd w:id="8"/>
    </w:p>
    <w:tbl>
      <w:tblPr>
        <w:tblW w:w="8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783"/>
      </w:tblGrid>
      <w:tr w:rsidR="00855EAC" w:rsidRPr="006E20AC" w:rsidTr="00B90430">
        <w:tc>
          <w:tcPr>
            <w:tcW w:w="8128" w:type="dxa"/>
            <w:gridSpan w:val="3"/>
            <w:shd w:val="clear" w:color="auto" w:fill="92D050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Ciclo 1</w:t>
            </w:r>
          </w:p>
        </w:tc>
      </w:tr>
      <w:tr w:rsidR="00855EAC" w:rsidRPr="006E20AC" w:rsidTr="00B90430">
        <w:tc>
          <w:tcPr>
            <w:tcW w:w="3936" w:type="dxa"/>
            <w:shd w:val="clear" w:color="auto" w:fill="92D050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  <w:tc>
          <w:tcPr>
            <w:tcW w:w="2409" w:type="dxa"/>
            <w:shd w:val="clear" w:color="auto" w:fill="92D050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Tamaño (LOC)</w:t>
            </w:r>
          </w:p>
        </w:tc>
        <w:tc>
          <w:tcPr>
            <w:tcW w:w="1783" w:type="dxa"/>
            <w:shd w:val="clear" w:color="auto" w:fill="92D050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Tiempo (Horas)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855EAC" w:rsidRPr="006E20AC" w:rsidRDefault="00855EAC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087998" w:rsidRPr="006E20AC" w:rsidTr="006E20AC">
        <w:tc>
          <w:tcPr>
            <w:tcW w:w="3936" w:type="dxa"/>
            <w:shd w:val="clear" w:color="auto" w:fill="auto"/>
          </w:tcPr>
          <w:p w:rsidR="00087998" w:rsidRDefault="00087998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087998" w:rsidRPr="006E20AC" w:rsidRDefault="00087998" w:rsidP="006E20AC">
            <w:pPr>
              <w:jc w:val="center"/>
              <w:rPr>
                <w:lang w:val="es-ES"/>
              </w:rPr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CE47A4" w:rsidP="006E20AC">
            <w:pPr>
              <w:jc w:val="center"/>
              <w:rPr>
                <w:lang w:val="es-ES"/>
              </w:rPr>
            </w:pPr>
          </w:p>
        </w:tc>
        <w:tc>
          <w:tcPr>
            <w:tcW w:w="1783" w:type="dxa"/>
          </w:tcPr>
          <w:p w:rsidR="00CE47A4" w:rsidRDefault="00CE47A4" w:rsidP="006E20AC">
            <w:pPr>
              <w:jc w:val="center"/>
            </w:pPr>
          </w:p>
        </w:tc>
      </w:tr>
    </w:tbl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4543D1" w:rsidRDefault="004543D1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br w:type="page"/>
      </w:r>
    </w:p>
    <w:p w:rsidR="00E22EBF" w:rsidRPr="002D5B96" w:rsidRDefault="00E22EBF" w:rsidP="00E22EBF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E22EBF" w:rsidRPr="006E20AC" w:rsidTr="00B90430">
        <w:tc>
          <w:tcPr>
            <w:tcW w:w="8472" w:type="dxa"/>
            <w:gridSpan w:val="3"/>
            <w:shd w:val="clear" w:color="auto" w:fill="92D050"/>
          </w:tcPr>
          <w:p w:rsidR="00E22EBF" w:rsidRPr="006E20AC" w:rsidRDefault="00B90430" w:rsidP="00B90430">
            <w:pPr>
              <w:tabs>
                <w:tab w:val="left" w:pos="1620"/>
                <w:tab w:val="center" w:pos="4128"/>
              </w:tabs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ab/>
            </w:r>
            <w:r>
              <w:rPr>
                <w:b/>
                <w:sz w:val="18"/>
                <w:szCs w:val="18"/>
                <w:lang w:val="es-ES"/>
              </w:rPr>
              <w:tab/>
            </w:r>
            <w:r w:rsidR="00E22EBF"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B90430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B90430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B90430" w:rsidRPr="00AF36C5" w:rsidRDefault="00B90430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557CC" w:rsidRPr="006557CC" w:rsidRDefault="006557CC" w:rsidP="00111682">
      <w:pPr>
        <w:jc w:val="both"/>
        <w:rPr>
          <w:sz w:val="18"/>
          <w:szCs w:val="18"/>
        </w:rPr>
      </w:pPr>
      <w:bookmarkStart w:id="9" w:name="_GoBack"/>
      <w:bookmarkEnd w:id="9"/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7F5" w:rsidRDefault="000F77F5">
      <w:r>
        <w:separator/>
      </w:r>
    </w:p>
  </w:endnote>
  <w:endnote w:type="continuationSeparator" w:id="0">
    <w:p w:rsidR="000F77F5" w:rsidRDefault="000F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F7B" w:rsidRPr="002D5B96" w:rsidRDefault="00046F7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1.0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722D0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722D0">
      <w:rPr>
        <w:rStyle w:val="Nmerodepgina"/>
        <w:noProof/>
        <w:sz w:val="18"/>
        <w:szCs w:val="18"/>
      </w:rPr>
      <w:t>4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7F5" w:rsidRDefault="000F77F5">
      <w:r>
        <w:separator/>
      </w:r>
    </w:p>
  </w:footnote>
  <w:footnote w:type="continuationSeparator" w:id="0">
    <w:p w:rsidR="000F77F5" w:rsidRDefault="000F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E74E5" w:rsidTr="006E74EC">
      <w:trPr>
        <w:trHeight w:val="1135"/>
      </w:trPr>
      <w:tc>
        <w:tcPr>
          <w:tcW w:w="6771" w:type="dxa"/>
          <w:gridSpan w:val="2"/>
        </w:tcPr>
        <w:p w:rsidR="00DE74E5" w:rsidRDefault="00DE74E5" w:rsidP="00A82B0D">
          <w:pPr>
            <w:pStyle w:val="Encabezado"/>
            <w:jc w:val="center"/>
            <w:rPr>
              <w:i/>
            </w:rPr>
          </w:pPr>
        </w:p>
        <w:p w:rsidR="00DE74E5" w:rsidRDefault="00DE74E5" w:rsidP="00DE74E5"/>
        <w:p w:rsidR="00DE74E5" w:rsidRPr="00DF5BA0" w:rsidRDefault="00DE74E5" w:rsidP="00A82B0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DOCUMENTO DE ESTRATEGIA</w:t>
          </w:r>
        </w:p>
      </w:tc>
      <w:tc>
        <w:tcPr>
          <w:tcW w:w="1701" w:type="dxa"/>
          <w:gridSpan w:val="2"/>
        </w:tcPr>
        <w:p w:rsidR="00DE74E5" w:rsidRDefault="00DE74E5" w:rsidP="00A82B0D">
          <w:pPr>
            <w:pStyle w:val="Encabezado"/>
            <w:jc w:val="center"/>
            <w:rPr>
              <w:b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4384" behindDoc="1" locked="0" layoutInCell="1" allowOverlap="1" wp14:anchorId="092D8565" wp14:editId="3263255F">
                <wp:simplePos x="0" y="0"/>
                <wp:positionH relativeFrom="column">
                  <wp:posOffset>255270</wp:posOffset>
                </wp:positionH>
                <wp:positionV relativeFrom="paragraph">
                  <wp:posOffset>18415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46F7B" w:rsidRPr="000D6E4F" w:rsidTr="00DE74E5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046F7B" w:rsidRPr="000D6E4F" w:rsidRDefault="00DE74E5" w:rsidP="00EF0802">
          <w:pPr>
            <w:pStyle w:val="Encabezado"/>
            <w:jc w:val="center"/>
            <w:rPr>
              <w:b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046F7B" w:rsidRPr="000D6E4F" w:rsidRDefault="00046F7B" w:rsidP="005C1014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DE74E5"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046F7B" w:rsidRPr="00DE74E5" w:rsidRDefault="00DE74E5" w:rsidP="00DE74E5">
          <w:pPr>
            <w:pStyle w:val="Encabezado"/>
            <w:jc w:val="center"/>
            <w:rPr>
              <w:b/>
              <w:sz w:val="22"/>
            </w:rPr>
          </w:pPr>
          <w:r>
            <w:rPr>
              <w:b/>
            </w:rPr>
            <w:t>METFOR</w:t>
          </w:r>
        </w:p>
      </w:tc>
    </w:tr>
    <w:tr w:rsidR="00046F7B" w:rsidRPr="000D6E4F" w:rsidTr="00DE74E5">
      <w:trPr>
        <w:cantSplit/>
        <w:trHeight w:val="247"/>
      </w:trPr>
      <w:tc>
        <w:tcPr>
          <w:tcW w:w="1586" w:type="dxa"/>
          <w:vMerge/>
          <w:vAlign w:val="center"/>
        </w:tcPr>
        <w:p w:rsidR="00046F7B" w:rsidRPr="000D6E4F" w:rsidRDefault="00046F7B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046F7B" w:rsidRPr="000D6E4F" w:rsidRDefault="00046F7B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046F7B" w:rsidRPr="000D6E4F" w:rsidRDefault="00046F7B" w:rsidP="00A82B0D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046F7B" w:rsidRPr="000D6E4F" w:rsidRDefault="00DE74E5" w:rsidP="00A82B0D">
          <w:pPr>
            <w:pStyle w:val="Encabezado"/>
            <w:rPr>
              <w:b/>
            </w:rPr>
          </w:pPr>
          <w:r>
            <w:rPr>
              <w:b/>
            </w:rPr>
            <w:t>1</w:t>
          </w:r>
        </w:p>
      </w:tc>
    </w:tr>
  </w:tbl>
  <w:p w:rsidR="00046F7B" w:rsidRDefault="00046F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8F5"/>
    <w:multiLevelType w:val="hybridMultilevel"/>
    <w:tmpl w:val="F206707E"/>
    <w:lvl w:ilvl="0" w:tplc="C1CAD3F6">
      <w:start w:val="1"/>
      <w:numFmt w:val="bullet"/>
      <w:lvlText w:val=""/>
      <w:lvlJc w:val="left"/>
      <w:pPr>
        <w:tabs>
          <w:tab w:val="num" w:pos="-72"/>
        </w:tabs>
        <w:ind w:left="70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29BA"/>
    <w:multiLevelType w:val="multilevel"/>
    <w:tmpl w:val="B236387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448E"/>
    <w:multiLevelType w:val="hybridMultilevel"/>
    <w:tmpl w:val="8F4CBDA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44E5"/>
    <w:multiLevelType w:val="hybridMultilevel"/>
    <w:tmpl w:val="B236387C"/>
    <w:lvl w:ilvl="0" w:tplc="98F8EB1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2B8A"/>
    <w:multiLevelType w:val="hybridMultilevel"/>
    <w:tmpl w:val="E3D4B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C2D6D"/>
    <w:multiLevelType w:val="hybridMultilevel"/>
    <w:tmpl w:val="D908B77C"/>
    <w:lvl w:ilvl="0" w:tplc="B8AADF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8827AB"/>
    <w:multiLevelType w:val="hybridMultilevel"/>
    <w:tmpl w:val="1C8203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D5068D"/>
    <w:multiLevelType w:val="hybridMultilevel"/>
    <w:tmpl w:val="07102EB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2F5"/>
    <w:multiLevelType w:val="hybridMultilevel"/>
    <w:tmpl w:val="571ADDE2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13"/>
  </w:num>
  <w:num w:numId="18">
    <w:abstractNumId w:val="10"/>
  </w:num>
  <w:num w:numId="19">
    <w:abstractNumId w:val="10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20BA8"/>
    <w:rsid w:val="00020DBD"/>
    <w:rsid w:val="00022516"/>
    <w:rsid w:val="00036FB9"/>
    <w:rsid w:val="00046F7B"/>
    <w:rsid w:val="000527F3"/>
    <w:rsid w:val="00062651"/>
    <w:rsid w:val="00067ECB"/>
    <w:rsid w:val="00070EFF"/>
    <w:rsid w:val="00087998"/>
    <w:rsid w:val="000A62E4"/>
    <w:rsid w:val="000A63C7"/>
    <w:rsid w:val="000D48BD"/>
    <w:rsid w:val="000F2F92"/>
    <w:rsid w:val="000F69C0"/>
    <w:rsid w:val="000F6A99"/>
    <w:rsid w:val="000F77F5"/>
    <w:rsid w:val="00111682"/>
    <w:rsid w:val="00112544"/>
    <w:rsid w:val="00137F19"/>
    <w:rsid w:val="0015228E"/>
    <w:rsid w:val="001817B8"/>
    <w:rsid w:val="001C1F9D"/>
    <w:rsid w:val="001C7674"/>
    <w:rsid w:val="001D5ED3"/>
    <w:rsid w:val="001D658B"/>
    <w:rsid w:val="001E3317"/>
    <w:rsid w:val="001E748C"/>
    <w:rsid w:val="00246AF5"/>
    <w:rsid w:val="002676BD"/>
    <w:rsid w:val="002776E1"/>
    <w:rsid w:val="00281382"/>
    <w:rsid w:val="00281E3C"/>
    <w:rsid w:val="002B0937"/>
    <w:rsid w:val="002B5BE0"/>
    <w:rsid w:val="002C4CE2"/>
    <w:rsid w:val="002D5B96"/>
    <w:rsid w:val="002E312C"/>
    <w:rsid w:val="002F4F08"/>
    <w:rsid w:val="002F7BC5"/>
    <w:rsid w:val="00307141"/>
    <w:rsid w:val="00335020"/>
    <w:rsid w:val="00337A51"/>
    <w:rsid w:val="00342684"/>
    <w:rsid w:val="00366C6E"/>
    <w:rsid w:val="003747C8"/>
    <w:rsid w:val="00374E68"/>
    <w:rsid w:val="003B25D6"/>
    <w:rsid w:val="003B2A85"/>
    <w:rsid w:val="003D03A7"/>
    <w:rsid w:val="003E3701"/>
    <w:rsid w:val="003F36F2"/>
    <w:rsid w:val="00400398"/>
    <w:rsid w:val="004445B2"/>
    <w:rsid w:val="00447570"/>
    <w:rsid w:val="0045048A"/>
    <w:rsid w:val="004543D1"/>
    <w:rsid w:val="004544BD"/>
    <w:rsid w:val="00477D55"/>
    <w:rsid w:val="0048342B"/>
    <w:rsid w:val="00490453"/>
    <w:rsid w:val="004E78B8"/>
    <w:rsid w:val="004F5D20"/>
    <w:rsid w:val="0050262C"/>
    <w:rsid w:val="00527E12"/>
    <w:rsid w:val="0053280C"/>
    <w:rsid w:val="00540406"/>
    <w:rsid w:val="00547772"/>
    <w:rsid w:val="00577E53"/>
    <w:rsid w:val="005A7478"/>
    <w:rsid w:val="005C02AE"/>
    <w:rsid w:val="005C1014"/>
    <w:rsid w:val="005C412E"/>
    <w:rsid w:val="005C4CA7"/>
    <w:rsid w:val="005C6383"/>
    <w:rsid w:val="005D4C82"/>
    <w:rsid w:val="005D74C0"/>
    <w:rsid w:val="005E1459"/>
    <w:rsid w:val="005E3699"/>
    <w:rsid w:val="006037DD"/>
    <w:rsid w:val="00610D55"/>
    <w:rsid w:val="006231DC"/>
    <w:rsid w:val="006406BA"/>
    <w:rsid w:val="006428F9"/>
    <w:rsid w:val="00647BDC"/>
    <w:rsid w:val="006557CC"/>
    <w:rsid w:val="00661EB8"/>
    <w:rsid w:val="006722D0"/>
    <w:rsid w:val="006760F4"/>
    <w:rsid w:val="00697D83"/>
    <w:rsid w:val="006B4B59"/>
    <w:rsid w:val="006B5F60"/>
    <w:rsid w:val="006C4383"/>
    <w:rsid w:val="006C794A"/>
    <w:rsid w:val="006D1783"/>
    <w:rsid w:val="006E0EF1"/>
    <w:rsid w:val="006E20AC"/>
    <w:rsid w:val="00707968"/>
    <w:rsid w:val="00716051"/>
    <w:rsid w:val="0072548A"/>
    <w:rsid w:val="00730838"/>
    <w:rsid w:val="007315C8"/>
    <w:rsid w:val="00762E77"/>
    <w:rsid w:val="00781862"/>
    <w:rsid w:val="00787F7B"/>
    <w:rsid w:val="00790BFC"/>
    <w:rsid w:val="0079231E"/>
    <w:rsid w:val="007F0994"/>
    <w:rsid w:val="00802660"/>
    <w:rsid w:val="00820AFA"/>
    <w:rsid w:val="00827B6F"/>
    <w:rsid w:val="00832984"/>
    <w:rsid w:val="00855EAC"/>
    <w:rsid w:val="008662B7"/>
    <w:rsid w:val="008738AD"/>
    <w:rsid w:val="008825ED"/>
    <w:rsid w:val="008876A8"/>
    <w:rsid w:val="00897947"/>
    <w:rsid w:val="008B73C5"/>
    <w:rsid w:val="008D0E08"/>
    <w:rsid w:val="008D1A8B"/>
    <w:rsid w:val="008D58FA"/>
    <w:rsid w:val="00927AEA"/>
    <w:rsid w:val="00930576"/>
    <w:rsid w:val="00953D7A"/>
    <w:rsid w:val="00957A0A"/>
    <w:rsid w:val="0096088C"/>
    <w:rsid w:val="00963082"/>
    <w:rsid w:val="009C6653"/>
    <w:rsid w:val="009E043D"/>
    <w:rsid w:val="009F4503"/>
    <w:rsid w:val="00A223F3"/>
    <w:rsid w:val="00A24F83"/>
    <w:rsid w:val="00A36C1B"/>
    <w:rsid w:val="00A450AA"/>
    <w:rsid w:val="00A57A2E"/>
    <w:rsid w:val="00A82B0D"/>
    <w:rsid w:val="00AA59CE"/>
    <w:rsid w:val="00B071F2"/>
    <w:rsid w:val="00B52F87"/>
    <w:rsid w:val="00B62137"/>
    <w:rsid w:val="00B90430"/>
    <w:rsid w:val="00B94058"/>
    <w:rsid w:val="00B9769D"/>
    <w:rsid w:val="00C10649"/>
    <w:rsid w:val="00C358B1"/>
    <w:rsid w:val="00C565C8"/>
    <w:rsid w:val="00C57B3B"/>
    <w:rsid w:val="00C966EF"/>
    <w:rsid w:val="00CB30FE"/>
    <w:rsid w:val="00CD4BA2"/>
    <w:rsid w:val="00CE47A4"/>
    <w:rsid w:val="00D51797"/>
    <w:rsid w:val="00D83E49"/>
    <w:rsid w:val="00DC0D7F"/>
    <w:rsid w:val="00DE74E5"/>
    <w:rsid w:val="00E00ECF"/>
    <w:rsid w:val="00E10425"/>
    <w:rsid w:val="00E22EBF"/>
    <w:rsid w:val="00E50623"/>
    <w:rsid w:val="00EF0802"/>
    <w:rsid w:val="00F2303D"/>
    <w:rsid w:val="00F33B93"/>
    <w:rsid w:val="00F56A4A"/>
    <w:rsid w:val="00F7453D"/>
    <w:rsid w:val="00F936FC"/>
    <w:rsid w:val="00F9392F"/>
    <w:rsid w:val="00FB08C1"/>
    <w:rsid w:val="00FC3454"/>
    <w:rsid w:val="00FC4F31"/>
    <w:rsid w:val="00FD452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D89E9F4-B2FB-4041-9CA2-B068AE4F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1150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_Toc162095615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_Toc162095614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_Toc162095613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_Toc162095612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_Toc162095611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_Toc162095610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_Toc162095609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_Toc162095608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_Toc162095607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SG701-12</cp:lastModifiedBy>
  <cp:revision>2</cp:revision>
  <cp:lastPrinted>2012-06-26T18:56:00Z</cp:lastPrinted>
  <dcterms:created xsi:type="dcterms:W3CDTF">2018-02-12T19:48:00Z</dcterms:created>
  <dcterms:modified xsi:type="dcterms:W3CDTF">2018-02-12T19:48:00Z</dcterms:modified>
</cp:coreProperties>
</file>