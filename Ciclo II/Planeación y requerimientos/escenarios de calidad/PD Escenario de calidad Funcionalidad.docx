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:rsidR="006104AA" w:rsidRDefault="006104AA" w:rsidP="006104AA"/>
    <w:p w:rsidR="006104AA" w:rsidRDefault="006104AA" w:rsidP="006104AA">
      <w:r>
        <w:t>Nombre:</w:t>
      </w:r>
      <w:r w:rsidR="004B5AC5">
        <w:t xml:space="preserve"> Carlos Eduardo Cruz Rodriguez</w:t>
      </w:r>
    </w:p>
    <w:p w:rsidR="006104AA" w:rsidRDefault="006104AA" w:rsidP="006104AA"/>
    <w:p w:rsidR="006104AA" w:rsidRDefault="006104AA" w:rsidP="006104AA">
      <w:r>
        <w:t>Fecha:</w:t>
      </w:r>
      <w:r w:rsidR="004B5AC5">
        <w:t xml:space="preserve"> 21/02/18</w:t>
      </w:r>
    </w:p>
    <w:p w:rsidR="006104AA" w:rsidRDefault="006104AA" w:rsidP="006104AA"/>
    <w:p w:rsidR="006104AA" w:rsidRDefault="006104AA" w:rsidP="006104AA">
      <w:r>
        <w:t>Stakeholder:</w:t>
      </w:r>
      <w:r w:rsidR="004B5AC5">
        <w:t xml:space="preserve"> Usuario final</w:t>
      </w:r>
    </w:p>
    <w:p w:rsidR="006104AA" w:rsidRDefault="006104AA" w:rsidP="00610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Escenario de Calidad N°:</w:t>
            </w:r>
          </w:p>
        </w:tc>
        <w:tc>
          <w:tcPr>
            <w:tcW w:w="5895" w:type="dxa"/>
          </w:tcPr>
          <w:p w:rsidR="006104AA" w:rsidRDefault="004B5AC5" w:rsidP="006104AA">
            <w:r>
              <w:t>2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4B5AC5" w:rsidP="006104AA">
            <w:r>
              <w:t>Funcionalidad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4B5AC5" w:rsidP="00485DE7">
            <w:r>
              <w:t xml:space="preserve">Se debe garantizar que la aplicación </w:t>
            </w:r>
            <w:r w:rsidR="00485DE7">
              <w:t>este implementada según la especificación de requerimientos.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BE7801" w:rsidP="008C0705">
            <w:r>
              <w:t>Usuarios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BE7801" w:rsidP="008C0705">
            <w:r>
              <w:t>Creacion de una cuenta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DF0288" w:rsidP="006104AA">
            <w:r>
              <w:t>Aplicativo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BE7801" w:rsidP="006104AA">
            <w:r>
              <w:t>Registro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485DE7" w:rsidP="006104AA">
            <w:r>
              <w:t>Funcionamiento correcto de la aplicación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485DE7" w:rsidP="006104AA">
            <w:r>
              <w:t>El usuario cliente puede hacer pedidos, revisarlos y conocer el precio de estos</w:t>
            </w:r>
          </w:p>
          <w:p w:rsidR="00DF0288" w:rsidRDefault="00DF0288" w:rsidP="006104AA"/>
        </w:tc>
      </w:tr>
    </w:tbl>
    <w:p w:rsidR="006104AA" w:rsidRDefault="006104AA" w:rsidP="006104AA"/>
    <w:p w:rsidR="00C14E2F" w:rsidRDefault="00C14E2F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C14E2F" w:rsidRPr="00B900C0" w:rsidTr="00FF0E49">
        <w:tc>
          <w:tcPr>
            <w:tcW w:w="8472" w:type="dxa"/>
            <w:gridSpan w:val="3"/>
            <w:shd w:val="clear" w:color="auto" w:fill="92D050"/>
            <w:vAlign w:val="center"/>
          </w:tcPr>
          <w:p w:rsidR="00C14E2F" w:rsidRPr="00B900C0" w:rsidRDefault="00C14E2F" w:rsidP="00FF0E4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C14E2F" w:rsidRPr="00AF36C5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E2F" w:rsidRPr="00AF36C5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C14E2F" w:rsidRPr="00AF36C5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C14E2F" w:rsidRPr="00AF36C5" w:rsidRDefault="008C0705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21/02/2018</w:t>
            </w:r>
          </w:p>
        </w:tc>
        <w:tc>
          <w:tcPr>
            <w:tcW w:w="5386" w:type="dxa"/>
          </w:tcPr>
          <w:p w:rsidR="00C14E2F" w:rsidRPr="0077677A" w:rsidRDefault="008C0705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Version Inicial</w:t>
            </w:r>
          </w:p>
        </w:tc>
        <w:tc>
          <w:tcPr>
            <w:tcW w:w="1560" w:type="dxa"/>
          </w:tcPr>
          <w:p w:rsidR="00C14E2F" w:rsidRPr="00AF36C5" w:rsidRDefault="008C0705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  <w:tr w:rsidR="00485DE7" w:rsidRPr="00AF36C5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485DE7" w:rsidRDefault="00485DE7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24/04/2018</w:t>
            </w:r>
          </w:p>
        </w:tc>
        <w:tc>
          <w:tcPr>
            <w:tcW w:w="5386" w:type="dxa"/>
          </w:tcPr>
          <w:p w:rsidR="00485DE7" w:rsidRDefault="00485DE7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Corrección de la justificación y Medida de respuesta</w:t>
            </w:r>
          </w:p>
        </w:tc>
        <w:tc>
          <w:tcPr>
            <w:tcW w:w="1560" w:type="dxa"/>
          </w:tcPr>
          <w:p w:rsidR="00485DE7" w:rsidRDefault="00485DE7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Galeano-Daniel Peña</w:t>
            </w:r>
            <w:bookmarkStart w:id="0" w:name="_GoBack"/>
            <w:bookmarkEnd w:id="0"/>
          </w:p>
        </w:tc>
      </w:tr>
    </w:tbl>
    <w:p w:rsidR="00C14E2F" w:rsidRPr="006104AA" w:rsidRDefault="00C14E2F" w:rsidP="006104AA"/>
    <w:sectPr w:rsidR="00C14E2F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2FB" w:rsidRDefault="002562FB">
      <w:r>
        <w:separator/>
      </w:r>
    </w:p>
  </w:endnote>
  <w:endnote w:type="continuationSeparator" w:id="0">
    <w:p w:rsidR="002562FB" w:rsidRDefault="00256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485DE7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485DE7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2FB" w:rsidRDefault="002562FB">
      <w:r>
        <w:separator/>
      </w:r>
    </w:p>
  </w:footnote>
  <w:footnote w:type="continuationSeparator" w:id="0">
    <w:p w:rsidR="002562FB" w:rsidRDefault="00256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485DE7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2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B6449"/>
    <w:multiLevelType w:val="hybridMultilevel"/>
    <w:tmpl w:val="36746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8"/>
  </w:num>
  <w:num w:numId="10">
    <w:abstractNumId w:val="23"/>
  </w:num>
  <w:num w:numId="11">
    <w:abstractNumId w:val="4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9"/>
  </w:num>
  <w:num w:numId="18">
    <w:abstractNumId w:val="5"/>
  </w:num>
  <w:num w:numId="19">
    <w:abstractNumId w:val="22"/>
  </w:num>
  <w:num w:numId="20">
    <w:abstractNumId w:val="22"/>
  </w:num>
  <w:num w:numId="21">
    <w:abstractNumId w:val="22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22"/>
  </w:num>
  <w:num w:numId="27">
    <w:abstractNumId w:val="22"/>
  </w:num>
  <w:num w:numId="28">
    <w:abstractNumId w:val="1"/>
  </w:num>
  <w:num w:numId="29">
    <w:abstractNumId w:val="20"/>
  </w:num>
  <w:num w:numId="30">
    <w:abstractNumId w:val="10"/>
  </w:num>
  <w:num w:numId="31">
    <w:abstractNumId w:val="11"/>
  </w:num>
  <w:num w:numId="32">
    <w:abstractNumId w:val="7"/>
  </w:num>
  <w:num w:numId="33">
    <w:abstractNumId w:val="6"/>
  </w:num>
  <w:num w:numId="34">
    <w:abstractNumId w:val="33"/>
  </w:num>
  <w:num w:numId="35">
    <w:abstractNumId w:val="24"/>
  </w:num>
  <w:num w:numId="36">
    <w:abstractNumId w:val="12"/>
  </w:num>
  <w:num w:numId="37">
    <w:abstractNumId w:val="17"/>
  </w:num>
  <w:num w:numId="38">
    <w:abstractNumId w:val="26"/>
  </w:num>
  <w:num w:numId="39">
    <w:abstractNumId w:val="16"/>
  </w:num>
  <w:num w:numId="40">
    <w:abstractNumId w:val="2"/>
  </w:num>
  <w:num w:numId="41">
    <w:abstractNumId w:val="30"/>
  </w:num>
  <w:num w:numId="42">
    <w:abstractNumId w:val="14"/>
  </w:num>
  <w:num w:numId="43">
    <w:abstractNumId w:val="29"/>
  </w:num>
  <w:num w:numId="44">
    <w:abstractNumId w:val="31"/>
  </w:num>
  <w:num w:numId="45">
    <w:abstractNumId w:val="2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562FB"/>
    <w:rsid w:val="002776E1"/>
    <w:rsid w:val="00287980"/>
    <w:rsid w:val="002B7226"/>
    <w:rsid w:val="002D0976"/>
    <w:rsid w:val="002D5B96"/>
    <w:rsid w:val="002E5115"/>
    <w:rsid w:val="002F3C5D"/>
    <w:rsid w:val="002F6BC9"/>
    <w:rsid w:val="003A7E60"/>
    <w:rsid w:val="003B43C1"/>
    <w:rsid w:val="00434FC8"/>
    <w:rsid w:val="00485DE7"/>
    <w:rsid w:val="00490453"/>
    <w:rsid w:val="004B1655"/>
    <w:rsid w:val="004B5AC5"/>
    <w:rsid w:val="004B665C"/>
    <w:rsid w:val="00531547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C070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8625C"/>
    <w:rsid w:val="00B900C0"/>
    <w:rsid w:val="00BB0B14"/>
    <w:rsid w:val="00BE7801"/>
    <w:rsid w:val="00C10649"/>
    <w:rsid w:val="00C14E2F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DF0288"/>
    <w:rsid w:val="00E0231C"/>
    <w:rsid w:val="00E07613"/>
    <w:rsid w:val="00E2018B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1205CB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ListParagraph">
    <w:name w:val="List Paragraph"/>
    <w:basedOn w:val="Normal"/>
    <w:uiPriority w:val="34"/>
    <w:qFormat/>
    <w:rsid w:val="008C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D3631-4B4A-447A-96D2-ABBF6FF7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28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6</cp:revision>
  <cp:lastPrinted>2002-08-12T21:00:00Z</cp:lastPrinted>
  <dcterms:created xsi:type="dcterms:W3CDTF">2018-02-20T04:59:00Z</dcterms:created>
  <dcterms:modified xsi:type="dcterms:W3CDTF">2018-04-25T02:36:00Z</dcterms:modified>
</cp:coreProperties>
</file>