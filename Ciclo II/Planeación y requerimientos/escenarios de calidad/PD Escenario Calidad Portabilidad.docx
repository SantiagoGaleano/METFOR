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:rsidR="006104AA" w:rsidRDefault="006104AA" w:rsidP="006104AA"/>
    <w:p w:rsidR="006104AA" w:rsidRDefault="006104AA" w:rsidP="006104AA">
      <w:r>
        <w:t>Nombre:</w:t>
      </w:r>
      <w:r w:rsidR="004047B0">
        <w:t xml:space="preserve"> </w:t>
      </w:r>
      <w:r w:rsidR="009E2917">
        <w:t>Santiago Galeano Cancino</w:t>
      </w:r>
    </w:p>
    <w:p w:rsidR="006104AA" w:rsidRDefault="006104AA" w:rsidP="006104AA"/>
    <w:p w:rsidR="006104AA" w:rsidRDefault="006104AA" w:rsidP="006104AA">
      <w:r>
        <w:t>Fecha:</w:t>
      </w:r>
      <w:r w:rsidR="004047B0">
        <w:t xml:space="preserve"> 21/02/2018</w:t>
      </w:r>
    </w:p>
    <w:p w:rsidR="006104AA" w:rsidRDefault="006104AA" w:rsidP="006104AA"/>
    <w:p w:rsidR="006104AA" w:rsidRDefault="006104AA" w:rsidP="006104AA">
      <w:proofErr w:type="spellStart"/>
      <w:r>
        <w:t>Stakeholder</w:t>
      </w:r>
      <w:proofErr w:type="spellEnd"/>
      <w:r>
        <w:t>:</w:t>
      </w:r>
      <w:r w:rsidR="00A62E37">
        <w:t xml:space="preserve"> Usuario final</w:t>
      </w:r>
    </w:p>
    <w:p w:rsidR="00A62E37" w:rsidRDefault="00A62E37" w:rsidP="00610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 xml:space="preserve">Escenario de Calidad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5895" w:type="dxa"/>
          </w:tcPr>
          <w:p w:rsidR="006104AA" w:rsidRDefault="009E2917" w:rsidP="006104AA">
            <w:r>
              <w:t>4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:rsidR="006104AA" w:rsidRDefault="009E2917" w:rsidP="006104AA">
            <w:r>
              <w:t>Portabilidad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:rsidR="006104AA" w:rsidRDefault="009E2917" w:rsidP="006104AA">
            <w:r>
              <w:t>Una vez finalizada la aplicación se busca mover la aplicación de usuario final entre plataformas e igualmente se busca la posibilidad de proveer la aplicación a través de varias plataformas.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:rsidR="006104AA" w:rsidRDefault="00F32713" w:rsidP="006104AA">
            <w:r>
              <w:t>Administrador del sistema</w:t>
            </w:r>
          </w:p>
          <w:p w:rsidR="00E361F5" w:rsidRDefault="00E361F5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:rsidR="006104AA" w:rsidRDefault="009E2917" w:rsidP="00AC7F4F">
            <w:r>
              <w:t xml:space="preserve">Peticiones de diferentes plataformas a la aplicación 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:rsidR="006104AA" w:rsidRDefault="009E2917" w:rsidP="006104AA">
            <w:r>
              <w:t xml:space="preserve">Codificación de la aplicación 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:rsidR="006104AA" w:rsidRDefault="009E2917" w:rsidP="006104AA">
            <w:r>
              <w:t xml:space="preserve">Tiempo de </w:t>
            </w:r>
            <w:r w:rsidR="00D02290">
              <w:t>desarrollo</w:t>
            </w:r>
          </w:p>
          <w:p w:rsidR="00AC7F4F" w:rsidRDefault="00AC7F4F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:rsidR="006104AA" w:rsidRDefault="009E2917" w:rsidP="006104AA">
            <w:r>
              <w:t>Satisfacer la disponibilidad de la aplicación en las plataformas existentes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:rsidR="006104AA" w:rsidRDefault="00564EA6" w:rsidP="006104AA">
            <w:r>
              <w:t xml:space="preserve">Mejora </w:t>
            </w:r>
            <w:r w:rsidR="009E2917">
              <w:t xml:space="preserve">en la accesibilidad de cualquier </w:t>
            </w:r>
            <w:r w:rsidR="00D02290">
              <w:t>plataforma</w:t>
            </w:r>
            <w:r w:rsidR="009E2917">
              <w:t xml:space="preserve"> a la aplicación </w:t>
            </w:r>
            <w:r>
              <w:t xml:space="preserve"> </w:t>
            </w:r>
          </w:p>
          <w:p w:rsidR="006104AA" w:rsidRDefault="006104AA" w:rsidP="006104AA"/>
        </w:tc>
      </w:tr>
    </w:tbl>
    <w:p w:rsidR="006104AA" w:rsidRDefault="006104AA" w:rsidP="006104AA"/>
    <w:p w:rsidR="00413C79" w:rsidRDefault="00413C79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13C79" w:rsidRPr="00B900C0" w:rsidTr="001475AF">
        <w:tc>
          <w:tcPr>
            <w:tcW w:w="8472" w:type="dxa"/>
            <w:gridSpan w:val="3"/>
            <w:shd w:val="clear" w:color="auto" w:fill="92D050"/>
            <w:vAlign w:val="center"/>
          </w:tcPr>
          <w:p w:rsidR="00413C79" w:rsidRPr="00B900C0" w:rsidRDefault="00413C79" w:rsidP="001475A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413C79" w:rsidRPr="00AF36C5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413C79" w:rsidRPr="00AF36C5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13C79" w:rsidRPr="00AF36C5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413C79" w:rsidRPr="00AF36C5" w:rsidRDefault="00413C79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413C79" w:rsidRPr="0077677A" w:rsidRDefault="00413C79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Elaboración del escenario de </w:t>
            </w:r>
            <w:r w:rsidR="009E2917">
              <w:rPr>
                <w:rFonts w:ascii="Arial" w:hAnsi="Arial" w:cs="Arial"/>
                <w:sz w:val="18"/>
                <w:szCs w:val="18"/>
                <w:lang w:val="es-CO"/>
              </w:rPr>
              <w:t>portabilidad</w:t>
            </w:r>
          </w:p>
        </w:tc>
        <w:tc>
          <w:tcPr>
            <w:tcW w:w="1560" w:type="dxa"/>
          </w:tcPr>
          <w:p w:rsidR="00413C79" w:rsidRPr="00AF36C5" w:rsidRDefault="009E2917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Santiago Galeano Cancino</w:t>
            </w:r>
          </w:p>
        </w:tc>
      </w:tr>
      <w:tr w:rsidR="00D02290" w:rsidRPr="00AF36C5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D02290" w:rsidRDefault="00D02290" w:rsidP="00D02290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24/04/18</w:t>
            </w:r>
          </w:p>
        </w:tc>
        <w:tc>
          <w:tcPr>
            <w:tcW w:w="5386" w:type="dxa"/>
          </w:tcPr>
          <w:p w:rsidR="00D02290" w:rsidRDefault="00D02290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respuesta</w:t>
            </w:r>
          </w:p>
        </w:tc>
        <w:tc>
          <w:tcPr>
            <w:tcW w:w="1560" w:type="dxa"/>
          </w:tcPr>
          <w:p w:rsidR="00D02290" w:rsidRDefault="00D02290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Santiago Galeano-Daniel Peña</w:t>
            </w:r>
          </w:p>
        </w:tc>
      </w:tr>
    </w:tbl>
    <w:p w:rsidR="00413C79" w:rsidRPr="006104AA" w:rsidRDefault="00413C79" w:rsidP="006104AA">
      <w:bookmarkStart w:id="0" w:name="_GoBack"/>
      <w:bookmarkEnd w:id="0"/>
    </w:p>
    <w:sectPr w:rsidR="00413C79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75E" w:rsidRDefault="00B5275E">
      <w:r>
        <w:separator/>
      </w:r>
    </w:p>
  </w:endnote>
  <w:endnote w:type="continuationSeparator" w:id="0">
    <w:p w:rsidR="00B5275E" w:rsidRDefault="00B52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D02290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D02290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75E" w:rsidRDefault="00B5275E">
      <w:r>
        <w:separator/>
      </w:r>
    </w:p>
  </w:footnote>
  <w:footnote w:type="continuationSeparator" w:id="0">
    <w:p w:rsidR="00B5275E" w:rsidRDefault="00B52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15066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02290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2</w:t>
          </w:r>
        </w:p>
      </w:tc>
    </w:tr>
  </w:tbl>
  <w:p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73D0B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818B8"/>
    <w:rsid w:val="003A7E60"/>
    <w:rsid w:val="003B43C1"/>
    <w:rsid w:val="004047B0"/>
    <w:rsid w:val="00413C79"/>
    <w:rsid w:val="00434FC8"/>
    <w:rsid w:val="00490453"/>
    <w:rsid w:val="004B1655"/>
    <w:rsid w:val="004B665C"/>
    <w:rsid w:val="00531547"/>
    <w:rsid w:val="00564EA6"/>
    <w:rsid w:val="005E1459"/>
    <w:rsid w:val="005E3699"/>
    <w:rsid w:val="005F4F6B"/>
    <w:rsid w:val="006104AA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E2917"/>
    <w:rsid w:val="009F4503"/>
    <w:rsid w:val="009F7C1D"/>
    <w:rsid w:val="00A0348C"/>
    <w:rsid w:val="00A40446"/>
    <w:rsid w:val="00A60949"/>
    <w:rsid w:val="00A62E37"/>
    <w:rsid w:val="00A761D9"/>
    <w:rsid w:val="00AC753F"/>
    <w:rsid w:val="00AC7F4F"/>
    <w:rsid w:val="00AF2348"/>
    <w:rsid w:val="00B06D5D"/>
    <w:rsid w:val="00B14DC6"/>
    <w:rsid w:val="00B4750C"/>
    <w:rsid w:val="00B5275E"/>
    <w:rsid w:val="00B52F87"/>
    <w:rsid w:val="00B672E7"/>
    <w:rsid w:val="00B718CB"/>
    <w:rsid w:val="00B845AB"/>
    <w:rsid w:val="00B900C0"/>
    <w:rsid w:val="00BB0B14"/>
    <w:rsid w:val="00C10649"/>
    <w:rsid w:val="00C33D7A"/>
    <w:rsid w:val="00C40CA2"/>
    <w:rsid w:val="00C54727"/>
    <w:rsid w:val="00C805FF"/>
    <w:rsid w:val="00D02290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361F5"/>
    <w:rsid w:val="00E43B20"/>
    <w:rsid w:val="00E71D2F"/>
    <w:rsid w:val="00E74E30"/>
    <w:rsid w:val="00ED6D68"/>
    <w:rsid w:val="00F10C00"/>
    <w:rsid w:val="00F32713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95C38B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CDFC8-F327-49EA-BFD0-220CECDF0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38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12</cp:revision>
  <cp:lastPrinted>2002-08-12T21:00:00Z</cp:lastPrinted>
  <dcterms:created xsi:type="dcterms:W3CDTF">2018-02-20T04:59:00Z</dcterms:created>
  <dcterms:modified xsi:type="dcterms:W3CDTF">2018-04-25T01:43:00Z</dcterms:modified>
</cp:coreProperties>
</file>