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0F4" w:rsidRDefault="006104AA" w:rsidP="006104AA">
      <w:pPr>
        <w:jc w:val="center"/>
        <w:rPr>
          <w:b/>
          <w:sz w:val="22"/>
        </w:rPr>
      </w:pPr>
      <w:r w:rsidRPr="006104AA">
        <w:rPr>
          <w:b/>
          <w:sz w:val="22"/>
        </w:rPr>
        <w:t>Taller Escenarios de Calidad</w:t>
      </w:r>
    </w:p>
    <w:p w:rsidR="006104AA" w:rsidRDefault="006104AA" w:rsidP="006104AA"/>
    <w:p w:rsidR="006104AA" w:rsidRDefault="006104AA" w:rsidP="006104AA">
      <w:r>
        <w:t>Nombre:</w:t>
      </w:r>
      <w:r w:rsidR="006E6134">
        <w:t xml:space="preserve"> Juan Felipe García Martínez</w:t>
      </w:r>
    </w:p>
    <w:p w:rsidR="006104AA" w:rsidRDefault="006104AA" w:rsidP="006104AA"/>
    <w:p w:rsidR="006104AA" w:rsidRDefault="006104AA" w:rsidP="006104AA">
      <w:r>
        <w:t>Fecha:</w:t>
      </w:r>
      <w:r w:rsidR="006E6134">
        <w:t xml:space="preserve"> 21/02/2018</w:t>
      </w:r>
    </w:p>
    <w:p w:rsidR="006104AA" w:rsidRDefault="006104AA" w:rsidP="006104AA"/>
    <w:p w:rsidR="006104AA" w:rsidRDefault="006104AA" w:rsidP="006104AA">
      <w:r>
        <w:t>Stakeholder:</w:t>
      </w:r>
      <w:r w:rsidR="006E6134">
        <w:t xml:space="preserve"> Líder Soporte</w:t>
      </w:r>
    </w:p>
    <w:p w:rsidR="006104AA" w:rsidRDefault="006104AA" w:rsidP="006104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7"/>
        <w:gridCol w:w="5776"/>
      </w:tblGrid>
      <w:tr w:rsidR="006104AA" w:rsidTr="006104AA">
        <w:tc>
          <w:tcPr>
            <w:tcW w:w="2518" w:type="dxa"/>
            <w:shd w:val="clear" w:color="auto" w:fill="92D050"/>
          </w:tcPr>
          <w:p w:rsidR="006104AA" w:rsidRDefault="006104AA" w:rsidP="006104AA">
            <w:r>
              <w:t>Escenario de Calidad N°:</w:t>
            </w:r>
          </w:p>
        </w:tc>
        <w:tc>
          <w:tcPr>
            <w:tcW w:w="5895" w:type="dxa"/>
          </w:tcPr>
          <w:p w:rsidR="006104AA" w:rsidRDefault="006E6134" w:rsidP="006104AA">
            <w:r>
              <w:t>1.</w:t>
            </w:r>
          </w:p>
          <w:p w:rsidR="006E6134" w:rsidRDefault="006E6134" w:rsidP="006104AA"/>
        </w:tc>
      </w:tr>
      <w:tr w:rsidR="006104AA" w:rsidTr="006104AA">
        <w:tc>
          <w:tcPr>
            <w:tcW w:w="2518" w:type="dxa"/>
            <w:shd w:val="clear" w:color="auto" w:fill="92D050"/>
          </w:tcPr>
          <w:p w:rsidR="006104AA" w:rsidRDefault="006104AA" w:rsidP="006104AA">
            <w:r>
              <w:t>Atributo de Calidad</w:t>
            </w:r>
          </w:p>
        </w:tc>
        <w:tc>
          <w:tcPr>
            <w:tcW w:w="5895" w:type="dxa"/>
          </w:tcPr>
          <w:p w:rsidR="006104AA" w:rsidRDefault="006E6134" w:rsidP="006104AA">
            <w:r>
              <w:t>Disponibilidad.</w:t>
            </w:r>
          </w:p>
          <w:p w:rsidR="006104AA" w:rsidRDefault="006104AA" w:rsidP="006104AA"/>
        </w:tc>
      </w:tr>
      <w:tr w:rsidR="006104AA" w:rsidTr="006104AA">
        <w:tc>
          <w:tcPr>
            <w:tcW w:w="2518" w:type="dxa"/>
            <w:shd w:val="clear" w:color="auto" w:fill="92D050"/>
          </w:tcPr>
          <w:p w:rsidR="006104AA" w:rsidRDefault="006104AA" w:rsidP="006104AA">
            <w:r>
              <w:t>Justificación:</w:t>
            </w:r>
          </w:p>
        </w:tc>
        <w:tc>
          <w:tcPr>
            <w:tcW w:w="5895" w:type="dxa"/>
          </w:tcPr>
          <w:p w:rsidR="006104AA" w:rsidRDefault="006E6134" w:rsidP="006104AA">
            <w:r>
              <w:t>Mantener operativos todos los módulos del sistema.</w:t>
            </w:r>
          </w:p>
          <w:p w:rsidR="006104AA" w:rsidRDefault="006104AA" w:rsidP="006104AA"/>
        </w:tc>
      </w:tr>
      <w:tr w:rsidR="006104AA" w:rsidTr="006104AA">
        <w:tc>
          <w:tcPr>
            <w:tcW w:w="2518" w:type="dxa"/>
            <w:shd w:val="clear" w:color="auto" w:fill="92D050"/>
          </w:tcPr>
          <w:p w:rsidR="006104AA" w:rsidRDefault="006104AA" w:rsidP="006104AA">
            <w:r>
              <w:t>Fuente:</w:t>
            </w:r>
          </w:p>
        </w:tc>
        <w:tc>
          <w:tcPr>
            <w:tcW w:w="5895" w:type="dxa"/>
          </w:tcPr>
          <w:p w:rsidR="006104AA" w:rsidRDefault="006E6134" w:rsidP="006104AA">
            <w:r>
              <w:t>Usuarios de plataforma.</w:t>
            </w:r>
          </w:p>
          <w:p w:rsidR="006104AA" w:rsidRDefault="006104AA" w:rsidP="006104AA"/>
        </w:tc>
      </w:tr>
      <w:tr w:rsidR="006104AA" w:rsidTr="006104AA">
        <w:tc>
          <w:tcPr>
            <w:tcW w:w="2518" w:type="dxa"/>
            <w:shd w:val="clear" w:color="auto" w:fill="92D050"/>
          </w:tcPr>
          <w:p w:rsidR="006104AA" w:rsidRDefault="006104AA" w:rsidP="006104AA">
            <w:r>
              <w:t>Estimulo:</w:t>
            </w:r>
          </w:p>
        </w:tc>
        <w:tc>
          <w:tcPr>
            <w:tcW w:w="5895" w:type="dxa"/>
          </w:tcPr>
          <w:p w:rsidR="006104AA" w:rsidRDefault="006E6134" w:rsidP="006104AA">
            <w:r>
              <w:t>Realizar pedido.</w:t>
            </w:r>
          </w:p>
          <w:p w:rsidR="006104AA" w:rsidRDefault="006104AA" w:rsidP="006104AA"/>
        </w:tc>
      </w:tr>
      <w:tr w:rsidR="006104AA" w:rsidTr="006104AA">
        <w:tc>
          <w:tcPr>
            <w:tcW w:w="2518" w:type="dxa"/>
            <w:shd w:val="clear" w:color="auto" w:fill="92D050"/>
          </w:tcPr>
          <w:p w:rsidR="006104AA" w:rsidRDefault="006104AA" w:rsidP="006104AA">
            <w:r>
              <w:t>Artefacto:</w:t>
            </w:r>
          </w:p>
        </w:tc>
        <w:tc>
          <w:tcPr>
            <w:tcW w:w="5895" w:type="dxa"/>
          </w:tcPr>
          <w:p w:rsidR="006104AA" w:rsidRDefault="006E6134" w:rsidP="006104AA">
            <w:r>
              <w:t>Plataforma de pedidos.</w:t>
            </w:r>
          </w:p>
          <w:p w:rsidR="006104AA" w:rsidRDefault="006104AA" w:rsidP="006104AA"/>
        </w:tc>
      </w:tr>
      <w:tr w:rsidR="006104AA" w:rsidTr="006104AA">
        <w:tc>
          <w:tcPr>
            <w:tcW w:w="2518" w:type="dxa"/>
            <w:shd w:val="clear" w:color="auto" w:fill="92D050"/>
          </w:tcPr>
          <w:p w:rsidR="006104AA" w:rsidRDefault="006104AA" w:rsidP="006104AA">
            <w:r>
              <w:t>Ambiente:</w:t>
            </w:r>
          </w:p>
        </w:tc>
        <w:tc>
          <w:tcPr>
            <w:tcW w:w="5895" w:type="dxa"/>
          </w:tcPr>
          <w:p w:rsidR="006104AA" w:rsidRDefault="006E6134" w:rsidP="006104AA">
            <w:r>
              <w:t>Normal</w:t>
            </w:r>
          </w:p>
          <w:p w:rsidR="006104AA" w:rsidRDefault="006104AA" w:rsidP="006104AA"/>
        </w:tc>
      </w:tr>
      <w:tr w:rsidR="006104AA" w:rsidTr="006104AA">
        <w:tc>
          <w:tcPr>
            <w:tcW w:w="2518" w:type="dxa"/>
            <w:shd w:val="clear" w:color="auto" w:fill="92D050"/>
          </w:tcPr>
          <w:p w:rsidR="006104AA" w:rsidRDefault="006104AA" w:rsidP="006104AA">
            <w:r>
              <w:t>Respuesta:</w:t>
            </w:r>
          </w:p>
        </w:tc>
        <w:tc>
          <w:tcPr>
            <w:tcW w:w="5895" w:type="dxa"/>
          </w:tcPr>
          <w:p w:rsidR="006104AA" w:rsidRDefault="006E6134" w:rsidP="006104AA">
            <w:r>
              <w:t>Operación realizada con éxito.</w:t>
            </w:r>
          </w:p>
          <w:p w:rsidR="006104AA" w:rsidRDefault="006104AA" w:rsidP="006104AA"/>
        </w:tc>
      </w:tr>
      <w:tr w:rsidR="006104AA" w:rsidTr="006104AA">
        <w:tc>
          <w:tcPr>
            <w:tcW w:w="2518" w:type="dxa"/>
            <w:shd w:val="clear" w:color="auto" w:fill="92D050"/>
          </w:tcPr>
          <w:p w:rsidR="006104AA" w:rsidRDefault="006104AA" w:rsidP="006104AA">
            <w:r>
              <w:t>Medida de la Respuesta:</w:t>
            </w:r>
          </w:p>
        </w:tc>
        <w:tc>
          <w:tcPr>
            <w:tcW w:w="5895" w:type="dxa"/>
          </w:tcPr>
          <w:p w:rsidR="006104AA" w:rsidRDefault="006E6134" w:rsidP="006104AA">
            <w:r>
              <w:t>99% de disponibilidad al año.</w:t>
            </w:r>
          </w:p>
          <w:p w:rsidR="006104AA" w:rsidRDefault="006E6134" w:rsidP="006104AA">
            <w:r>
              <w:t>Máximo 4 horas fuera de servicio caso de fallas.</w:t>
            </w:r>
          </w:p>
        </w:tc>
      </w:tr>
    </w:tbl>
    <w:p w:rsidR="006104AA" w:rsidRDefault="006104AA" w:rsidP="006104AA"/>
    <w:p w:rsidR="00C14E2F" w:rsidRDefault="00C14E2F" w:rsidP="006104AA"/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386"/>
        <w:gridCol w:w="1560"/>
      </w:tblGrid>
      <w:tr w:rsidR="00C14E2F" w:rsidRPr="00B900C0" w:rsidTr="00FF0E49">
        <w:tc>
          <w:tcPr>
            <w:tcW w:w="8472" w:type="dxa"/>
            <w:gridSpan w:val="3"/>
            <w:shd w:val="clear" w:color="auto" w:fill="92D050"/>
            <w:vAlign w:val="center"/>
          </w:tcPr>
          <w:p w:rsidR="00C14E2F" w:rsidRPr="00B900C0" w:rsidRDefault="00C14E2F" w:rsidP="00FF0E49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E42E43">
              <w:rPr>
                <w:b/>
                <w:sz w:val="18"/>
                <w:szCs w:val="18"/>
                <w:shd w:val="clear" w:color="auto" w:fill="92D050"/>
                <w:lang w:val="es-ES"/>
              </w:rPr>
              <w:t>CONTROL</w:t>
            </w:r>
            <w:r w:rsidRPr="00B900C0">
              <w:rPr>
                <w:b/>
                <w:sz w:val="18"/>
                <w:szCs w:val="18"/>
                <w:lang w:val="es-ES"/>
              </w:rPr>
              <w:t xml:space="preserve"> DE CAMBIOS</w:t>
            </w:r>
          </w:p>
        </w:tc>
      </w:tr>
      <w:tr w:rsidR="00C14E2F" w:rsidRPr="00AF36C5" w:rsidTr="00FF0E4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C14E2F" w:rsidRPr="003A7E60" w:rsidRDefault="00C14E2F" w:rsidP="00FF0E49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Fecha</w:t>
            </w:r>
          </w:p>
        </w:tc>
        <w:tc>
          <w:tcPr>
            <w:tcW w:w="5386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 w:rsidR="00C14E2F" w:rsidRPr="003A7E60" w:rsidRDefault="00C14E2F" w:rsidP="00FF0E49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560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C14E2F" w:rsidRPr="00AF36C5" w:rsidRDefault="00C14E2F" w:rsidP="00FF0E49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C14E2F" w:rsidRPr="00AF36C5" w:rsidTr="00FF0E4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C14E2F" w:rsidRPr="00AF36C5" w:rsidRDefault="00900D15" w:rsidP="00FF0E49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24/04/2018</w:t>
            </w:r>
          </w:p>
        </w:tc>
        <w:tc>
          <w:tcPr>
            <w:tcW w:w="5386" w:type="dxa"/>
          </w:tcPr>
          <w:p w:rsidR="00C14E2F" w:rsidRPr="0077677A" w:rsidRDefault="00900D15" w:rsidP="00FF0E49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Cambio de ciclo</w:t>
            </w:r>
          </w:p>
        </w:tc>
        <w:tc>
          <w:tcPr>
            <w:tcW w:w="1560" w:type="dxa"/>
          </w:tcPr>
          <w:p w:rsidR="00C14E2F" w:rsidRPr="00AF36C5" w:rsidRDefault="00900D15" w:rsidP="00FF0E49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Santiago Galeano-Daniel Peña</w:t>
            </w:r>
            <w:bookmarkStart w:id="0" w:name="_GoBack"/>
            <w:bookmarkEnd w:id="0"/>
          </w:p>
        </w:tc>
      </w:tr>
    </w:tbl>
    <w:p w:rsidR="00C14E2F" w:rsidRPr="006104AA" w:rsidRDefault="00C14E2F" w:rsidP="006104AA"/>
    <w:sectPr w:rsidR="00C14E2F" w:rsidRPr="006104AA" w:rsidSect="00F10C00">
      <w:headerReference w:type="default" r:id="rId8"/>
      <w:footerReference w:type="default" r:id="rId9"/>
      <w:pgSz w:w="12242" w:h="15842" w:code="119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2BAF" w:rsidRDefault="00892BAF">
      <w:r>
        <w:separator/>
      </w:r>
    </w:p>
  </w:endnote>
  <w:endnote w:type="continuationSeparator" w:id="0">
    <w:p w:rsidR="00892BAF" w:rsidRDefault="00892B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2569" w:rsidRPr="002D5B96" w:rsidRDefault="000B2569">
    <w:pPr>
      <w:pStyle w:val="Footer"/>
      <w:pBdr>
        <w:top w:val="single" w:sz="4" w:space="1" w:color="auto"/>
      </w:pBdr>
      <w:rPr>
        <w:sz w:val="18"/>
        <w:szCs w:val="18"/>
      </w:rPr>
    </w:pPr>
    <w:r w:rsidRPr="002D5B96">
      <w:rPr>
        <w:sz w:val="18"/>
        <w:szCs w:val="18"/>
      </w:rPr>
      <w:t xml:space="preserve">Versión </w:t>
    </w:r>
    <w:r>
      <w:rPr>
        <w:sz w:val="18"/>
        <w:szCs w:val="18"/>
      </w:rPr>
      <w:t>1</w:t>
    </w:r>
    <w:r w:rsidRPr="002D5B96">
      <w:rPr>
        <w:sz w:val="18"/>
        <w:szCs w:val="18"/>
      </w:rPr>
      <w:t>.</w:t>
    </w:r>
    <w:r>
      <w:rPr>
        <w:sz w:val="18"/>
        <w:szCs w:val="18"/>
      </w:rPr>
      <w:t>0</w:t>
    </w:r>
    <w:r w:rsidRPr="002D5B96">
      <w:rPr>
        <w:sz w:val="18"/>
        <w:szCs w:val="18"/>
      </w:rPr>
      <w:t xml:space="preserve"> </w:t>
    </w:r>
    <w:r w:rsidRPr="002D5B96">
      <w:rPr>
        <w:sz w:val="18"/>
        <w:szCs w:val="18"/>
      </w:rPr>
      <w:tab/>
    </w:r>
    <w:r w:rsidRPr="002D5B96">
      <w:rPr>
        <w:sz w:val="18"/>
        <w:szCs w:val="18"/>
      </w:rPr>
      <w:tab/>
    </w:r>
    <w:r w:rsidRPr="002D5B96">
      <w:rPr>
        <w:rStyle w:val="PageNumber"/>
        <w:sz w:val="18"/>
        <w:szCs w:val="18"/>
      </w:rPr>
      <w:fldChar w:fldCharType="begin"/>
    </w:r>
    <w:r w:rsidRPr="002D5B96">
      <w:rPr>
        <w:rStyle w:val="PageNumber"/>
        <w:sz w:val="18"/>
        <w:szCs w:val="18"/>
      </w:rPr>
      <w:instrText xml:space="preserve"> PAGE </w:instrText>
    </w:r>
    <w:r w:rsidRPr="002D5B96">
      <w:rPr>
        <w:rStyle w:val="PageNumber"/>
        <w:sz w:val="18"/>
        <w:szCs w:val="18"/>
      </w:rPr>
      <w:fldChar w:fldCharType="separate"/>
    </w:r>
    <w:r w:rsidR="00900D15">
      <w:rPr>
        <w:rStyle w:val="PageNumber"/>
        <w:noProof/>
        <w:sz w:val="18"/>
        <w:szCs w:val="18"/>
      </w:rPr>
      <w:t>1</w:t>
    </w:r>
    <w:r w:rsidRPr="002D5B96">
      <w:rPr>
        <w:rStyle w:val="PageNumber"/>
        <w:sz w:val="18"/>
        <w:szCs w:val="18"/>
      </w:rPr>
      <w:fldChar w:fldCharType="end"/>
    </w:r>
    <w:r w:rsidRPr="002D5B96">
      <w:rPr>
        <w:rStyle w:val="PageNumber"/>
        <w:sz w:val="18"/>
        <w:szCs w:val="18"/>
      </w:rPr>
      <w:t>/</w:t>
    </w:r>
    <w:r w:rsidRPr="002D5B96">
      <w:rPr>
        <w:rStyle w:val="PageNumber"/>
        <w:sz w:val="18"/>
        <w:szCs w:val="18"/>
      </w:rPr>
      <w:fldChar w:fldCharType="begin"/>
    </w:r>
    <w:r w:rsidRPr="002D5B96">
      <w:rPr>
        <w:rStyle w:val="PageNumber"/>
        <w:sz w:val="18"/>
        <w:szCs w:val="18"/>
      </w:rPr>
      <w:instrText xml:space="preserve"> NUMPAGES </w:instrText>
    </w:r>
    <w:r w:rsidRPr="002D5B96">
      <w:rPr>
        <w:rStyle w:val="PageNumber"/>
        <w:sz w:val="18"/>
        <w:szCs w:val="18"/>
      </w:rPr>
      <w:fldChar w:fldCharType="separate"/>
    </w:r>
    <w:r w:rsidR="00900D15">
      <w:rPr>
        <w:rStyle w:val="PageNumber"/>
        <w:noProof/>
        <w:sz w:val="18"/>
        <w:szCs w:val="18"/>
      </w:rPr>
      <w:t>1</w:t>
    </w:r>
    <w:r w:rsidRPr="002D5B96">
      <w:rPr>
        <w:rStyle w:val="PageNumber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2BAF" w:rsidRDefault="00892BAF">
      <w:r>
        <w:separator/>
      </w:r>
    </w:p>
  </w:footnote>
  <w:footnote w:type="continuationSeparator" w:id="0">
    <w:p w:rsidR="00892BAF" w:rsidRDefault="00892B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86"/>
      <w:gridCol w:w="5418"/>
      <w:gridCol w:w="850"/>
      <w:gridCol w:w="759"/>
    </w:tblGrid>
    <w:tr w:rsidR="00842334" w:rsidTr="002B5BEC">
      <w:trPr>
        <w:trHeight w:val="1135"/>
      </w:trPr>
      <w:tc>
        <w:tcPr>
          <w:tcW w:w="1586" w:type="dxa"/>
        </w:tcPr>
        <w:p w:rsidR="00842334" w:rsidRDefault="00842334" w:rsidP="002B5BEC">
          <w:pPr>
            <w:pStyle w:val="Header"/>
            <w:jc w:val="center"/>
            <w:rPr>
              <w:i/>
            </w:rPr>
          </w:pPr>
          <w:r>
            <w:rPr>
              <w:b/>
              <w:noProof/>
              <w:sz w:val="18"/>
              <w:szCs w:val="18"/>
              <w:lang w:eastAsia="es-CO"/>
            </w:rPr>
            <w:drawing>
              <wp:inline distT="0" distB="0" distL="0" distR="0">
                <wp:extent cx="718185" cy="647065"/>
                <wp:effectExtent l="0" t="0" r="5715" b="635"/>
                <wp:docPr id="3" name="Picture 2" descr="http://www.acofi.edu.co/wp-content/uploads/2013/10/UNIVERSIDAD-PILOTO-DE-COLOMB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acofi.edu.co/wp-content/uploads/2013/10/UNIVERSIDAD-PILOTO-DE-COLOMB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8185" cy="647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18" w:type="dxa"/>
          <w:vAlign w:val="center"/>
        </w:tcPr>
        <w:p w:rsidR="00842334" w:rsidRPr="006C794A" w:rsidRDefault="00815066" w:rsidP="00842334">
          <w:pPr>
            <w:pStyle w:val="Header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Escenarios de Calidad</w:t>
          </w:r>
        </w:p>
      </w:tc>
      <w:tc>
        <w:tcPr>
          <w:tcW w:w="1609" w:type="dxa"/>
          <w:gridSpan w:val="2"/>
        </w:tcPr>
        <w:p w:rsidR="00842334" w:rsidRDefault="00D57E72" w:rsidP="002B5BEC">
          <w:pPr>
            <w:jc w:val="both"/>
            <w:rPr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80256" behindDoc="1" locked="0" layoutInCell="1" allowOverlap="1" wp14:anchorId="3B626D39">
                <wp:simplePos x="0" y="0"/>
                <wp:positionH relativeFrom="column">
                  <wp:posOffset>170180</wp:posOffset>
                </wp:positionH>
                <wp:positionV relativeFrom="paragraph">
                  <wp:posOffset>41275</wp:posOffset>
                </wp:positionV>
                <wp:extent cx="552450" cy="666750"/>
                <wp:effectExtent l="0" t="0" r="0" b="0"/>
                <wp:wrapNone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860" t="4974" r="13372" b="25398"/>
                        <a:stretch/>
                      </pic:blipFill>
                      <pic:spPr bwMode="auto">
                        <a:xfrm>
                          <a:off x="0" y="0"/>
                          <a:ext cx="552450" cy="666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842334" w:rsidRPr="002D5B96" w:rsidRDefault="00842334" w:rsidP="00D57E72">
          <w:pPr>
            <w:jc w:val="both"/>
            <w:rPr>
              <w:b/>
              <w:sz w:val="18"/>
              <w:szCs w:val="18"/>
            </w:rPr>
          </w:pPr>
        </w:p>
      </w:tc>
    </w:tr>
    <w:tr w:rsidR="00842334" w:rsidTr="002B5BEC">
      <w:trPr>
        <w:cantSplit/>
        <w:trHeight w:val="248"/>
      </w:trPr>
      <w:tc>
        <w:tcPr>
          <w:tcW w:w="1586" w:type="dxa"/>
          <w:vMerge w:val="restart"/>
          <w:vAlign w:val="center"/>
        </w:tcPr>
        <w:p w:rsidR="00842334" w:rsidRPr="00466334" w:rsidRDefault="00842334" w:rsidP="002B5BEC">
          <w:pPr>
            <w:pStyle w:val="Header"/>
            <w:jc w:val="center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 xml:space="preserve">Universidad </w:t>
          </w:r>
          <w:r>
            <w:rPr>
              <w:b/>
              <w:sz w:val="18"/>
              <w:szCs w:val="18"/>
            </w:rPr>
            <w:t xml:space="preserve"> Piloto de Colombia</w:t>
          </w:r>
        </w:p>
      </w:tc>
      <w:tc>
        <w:tcPr>
          <w:tcW w:w="5418" w:type="dxa"/>
          <w:vMerge w:val="restart"/>
          <w:vAlign w:val="center"/>
        </w:tcPr>
        <w:p w:rsidR="00842334" w:rsidRPr="00466334" w:rsidRDefault="00842334" w:rsidP="002B5BEC">
          <w:pPr>
            <w:pStyle w:val="Header"/>
            <w:jc w:val="center"/>
            <w:rPr>
              <w:b/>
            </w:rPr>
          </w:pPr>
          <w:r w:rsidRPr="00466334">
            <w:rPr>
              <w:b/>
            </w:rPr>
            <w:t xml:space="preserve">PROYECTO:  </w:t>
          </w:r>
          <w:r w:rsidR="00D57E72">
            <w:rPr>
              <w:b/>
            </w:rPr>
            <w:t>RAPICOOP</w:t>
          </w:r>
        </w:p>
      </w:tc>
      <w:tc>
        <w:tcPr>
          <w:tcW w:w="1609" w:type="dxa"/>
          <w:gridSpan w:val="2"/>
          <w:vAlign w:val="center"/>
        </w:tcPr>
        <w:p w:rsidR="00842334" w:rsidRPr="00466334" w:rsidRDefault="00D57E72" w:rsidP="00D57E72">
          <w:pPr>
            <w:pStyle w:val="Header"/>
            <w:jc w:val="cent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METFOR</w:t>
          </w:r>
        </w:p>
      </w:tc>
    </w:tr>
    <w:tr w:rsidR="00842334" w:rsidTr="002B5BEC">
      <w:trPr>
        <w:cantSplit/>
        <w:trHeight w:val="247"/>
      </w:trPr>
      <w:tc>
        <w:tcPr>
          <w:tcW w:w="1586" w:type="dxa"/>
          <w:vMerge/>
          <w:vAlign w:val="center"/>
        </w:tcPr>
        <w:p w:rsidR="00842334" w:rsidRPr="00466334" w:rsidRDefault="00842334" w:rsidP="002B5BEC">
          <w:pPr>
            <w:pStyle w:val="Header"/>
            <w:jc w:val="center"/>
            <w:rPr>
              <w:b/>
            </w:rPr>
          </w:pPr>
        </w:p>
      </w:tc>
      <w:tc>
        <w:tcPr>
          <w:tcW w:w="5418" w:type="dxa"/>
          <w:vMerge/>
          <w:vAlign w:val="center"/>
        </w:tcPr>
        <w:p w:rsidR="00842334" w:rsidRPr="00466334" w:rsidRDefault="00842334" w:rsidP="002B5BEC">
          <w:pPr>
            <w:pStyle w:val="Header"/>
            <w:jc w:val="center"/>
            <w:rPr>
              <w:b/>
              <w:sz w:val="18"/>
              <w:szCs w:val="18"/>
            </w:rPr>
          </w:pPr>
        </w:p>
      </w:tc>
      <w:tc>
        <w:tcPr>
          <w:tcW w:w="850" w:type="dxa"/>
          <w:vAlign w:val="center"/>
        </w:tcPr>
        <w:p w:rsidR="00842334" w:rsidRPr="00466334" w:rsidRDefault="00842334" w:rsidP="002B5BEC">
          <w:pPr>
            <w:pStyle w:val="Header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>Ciclo:</w:t>
          </w:r>
        </w:p>
      </w:tc>
      <w:tc>
        <w:tcPr>
          <w:tcW w:w="759" w:type="dxa"/>
          <w:vAlign w:val="center"/>
        </w:tcPr>
        <w:p w:rsidR="00842334" w:rsidRPr="00466334" w:rsidRDefault="00900D15" w:rsidP="002B5BEC">
          <w:pPr>
            <w:pStyle w:val="Head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2</w:t>
          </w:r>
        </w:p>
      </w:tc>
    </w:tr>
  </w:tbl>
  <w:p w:rsidR="000B2569" w:rsidRPr="00705A7F" w:rsidRDefault="000B2569" w:rsidP="00705A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5B2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9BA67B6"/>
    <w:multiLevelType w:val="multilevel"/>
    <w:tmpl w:val="E47623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C3D4312"/>
    <w:multiLevelType w:val="hybridMultilevel"/>
    <w:tmpl w:val="81CE24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5528"/>
    <w:multiLevelType w:val="hybridMultilevel"/>
    <w:tmpl w:val="5ECC27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56C0F"/>
    <w:multiLevelType w:val="hybridMultilevel"/>
    <w:tmpl w:val="E8708F4A"/>
    <w:lvl w:ilvl="0" w:tplc="29F89E2E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1C702E7C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C800C9F"/>
    <w:multiLevelType w:val="hybridMultilevel"/>
    <w:tmpl w:val="AC12D8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D4153"/>
    <w:multiLevelType w:val="hybridMultilevel"/>
    <w:tmpl w:val="7F1A98C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C5F47"/>
    <w:multiLevelType w:val="multilevel"/>
    <w:tmpl w:val="F7C6E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2340B5"/>
    <w:multiLevelType w:val="hybridMultilevel"/>
    <w:tmpl w:val="48ECFF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24C08"/>
    <w:multiLevelType w:val="hybridMultilevel"/>
    <w:tmpl w:val="3BBE788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2B1FBD"/>
    <w:multiLevelType w:val="hybridMultilevel"/>
    <w:tmpl w:val="7D5EE3C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D01CE"/>
    <w:multiLevelType w:val="hybridMultilevel"/>
    <w:tmpl w:val="E5929C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17F3E"/>
    <w:multiLevelType w:val="hybridMultilevel"/>
    <w:tmpl w:val="668C69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20109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3BFD215C"/>
    <w:multiLevelType w:val="hybridMultilevel"/>
    <w:tmpl w:val="F0D2697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767D7"/>
    <w:multiLevelType w:val="hybridMultilevel"/>
    <w:tmpl w:val="FB569D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A948F2"/>
    <w:multiLevelType w:val="hybridMultilevel"/>
    <w:tmpl w:val="7BCEF30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DA31AA"/>
    <w:multiLevelType w:val="multilevel"/>
    <w:tmpl w:val="ABD201A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4A3A549E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4DFA2B17"/>
    <w:multiLevelType w:val="hybridMultilevel"/>
    <w:tmpl w:val="9A22807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25DBD"/>
    <w:multiLevelType w:val="multilevel"/>
    <w:tmpl w:val="0C0A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526824DF"/>
    <w:multiLevelType w:val="hybridMultilevel"/>
    <w:tmpl w:val="5218CA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DC65CB"/>
    <w:multiLevelType w:val="hybridMultilevel"/>
    <w:tmpl w:val="E32C8B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433B36"/>
    <w:multiLevelType w:val="multilevel"/>
    <w:tmpl w:val="08088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5" w15:restartNumberingAfterBreak="0">
    <w:nsid w:val="62B61E44"/>
    <w:multiLevelType w:val="hybridMultilevel"/>
    <w:tmpl w:val="B55E5F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82B2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830508A"/>
    <w:multiLevelType w:val="hybridMultilevel"/>
    <w:tmpl w:val="20E8D5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383730"/>
    <w:multiLevelType w:val="hybridMultilevel"/>
    <w:tmpl w:val="F594CE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8A6099"/>
    <w:multiLevelType w:val="hybridMultilevel"/>
    <w:tmpl w:val="1D5A6A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C83B29"/>
    <w:multiLevelType w:val="hybridMultilevel"/>
    <w:tmpl w:val="36722168"/>
    <w:lvl w:ilvl="0" w:tplc="45285D8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6"/>
        <w:szCs w:val="16"/>
      </w:rPr>
    </w:lvl>
    <w:lvl w:ilvl="1" w:tplc="2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BA77CD"/>
    <w:multiLevelType w:val="hybridMultilevel"/>
    <w:tmpl w:val="A6FA631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D54E26"/>
    <w:multiLevelType w:val="hybridMultilevel"/>
    <w:tmpl w:val="9FFC22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1"/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6"/>
  </w:num>
  <w:num w:numId="6">
    <w:abstractNumId w:val="27"/>
  </w:num>
  <w:num w:numId="7">
    <w:abstractNumId w:val="24"/>
  </w:num>
  <w:num w:numId="8">
    <w:abstractNumId w:val="12"/>
  </w:num>
  <w:num w:numId="9">
    <w:abstractNumId w:val="7"/>
  </w:num>
  <w:num w:numId="10">
    <w:abstractNumId w:val="22"/>
  </w:num>
  <w:num w:numId="11">
    <w:abstractNumId w:val="3"/>
  </w:num>
  <w:num w:numId="12">
    <w:abstractNumId w:val="21"/>
  </w:num>
  <w:num w:numId="13">
    <w:abstractNumId w:val="21"/>
  </w:num>
  <w:num w:numId="14">
    <w:abstractNumId w:val="21"/>
  </w:num>
  <w:num w:numId="15">
    <w:abstractNumId w:val="21"/>
  </w:num>
  <w:num w:numId="16">
    <w:abstractNumId w:val="21"/>
  </w:num>
  <w:num w:numId="17">
    <w:abstractNumId w:val="8"/>
  </w:num>
  <w:num w:numId="18">
    <w:abstractNumId w:val="4"/>
  </w:num>
  <w:num w:numId="19">
    <w:abstractNumId w:val="21"/>
  </w:num>
  <w:num w:numId="20">
    <w:abstractNumId w:val="21"/>
  </w:num>
  <w:num w:numId="21">
    <w:abstractNumId w:val="21"/>
  </w:num>
  <w:num w:numId="22">
    <w:abstractNumId w:val="18"/>
  </w:num>
  <w:num w:numId="23">
    <w:abstractNumId w:val="21"/>
  </w:num>
  <w:num w:numId="24">
    <w:abstractNumId w:val="17"/>
  </w:num>
  <w:num w:numId="25">
    <w:abstractNumId w:val="31"/>
  </w:num>
  <w:num w:numId="26">
    <w:abstractNumId w:val="21"/>
  </w:num>
  <w:num w:numId="27">
    <w:abstractNumId w:val="21"/>
  </w:num>
  <w:num w:numId="28">
    <w:abstractNumId w:val="1"/>
  </w:num>
  <w:num w:numId="29">
    <w:abstractNumId w:val="19"/>
  </w:num>
  <w:num w:numId="30">
    <w:abstractNumId w:val="9"/>
  </w:num>
  <w:num w:numId="31">
    <w:abstractNumId w:val="10"/>
  </w:num>
  <w:num w:numId="32">
    <w:abstractNumId w:val="6"/>
  </w:num>
  <w:num w:numId="33">
    <w:abstractNumId w:val="5"/>
  </w:num>
  <w:num w:numId="34">
    <w:abstractNumId w:val="32"/>
  </w:num>
  <w:num w:numId="35">
    <w:abstractNumId w:val="23"/>
  </w:num>
  <w:num w:numId="36">
    <w:abstractNumId w:val="11"/>
  </w:num>
  <w:num w:numId="37">
    <w:abstractNumId w:val="16"/>
  </w:num>
  <w:num w:numId="38">
    <w:abstractNumId w:val="25"/>
  </w:num>
  <w:num w:numId="39">
    <w:abstractNumId w:val="15"/>
  </w:num>
  <w:num w:numId="40">
    <w:abstractNumId w:val="2"/>
  </w:num>
  <w:num w:numId="41">
    <w:abstractNumId w:val="29"/>
  </w:num>
  <w:num w:numId="42">
    <w:abstractNumId w:val="13"/>
  </w:num>
  <w:num w:numId="43">
    <w:abstractNumId w:val="28"/>
  </w:num>
  <w:num w:numId="44">
    <w:abstractNumId w:val="30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6A8"/>
    <w:rsid w:val="000022A9"/>
    <w:rsid w:val="00005157"/>
    <w:rsid w:val="00032FC8"/>
    <w:rsid w:val="00046E5F"/>
    <w:rsid w:val="00060A99"/>
    <w:rsid w:val="0006260D"/>
    <w:rsid w:val="00093588"/>
    <w:rsid w:val="000B2569"/>
    <w:rsid w:val="000C02A7"/>
    <w:rsid w:val="00112544"/>
    <w:rsid w:val="001225BC"/>
    <w:rsid w:val="0014056D"/>
    <w:rsid w:val="0014761C"/>
    <w:rsid w:val="001B115F"/>
    <w:rsid w:val="001B3E16"/>
    <w:rsid w:val="001E408B"/>
    <w:rsid w:val="001E748C"/>
    <w:rsid w:val="00221892"/>
    <w:rsid w:val="002776E1"/>
    <w:rsid w:val="00287980"/>
    <w:rsid w:val="002B7226"/>
    <w:rsid w:val="002D0976"/>
    <w:rsid w:val="002D5B96"/>
    <w:rsid w:val="002E5115"/>
    <w:rsid w:val="002F3C5D"/>
    <w:rsid w:val="003A7E60"/>
    <w:rsid w:val="003B43C1"/>
    <w:rsid w:val="00434FC8"/>
    <w:rsid w:val="00490453"/>
    <w:rsid w:val="004B1655"/>
    <w:rsid w:val="004B665C"/>
    <w:rsid w:val="00531547"/>
    <w:rsid w:val="005E1459"/>
    <w:rsid w:val="005E3699"/>
    <w:rsid w:val="005F4F6B"/>
    <w:rsid w:val="006104AA"/>
    <w:rsid w:val="006760F4"/>
    <w:rsid w:val="00680CAB"/>
    <w:rsid w:val="006A5A84"/>
    <w:rsid w:val="006B5F60"/>
    <w:rsid w:val="006C794A"/>
    <w:rsid w:val="006E6134"/>
    <w:rsid w:val="006F0ABE"/>
    <w:rsid w:val="006F59D3"/>
    <w:rsid w:val="0070142B"/>
    <w:rsid w:val="00705A7F"/>
    <w:rsid w:val="00712ABE"/>
    <w:rsid w:val="00744BFC"/>
    <w:rsid w:val="00754AAF"/>
    <w:rsid w:val="007725A6"/>
    <w:rsid w:val="0077677A"/>
    <w:rsid w:val="007A63C9"/>
    <w:rsid w:val="007B36C0"/>
    <w:rsid w:val="007C5493"/>
    <w:rsid w:val="00815066"/>
    <w:rsid w:val="00842334"/>
    <w:rsid w:val="00850072"/>
    <w:rsid w:val="008662B7"/>
    <w:rsid w:val="00870EE1"/>
    <w:rsid w:val="00881BC2"/>
    <w:rsid w:val="008825ED"/>
    <w:rsid w:val="008876A8"/>
    <w:rsid w:val="00891370"/>
    <w:rsid w:val="00892BAF"/>
    <w:rsid w:val="008A2024"/>
    <w:rsid w:val="008B73C5"/>
    <w:rsid w:val="008E2140"/>
    <w:rsid w:val="008F417D"/>
    <w:rsid w:val="00900D15"/>
    <w:rsid w:val="00921243"/>
    <w:rsid w:val="009F4503"/>
    <w:rsid w:val="00A0348C"/>
    <w:rsid w:val="00A40446"/>
    <w:rsid w:val="00A60949"/>
    <w:rsid w:val="00A761D9"/>
    <w:rsid w:val="00AC753F"/>
    <w:rsid w:val="00AF2348"/>
    <w:rsid w:val="00B06D5D"/>
    <w:rsid w:val="00B14DC6"/>
    <w:rsid w:val="00B4750C"/>
    <w:rsid w:val="00B52F87"/>
    <w:rsid w:val="00B672E7"/>
    <w:rsid w:val="00B845AB"/>
    <w:rsid w:val="00B8625C"/>
    <w:rsid w:val="00B900C0"/>
    <w:rsid w:val="00BB0B14"/>
    <w:rsid w:val="00C10649"/>
    <w:rsid w:val="00C14E2F"/>
    <w:rsid w:val="00C33D7A"/>
    <w:rsid w:val="00C40CA2"/>
    <w:rsid w:val="00C54727"/>
    <w:rsid w:val="00C805FF"/>
    <w:rsid w:val="00D02652"/>
    <w:rsid w:val="00D31AEF"/>
    <w:rsid w:val="00D31E6A"/>
    <w:rsid w:val="00D32E5A"/>
    <w:rsid w:val="00D36556"/>
    <w:rsid w:val="00D51797"/>
    <w:rsid w:val="00D57E72"/>
    <w:rsid w:val="00D9093C"/>
    <w:rsid w:val="00DA59FD"/>
    <w:rsid w:val="00DC4851"/>
    <w:rsid w:val="00DD1263"/>
    <w:rsid w:val="00E0231C"/>
    <w:rsid w:val="00E07613"/>
    <w:rsid w:val="00E2018B"/>
    <w:rsid w:val="00E3003F"/>
    <w:rsid w:val="00E43B20"/>
    <w:rsid w:val="00E71D2F"/>
    <w:rsid w:val="00E74E30"/>
    <w:rsid w:val="00ED6D68"/>
    <w:rsid w:val="00F10C00"/>
    <w:rsid w:val="00F5070C"/>
    <w:rsid w:val="00F52DAE"/>
    <w:rsid w:val="00F56A4A"/>
    <w:rsid w:val="00F87683"/>
    <w:rsid w:val="00FA1E1E"/>
    <w:rsid w:val="00FA6E97"/>
    <w:rsid w:val="00FD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FA60139"/>
  <w15:docId w15:val="{9CDB761E-90A2-413D-8170-1D84BACAC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0976"/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i/>
    </w:rPr>
  </w:style>
  <w:style w:type="paragraph" w:styleId="Title">
    <w:name w:val="Title"/>
    <w:basedOn w:val="Normal"/>
    <w:next w:val="Subtitle"/>
    <w:qFormat/>
    <w:pPr>
      <w:keepNext/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rPr>
      <w:rFonts w:ascii="Courier New" w:hAnsi="Courier New"/>
    </w:rPr>
  </w:style>
  <w:style w:type="paragraph" w:styleId="BodyText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eGrid">
    <w:name w:val="Table Grid"/>
    <w:basedOn w:val="TableNormal"/>
    <w:rsid w:val="002D5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pPr>
      <w:widowControl w:val="0"/>
      <w:spacing w:before="40" w:after="40"/>
    </w:pPr>
    <w:rPr>
      <w:lang w:val="en-US" w:eastAsia="en-US"/>
    </w:rPr>
  </w:style>
  <w:style w:type="paragraph" w:styleId="TOC1">
    <w:name w:val="toc 1"/>
    <w:basedOn w:val="Normal"/>
    <w:next w:val="Normal"/>
    <w:autoRedefine/>
    <w:semiHidden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ocencia\Pregrado\21125\00-1\Agenda-EjemploProceso-Metodologia\Documentos\Templates%20Documents\nombreProyecto-nombreComponente-Plan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4A3EB9-E708-4F3D-9DF3-627DFA314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nombreProyecto-nombreComponente-Plan001</Template>
  <TotalTime>1</TotalTime>
  <Pages>1</Pages>
  <Words>96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Dpto de Sistemas-Uniandes</Company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Gilberto Pedraza García</dc:creator>
  <cp:lastModifiedBy>Daniel Peña</cp:lastModifiedBy>
  <cp:revision>3</cp:revision>
  <cp:lastPrinted>2002-08-12T21:00:00Z</cp:lastPrinted>
  <dcterms:created xsi:type="dcterms:W3CDTF">2018-02-21T06:58:00Z</dcterms:created>
  <dcterms:modified xsi:type="dcterms:W3CDTF">2018-04-25T02:37:00Z</dcterms:modified>
</cp:coreProperties>
</file>