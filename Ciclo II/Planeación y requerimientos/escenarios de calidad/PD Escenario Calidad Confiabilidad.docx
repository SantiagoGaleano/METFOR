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  <w:bookmarkStart w:id="0" w:name="_GoBack"/>
      <w:bookmarkEnd w:id="0"/>
    </w:p>
    <w:p w:rsidR="006104AA" w:rsidRDefault="006104AA" w:rsidP="006104AA"/>
    <w:p w:rsidR="006104AA" w:rsidRDefault="006104AA" w:rsidP="006104AA">
      <w:r>
        <w:t>Nombre:</w:t>
      </w:r>
      <w:r w:rsidR="004047B0">
        <w:t xml:space="preserve"> </w:t>
      </w:r>
      <w:r w:rsidR="00557922">
        <w:t>Daniel Alejandro Peña</w:t>
      </w:r>
    </w:p>
    <w:p w:rsidR="006104AA" w:rsidRDefault="006104AA" w:rsidP="006104AA"/>
    <w:p w:rsidR="006104AA" w:rsidRDefault="006104AA" w:rsidP="006104AA">
      <w:r>
        <w:t>Fecha:</w:t>
      </w:r>
      <w:r w:rsidR="004047B0">
        <w:t xml:space="preserve"> 21/02/2018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  <w:r w:rsidR="00A62E37">
        <w:t xml:space="preserve"> Usuario final</w:t>
      </w:r>
    </w:p>
    <w:p w:rsidR="00A62E37" w:rsidRDefault="00A62E37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557922" w:rsidP="006104AA">
            <w:r>
              <w:t>3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557922" w:rsidP="006104AA">
            <w:r>
              <w:t>Confiabilidad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557922" w:rsidP="00557922">
            <w:r>
              <w:t>Dado que el servicio que ofrece la aplicación es muy competido por otras aplicaciones, es muy importante que la aplicación tenga un funcionamiento correcto y rápido en comparación con la competencia.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F32713" w:rsidP="006104AA">
            <w:r>
              <w:t>Administrador del sistema</w:t>
            </w:r>
            <w:r w:rsidR="00557922">
              <w:t>.</w:t>
            </w:r>
          </w:p>
          <w:p w:rsidR="00E361F5" w:rsidRDefault="00E361F5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E361F5" w:rsidP="00AC7F4F">
            <w:r>
              <w:t>Alto número</w:t>
            </w:r>
            <w:r w:rsidR="00557922">
              <w:t xml:space="preserve"> </w:t>
            </w:r>
            <w:r>
              <w:t>de solicitudes de servicio</w:t>
            </w:r>
            <w:r w:rsidR="00AC7F4F">
              <w:t>s</w:t>
            </w:r>
            <w:r w:rsidR="00557922">
              <w:t>.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E361F5" w:rsidP="006104AA">
            <w:r>
              <w:t>Servidor, base de datos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AC7F4F" w:rsidP="006104AA">
            <w:r>
              <w:t>Sobrecarga</w:t>
            </w:r>
          </w:p>
          <w:p w:rsidR="00AC7F4F" w:rsidRDefault="00AC7F4F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AC7F4F" w:rsidP="006104AA">
            <w:r>
              <w:t>I</w:t>
            </w:r>
            <w:r w:rsidR="00B718CB">
              <w:t>ncrementa</w:t>
            </w:r>
            <w:r>
              <w:t>r</w:t>
            </w:r>
            <w:r w:rsidR="00B718CB">
              <w:t xml:space="preserve"> la capacidad de proceso del servidor y la base de datos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564EA6" w:rsidP="006104AA">
            <w:r>
              <w:t>Mejora en l</w:t>
            </w:r>
            <w:r w:rsidR="00557922">
              <w:t>a disponibilidad y el tiempo de respuesta de la aplicación</w:t>
            </w:r>
            <w:r>
              <w:t xml:space="preserve"> </w:t>
            </w:r>
          </w:p>
          <w:p w:rsidR="006104AA" w:rsidRDefault="006104AA" w:rsidP="006104AA"/>
        </w:tc>
      </w:tr>
    </w:tbl>
    <w:p w:rsidR="006104AA" w:rsidRDefault="006104AA" w:rsidP="006104AA"/>
    <w:p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:rsidTr="001475AF">
        <w:tc>
          <w:tcPr>
            <w:tcW w:w="8472" w:type="dxa"/>
            <w:gridSpan w:val="3"/>
            <w:shd w:val="clear" w:color="auto" w:fill="92D050"/>
            <w:vAlign w:val="center"/>
          </w:tcPr>
          <w:p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22D97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522D97" w:rsidRPr="00AF36C5" w:rsidRDefault="00522D97" w:rsidP="00522D9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522D97" w:rsidRPr="0077677A" w:rsidRDefault="00522D97" w:rsidP="00522D9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escenario de portabilidad</w:t>
            </w:r>
          </w:p>
        </w:tc>
        <w:tc>
          <w:tcPr>
            <w:tcW w:w="1560" w:type="dxa"/>
          </w:tcPr>
          <w:p w:rsidR="00522D97" w:rsidRPr="00AF36C5" w:rsidRDefault="00522D97" w:rsidP="00522D9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 Cancino</w:t>
            </w:r>
          </w:p>
        </w:tc>
      </w:tr>
      <w:tr w:rsidR="00522D97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522D97" w:rsidRDefault="00522D97" w:rsidP="00522D97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</w:tcPr>
          <w:p w:rsidR="00522D97" w:rsidRDefault="00522D97" w:rsidP="00522D9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respuesta</w:t>
            </w:r>
          </w:p>
        </w:tc>
        <w:tc>
          <w:tcPr>
            <w:tcW w:w="1560" w:type="dxa"/>
          </w:tcPr>
          <w:p w:rsidR="00522D97" w:rsidRDefault="00522D97" w:rsidP="00522D9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</w:p>
        </w:tc>
      </w:tr>
    </w:tbl>
    <w:p w:rsidR="00413C79" w:rsidRPr="006104AA" w:rsidRDefault="00413C79" w:rsidP="006104AA"/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A63" w:rsidRDefault="00085A63">
      <w:r>
        <w:separator/>
      </w:r>
    </w:p>
  </w:endnote>
  <w:endnote w:type="continuationSeparator" w:id="0">
    <w:p w:rsidR="00085A63" w:rsidRDefault="0008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522D9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522D97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A63" w:rsidRDefault="00085A63">
      <w:r>
        <w:separator/>
      </w:r>
    </w:p>
  </w:footnote>
  <w:footnote w:type="continuationSeparator" w:id="0">
    <w:p w:rsidR="00085A63" w:rsidRDefault="00085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522D97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85A63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047B0"/>
    <w:rsid w:val="00413C79"/>
    <w:rsid w:val="00434FC8"/>
    <w:rsid w:val="00490453"/>
    <w:rsid w:val="004B1655"/>
    <w:rsid w:val="004B665C"/>
    <w:rsid w:val="00522D97"/>
    <w:rsid w:val="00531547"/>
    <w:rsid w:val="00557922"/>
    <w:rsid w:val="00564EA6"/>
    <w:rsid w:val="005C1B90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6DB6C2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E621-76CC-4436-A64D-4ABEBCBB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3</cp:revision>
  <cp:lastPrinted>2002-08-12T21:00:00Z</cp:lastPrinted>
  <dcterms:created xsi:type="dcterms:W3CDTF">2018-02-21T05:07:00Z</dcterms:created>
  <dcterms:modified xsi:type="dcterms:W3CDTF">2018-04-25T01:45:00Z</dcterms:modified>
</cp:coreProperties>
</file>