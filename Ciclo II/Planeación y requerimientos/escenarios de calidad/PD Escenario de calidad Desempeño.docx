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0F4" w:rsidRDefault="006104AA" w:rsidP="006104AA">
      <w:pPr>
        <w:jc w:val="center"/>
        <w:rPr>
          <w:b/>
          <w:sz w:val="22"/>
        </w:rPr>
      </w:pPr>
      <w:r w:rsidRPr="006104AA">
        <w:rPr>
          <w:b/>
          <w:sz w:val="22"/>
        </w:rPr>
        <w:t>Taller Escenarios de Calidad</w:t>
      </w:r>
    </w:p>
    <w:p w:rsidR="006104AA" w:rsidRDefault="006104AA" w:rsidP="006104AA"/>
    <w:p w:rsidR="006104AA" w:rsidRDefault="006104AA" w:rsidP="006104AA">
      <w:r>
        <w:t>Nombre:</w:t>
      </w:r>
    </w:p>
    <w:p w:rsidR="006104AA" w:rsidRDefault="006104AA" w:rsidP="006104AA"/>
    <w:p w:rsidR="006104AA" w:rsidRDefault="006104AA" w:rsidP="006104AA">
      <w:r>
        <w:t>Fecha:</w:t>
      </w:r>
    </w:p>
    <w:p w:rsidR="006104AA" w:rsidRDefault="006104AA" w:rsidP="006104AA"/>
    <w:p w:rsidR="006104AA" w:rsidRDefault="006104AA" w:rsidP="006104AA">
      <w:r>
        <w:t>Stakeholder:</w:t>
      </w:r>
    </w:p>
    <w:p w:rsidR="006104AA" w:rsidRDefault="006104AA" w:rsidP="006104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5895"/>
      </w:tblGrid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Escenario de Calidad N°:</w:t>
            </w:r>
          </w:p>
        </w:tc>
        <w:tc>
          <w:tcPr>
            <w:tcW w:w="5895" w:type="dxa"/>
          </w:tcPr>
          <w:p w:rsidR="006104AA" w:rsidRDefault="006104AA" w:rsidP="006104AA"/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Atributo de Calidad</w:t>
            </w:r>
          </w:p>
        </w:tc>
        <w:tc>
          <w:tcPr>
            <w:tcW w:w="5895" w:type="dxa"/>
          </w:tcPr>
          <w:p w:rsidR="006104AA" w:rsidRDefault="002D74AF" w:rsidP="006104AA">
            <w:r>
              <w:t>Desempeño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Justificación:</w:t>
            </w:r>
          </w:p>
        </w:tc>
        <w:tc>
          <w:tcPr>
            <w:tcW w:w="5895" w:type="dxa"/>
          </w:tcPr>
          <w:p w:rsidR="006104AA" w:rsidRDefault="009C333E" w:rsidP="006104AA">
            <w:r>
              <w:t>Mantener un tiempo de respuesta moderado en cada página donde interactúen los usuarios con la aplicación</w:t>
            </w:r>
          </w:p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Fuente:</w:t>
            </w:r>
          </w:p>
        </w:tc>
        <w:tc>
          <w:tcPr>
            <w:tcW w:w="5895" w:type="dxa"/>
          </w:tcPr>
          <w:p w:rsidR="006104AA" w:rsidRDefault="002D74AF" w:rsidP="006104AA">
            <w:r>
              <w:t>Administrador</w:t>
            </w:r>
            <w:r w:rsidR="00764E74">
              <w:t xml:space="preserve"> del sistema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Estimulo:</w:t>
            </w:r>
          </w:p>
        </w:tc>
        <w:tc>
          <w:tcPr>
            <w:tcW w:w="5895" w:type="dxa"/>
          </w:tcPr>
          <w:p w:rsidR="006104AA" w:rsidRDefault="009C333E" w:rsidP="009C333E">
            <w:pPr>
              <w:pStyle w:val="ListParagraph"/>
              <w:numPr>
                <w:ilvl w:val="0"/>
                <w:numId w:val="46"/>
              </w:numPr>
            </w:pPr>
            <w:r>
              <w:t>Petición de pedidos</w:t>
            </w:r>
          </w:p>
          <w:p w:rsidR="009C333E" w:rsidRDefault="009C333E" w:rsidP="009C333E">
            <w:pPr>
              <w:pStyle w:val="ListParagraph"/>
              <w:numPr>
                <w:ilvl w:val="0"/>
                <w:numId w:val="46"/>
              </w:numPr>
            </w:pPr>
            <w:r>
              <w:t>Generar factura de compra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Artefacto:</w:t>
            </w:r>
          </w:p>
        </w:tc>
        <w:tc>
          <w:tcPr>
            <w:tcW w:w="5895" w:type="dxa"/>
          </w:tcPr>
          <w:p w:rsidR="006104AA" w:rsidRDefault="009C333E" w:rsidP="006104AA">
            <w:r>
              <w:t>Sistema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Ambiente:</w:t>
            </w:r>
          </w:p>
        </w:tc>
        <w:tc>
          <w:tcPr>
            <w:tcW w:w="5895" w:type="dxa"/>
          </w:tcPr>
          <w:p w:rsidR="006104AA" w:rsidRDefault="009C333E" w:rsidP="006104AA">
            <w:r>
              <w:t>Sobrecargado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Respuesta:</w:t>
            </w:r>
          </w:p>
        </w:tc>
        <w:tc>
          <w:tcPr>
            <w:tcW w:w="5895" w:type="dxa"/>
          </w:tcPr>
          <w:p w:rsidR="006104AA" w:rsidRDefault="009C333E" w:rsidP="006104AA">
            <w:r>
              <w:t xml:space="preserve">Pedido procesado. </w:t>
            </w:r>
          </w:p>
          <w:p w:rsidR="009C333E" w:rsidRDefault="009C333E" w:rsidP="006104AA">
            <w:r>
              <w:t>El pedido no puedo ser procesado, inténtelo más tarde.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Medida de la Respuesta:</w:t>
            </w:r>
          </w:p>
        </w:tc>
        <w:tc>
          <w:tcPr>
            <w:tcW w:w="5895" w:type="dxa"/>
          </w:tcPr>
          <w:p w:rsidR="006104AA" w:rsidRDefault="009C333E" w:rsidP="006104AA">
            <w:r>
              <w:t>Tiempo máximo de respuesta de 15 segundos.</w:t>
            </w:r>
          </w:p>
          <w:p w:rsidR="009C333E" w:rsidRDefault="009C333E" w:rsidP="006104AA">
            <w:r>
              <w:t xml:space="preserve">Número de transacciones mínimas </w:t>
            </w:r>
            <w:r w:rsidR="00CC3409">
              <w:t>por segundo 500 con carga de 150 usuarios concurrentes y número máximo de transacciones no procesadas 10.</w:t>
            </w:r>
          </w:p>
          <w:p w:rsidR="006104AA" w:rsidRDefault="006104AA" w:rsidP="006104AA"/>
        </w:tc>
      </w:tr>
    </w:tbl>
    <w:p w:rsidR="006104AA" w:rsidRDefault="006104AA" w:rsidP="006104AA"/>
    <w:p w:rsidR="00764E74" w:rsidRDefault="00764E74" w:rsidP="006104AA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764E74" w:rsidRPr="00B900C0" w:rsidTr="00564287">
        <w:tc>
          <w:tcPr>
            <w:tcW w:w="8472" w:type="dxa"/>
            <w:gridSpan w:val="3"/>
            <w:shd w:val="clear" w:color="auto" w:fill="92D050"/>
            <w:vAlign w:val="center"/>
          </w:tcPr>
          <w:p w:rsidR="00764E74" w:rsidRPr="00B900C0" w:rsidRDefault="00764E74" w:rsidP="00564287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764E74" w:rsidRPr="00AF36C5" w:rsidTr="0056428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764E74" w:rsidRPr="003A7E60" w:rsidRDefault="00764E74" w:rsidP="00564287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764E74" w:rsidRPr="003A7E60" w:rsidRDefault="00764E74" w:rsidP="00564287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764E74" w:rsidRPr="00AF36C5" w:rsidRDefault="00764E74" w:rsidP="00564287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764E74" w:rsidRPr="00AF36C5" w:rsidTr="0056428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764E74" w:rsidRPr="00AF36C5" w:rsidRDefault="00764E74" w:rsidP="0056428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20/02/2018</w:t>
            </w:r>
          </w:p>
        </w:tc>
        <w:tc>
          <w:tcPr>
            <w:tcW w:w="5386" w:type="dxa"/>
          </w:tcPr>
          <w:p w:rsidR="00764E74" w:rsidRPr="0077677A" w:rsidRDefault="00764E74" w:rsidP="0056428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Elaboración del escenario de calidad</w:t>
            </w:r>
          </w:p>
        </w:tc>
        <w:tc>
          <w:tcPr>
            <w:tcW w:w="1560" w:type="dxa"/>
          </w:tcPr>
          <w:p w:rsidR="00764E74" w:rsidRPr="00AF36C5" w:rsidRDefault="00764E74" w:rsidP="0056428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Pablo Balcero</w:t>
            </w:r>
          </w:p>
        </w:tc>
      </w:tr>
      <w:tr w:rsidR="00CC3409" w:rsidRPr="00AF36C5" w:rsidTr="0056428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CC3409" w:rsidRDefault="00CC3409" w:rsidP="0056428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24/04/2018</w:t>
            </w:r>
          </w:p>
        </w:tc>
        <w:tc>
          <w:tcPr>
            <w:tcW w:w="5386" w:type="dxa"/>
          </w:tcPr>
          <w:p w:rsidR="00CC3409" w:rsidRDefault="00CC3409" w:rsidP="0056428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Modificación Fuente, Estimulo, Artefacto, Respuesta, Medida de la Respuesta.</w:t>
            </w:r>
          </w:p>
        </w:tc>
        <w:tc>
          <w:tcPr>
            <w:tcW w:w="1560" w:type="dxa"/>
          </w:tcPr>
          <w:p w:rsidR="00CC3409" w:rsidRDefault="00CC3409" w:rsidP="0056428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Santiago Galeano-Daniel Peña</w:t>
            </w:r>
            <w:bookmarkStart w:id="0" w:name="_GoBack"/>
            <w:bookmarkEnd w:id="0"/>
          </w:p>
        </w:tc>
      </w:tr>
    </w:tbl>
    <w:p w:rsidR="00764E74" w:rsidRPr="006104AA" w:rsidRDefault="00764E74" w:rsidP="00764E74"/>
    <w:p w:rsidR="00764E74" w:rsidRPr="006104AA" w:rsidRDefault="00764E74" w:rsidP="006104AA"/>
    <w:sectPr w:rsidR="00764E74" w:rsidRPr="006104AA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76F" w:rsidRDefault="00EC776F">
      <w:r>
        <w:separator/>
      </w:r>
    </w:p>
  </w:endnote>
  <w:endnote w:type="continuationSeparator" w:id="0">
    <w:p w:rsidR="00EC776F" w:rsidRDefault="00EC7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Footer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PAGE </w:instrText>
    </w:r>
    <w:r w:rsidRPr="002D5B96">
      <w:rPr>
        <w:rStyle w:val="PageNumber"/>
        <w:sz w:val="18"/>
        <w:szCs w:val="18"/>
      </w:rPr>
      <w:fldChar w:fldCharType="separate"/>
    </w:r>
    <w:r w:rsidR="00CC3409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  <w:r w:rsidRPr="002D5B96">
      <w:rPr>
        <w:rStyle w:val="PageNumber"/>
        <w:sz w:val="18"/>
        <w:szCs w:val="18"/>
      </w:rPr>
      <w:t>/</w:t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NUMPAGES </w:instrText>
    </w:r>
    <w:r w:rsidRPr="002D5B96">
      <w:rPr>
        <w:rStyle w:val="PageNumber"/>
        <w:sz w:val="18"/>
        <w:szCs w:val="18"/>
      </w:rPr>
      <w:fldChar w:fldCharType="separate"/>
    </w:r>
    <w:r w:rsidR="00CC3409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76F" w:rsidRDefault="00EC776F">
      <w:r>
        <w:separator/>
      </w:r>
    </w:p>
  </w:footnote>
  <w:footnote w:type="continuationSeparator" w:id="0">
    <w:p w:rsidR="00EC776F" w:rsidRDefault="00EC77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Header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815066" w:rsidP="00842334">
          <w:pPr>
            <w:pStyle w:val="Header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Escenarios de Calidad</w:t>
          </w:r>
        </w:p>
      </w:tc>
      <w:tc>
        <w:tcPr>
          <w:tcW w:w="1609" w:type="dxa"/>
          <w:gridSpan w:val="2"/>
        </w:tcPr>
        <w:p w:rsidR="00842334" w:rsidRDefault="00D57E72" w:rsidP="002B5BEC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80256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42334" w:rsidRPr="002D5B96" w:rsidRDefault="00842334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D57E72"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D57E72" w:rsidP="00D57E72">
          <w:pPr>
            <w:pStyle w:val="Header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Head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D57E72" w:rsidP="002B5BEC">
          <w:pPr>
            <w:pStyle w:val="Head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0B2569" w:rsidRPr="00705A7F" w:rsidRDefault="000B2569" w:rsidP="00705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E423BF"/>
    <w:multiLevelType w:val="hybridMultilevel"/>
    <w:tmpl w:val="FE04A9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7"/>
  </w:num>
  <w:num w:numId="6">
    <w:abstractNumId w:val="28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2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3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30"/>
  </w:num>
  <w:num w:numId="42">
    <w:abstractNumId w:val="13"/>
  </w:num>
  <w:num w:numId="43">
    <w:abstractNumId w:val="29"/>
  </w:num>
  <w:num w:numId="44">
    <w:abstractNumId w:val="31"/>
  </w:num>
  <w:num w:numId="45">
    <w:abstractNumId w:val="20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B2569"/>
    <w:rsid w:val="000C02A7"/>
    <w:rsid w:val="00112544"/>
    <w:rsid w:val="001225BC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D74AF"/>
    <w:rsid w:val="002E5115"/>
    <w:rsid w:val="002F3C5D"/>
    <w:rsid w:val="003A7E60"/>
    <w:rsid w:val="003B43C1"/>
    <w:rsid w:val="00434FC8"/>
    <w:rsid w:val="00490453"/>
    <w:rsid w:val="004B1655"/>
    <w:rsid w:val="004B665C"/>
    <w:rsid w:val="00531547"/>
    <w:rsid w:val="005E1459"/>
    <w:rsid w:val="005E3699"/>
    <w:rsid w:val="005F4F6B"/>
    <w:rsid w:val="006104AA"/>
    <w:rsid w:val="00633075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64E74"/>
    <w:rsid w:val="007725A6"/>
    <w:rsid w:val="0077677A"/>
    <w:rsid w:val="007A63C9"/>
    <w:rsid w:val="007B36C0"/>
    <w:rsid w:val="007C5493"/>
    <w:rsid w:val="00815066"/>
    <w:rsid w:val="00842334"/>
    <w:rsid w:val="00850072"/>
    <w:rsid w:val="008662B7"/>
    <w:rsid w:val="00870EE1"/>
    <w:rsid w:val="00881BC2"/>
    <w:rsid w:val="008825ED"/>
    <w:rsid w:val="008876A8"/>
    <w:rsid w:val="00891370"/>
    <w:rsid w:val="008A2024"/>
    <w:rsid w:val="008B73C5"/>
    <w:rsid w:val="008E2140"/>
    <w:rsid w:val="008F417D"/>
    <w:rsid w:val="00921243"/>
    <w:rsid w:val="009C333E"/>
    <w:rsid w:val="009F4503"/>
    <w:rsid w:val="00A0348C"/>
    <w:rsid w:val="00A40446"/>
    <w:rsid w:val="00A60949"/>
    <w:rsid w:val="00A761D9"/>
    <w:rsid w:val="00AC753F"/>
    <w:rsid w:val="00AF2348"/>
    <w:rsid w:val="00B06D5D"/>
    <w:rsid w:val="00B14DC6"/>
    <w:rsid w:val="00B4750C"/>
    <w:rsid w:val="00B52F87"/>
    <w:rsid w:val="00B672E7"/>
    <w:rsid w:val="00B845AB"/>
    <w:rsid w:val="00B900C0"/>
    <w:rsid w:val="00BB0B14"/>
    <w:rsid w:val="00C10649"/>
    <w:rsid w:val="00C33D7A"/>
    <w:rsid w:val="00C40CA2"/>
    <w:rsid w:val="00C44A7F"/>
    <w:rsid w:val="00C54727"/>
    <w:rsid w:val="00C805FF"/>
    <w:rsid w:val="00CC3409"/>
    <w:rsid w:val="00D02652"/>
    <w:rsid w:val="00D31AEF"/>
    <w:rsid w:val="00D31E6A"/>
    <w:rsid w:val="00D32E5A"/>
    <w:rsid w:val="00D36556"/>
    <w:rsid w:val="00D51797"/>
    <w:rsid w:val="00D57E72"/>
    <w:rsid w:val="00D9093C"/>
    <w:rsid w:val="00DA59FD"/>
    <w:rsid w:val="00DC4851"/>
    <w:rsid w:val="00DD1263"/>
    <w:rsid w:val="00E0231C"/>
    <w:rsid w:val="00E07613"/>
    <w:rsid w:val="00E2018B"/>
    <w:rsid w:val="00E3003F"/>
    <w:rsid w:val="00E43B20"/>
    <w:rsid w:val="00E71D2F"/>
    <w:rsid w:val="00E74E30"/>
    <w:rsid w:val="00EC776F"/>
    <w:rsid w:val="00ED6D68"/>
    <w:rsid w:val="00F10C00"/>
    <w:rsid w:val="00F5070C"/>
    <w:rsid w:val="00F52DAE"/>
    <w:rsid w:val="00F56A4A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679030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</w:rPr>
  </w:style>
  <w:style w:type="paragraph" w:styleId="Title">
    <w:name w:val="Title"/>
    <w:basedOn w:val="Normal"/>
    <w:next w:val="Subtitle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eGrid">
    <w:name w:val="Table Grid"/>
    <w:basedOn w:val="Table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OC1">
    <w:name w:val="toc 1"/>
    <w:basedOn w:val="Normal"/>
    <w:next w:val="Normal"/>
    <w:autoRedefine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ListParagraph">
    <w:name w:val="List Paragraph"/>
    <w:basedOn w:val="Normal"/>
    <w:uiPriority w:val="34"/>
    <w:qFormat/>
    <w:rsid w:val="009C3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DA240-71F6-4772-BBAB-747961AE9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25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Dpto de Sistemas-Uniandes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Daniel Peña</cp:lastModifiedBy>
  <cp:revision>6</cp:revision>
  <cp:lastPrinted>2002-08-12T21:00:00Z</cp:lastPrinted>
  <dcterms:created xsi:type="dcterms:W3CDTF">2018-02-20T04:59:00Z</dcterms:created>
  <dcterms:modified xsi:type="dcterms:W3CDTF">2018-04-25T01:41:00Z</dcterms:modified>
</cp:coreProperties>
</file>