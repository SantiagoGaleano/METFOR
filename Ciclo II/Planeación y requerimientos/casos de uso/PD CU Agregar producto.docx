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C00" w:rsidRDefault="00F10C00" w:rsidP="002D5B96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708"/>
        <w:gridCol w:w="159"/>
        <w:gridCol w:w="692"/>
        <w:gridCol w:w="709"/>
        <w:gridCol w:w="708"/>
        <w:gridCol w:w="726"/>
        <w:gridCol w:w="267"/>
        <w:gridCol w:w="1370"/>
        <w:gridCol w:w="118"/>
        <w:gridCol w:w="2481"/>
      </w:tblGrid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ID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1B027D" w:rsidRPr="001B027D" w:rsidRDefault="00705A7F" w:rsidP="0014056D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UC-</w:t>
            </w:r>
            <w:r w:rsidR="00B66632">
              <w:rPr>
                <w:rFonts w:cs="Arial"/>
                <w:b/>
                <w:sz w:val="18"/>
                <w:szCs w:val="18"/>
              </w:rPr>
              <w:t>00</w:t>
            </w:r>
            <w:r w:rsidR="001B027D">
              <w:rPr>
                <w:rFonts w:cs="Arial"/>
                <w:b/>
                <w:sz w:val="18"/>
                <w:szCs w:val="18"/>
              </w:rPr>
              <w:t>1</w:t>
            </w:r>
            <w:r w:rsidR="00FC1F91">
              <w:rPr>
                <w:rFonts w:cs="Arial"/>
                <w:b/>
                <w:sz w:val="18"/>
                <w:szCs w:val="18"/>
              </w:rPr>
              <w:t>2</w:t>
            </w:r>
          </w:p>
        </w:tc>
      </w:tr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Nombre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66632" w:rsidRDefault="007631F4" w:rsidP="0014056D">
            <w:pPr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t>Agregar Producto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Tipo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E07613" w:rsidRPr="00B900C0" w:rsidRDefault="00B66632" w:rsidP="0014056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Indispensable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Prioridad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B66632" w:rsidP="0014056D">
            <w:pPr>
              <w:rPr>
                <w:rFonts w:cs="Arial"/>
                <w:color w:val="0000FF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Esencial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Actores involucrados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B66632" w:rsidP="0014056D">
            <w:p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Usuario</w:t>
            </w:r>
            <w:r w:rsidR="00AB6275">
              <w:rPr>
                <w:rFonts w:cs="Arial"/>
                <w:sz w:val="18"/>
                <w:szCs w:val="18"/>
              </w:rPr>
              <w:t xml:space="preserve"> Administrador</w:t>
            </w:r>
          </w:p>
        </w:tc>
      </w:tr>
      <w:tr w:rsidR="00705A7F" w:rsidRPr="00B900C0" w:rsidTr="00E42E43">
        <w:tc>
          <w:tcPr>
            <w:tcW w:w="8472" w:type="dxa"/>
            <w:gridSpan w:val="11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DESCRIPCION DEL CASO DE USO</w:t>
            </w:r>
          </w:p>
        </w:tc>
      </w:tr>
      <w:tr w:rsidR="00705A7F" w:rsidRPr="00B900C0" w:rsidTr="00B900C0">
        <w:tc>
          <w:tcPr>
            <w:tcW w:w="8472" w:type="dxa"/>
            <w:gridSpan w:val="11"/>
            <w:shd w:val="clear" w:color="auto" w:fill="auto"/>
          </w:tcPr>
          <w:p w:rsidR="00705A7F" w:rsidRPr="00B900C0" w:rsidRDefault="00AB6275" w:rsidP="00B66632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El usuario administrador puede añadir productos a la aplicación.</w:t>
            </w: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ENTRADAS</w:t>
            </w:r>
          </w:p>
        </w:tc>
        <w:tc>
          <w:tcPr>
            <w:tcW w:w="4236" w:type="dxa"/>
            <w:gridSpan w:val="4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SALIDAS</w:t>
            </w:r>
          </w:p>
        </w:tc>
      </w:tr>
      <w:tr w:rsidR="00705A7F" w:rsidRPr="00B900C0" w:rsidTr="00B900C0">
        <w:tc>
          <w:tcPr>
            <w:tcW w:w="4236" w:type="dxa"/>
            <w:gridSpan w:val="7"/>
            <w:shd w:val="clear" w:color="auto" w:fill="FFFFFF"/>
          </w:tcPr>
          <w:p w:rsidR="00B44FF8" w:rsidRDefault="00B44FF8" w:rsidP="00B44FF8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Datos del producto: </w:t>
            </w:r>
          </w:p>
          <w:p w:rsidR="00705A7F" w:rsidRDefault="00B44FF8" w:rsidP="00B44FF8">
            <w:pPr>
              <w:pStyle w:val="ListParagraph"/>
              <w:numPr>
                <w:ilvl w:val="0"/>
                <w:numId w:val="46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Nombre</w:t>
            </w:r>
            <w:r w:rsidR="00AA4889">
              <w:rPr>
                <w:rFonts w:cs="Arial"/>
                <w:b/>
                <w:sz w:val="18"/>
                <w:szCs w:val="18"/>
                <w:lang w:val="es-ES"/>
              </w:rPr>
              <w:t>*</w:t>
            </w:r>
          </w:p>
          <w:p w:rsidR="00B44FF8" w:rsidRDefault="00B44FF8" w:rsidP="00B44FF8">
            <w:pPr>
              <w:pStyle w:val="ListParagraph"/>
              <w:numPr>
                <w:ilvl w:val="0"/>
                <w:numId w:val="46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Costo</w:t>
            </w:r>
            <w:r w:rsidR="00AA4889">
              <w:rPr>
                <w:rFonts w:cs="Arial"/>
                <w:b/>
                <w:sz w:val="18"/>
                <w:szCs w:val="18"/>
                <w:lang w:val="es-ES"/>
              </w:rPr>
              <w:t>*</w:t>
            </w:r>
          </w:p>
          <w:p w:rsidR="00B44FF8" w:rsidRDefault="00B44FF8" w:rsidP="00B44FF8">
            <w:pPr>
              <w:pStyle w:val="ListParagraph"/>
              <w:numPr>
                <w:ilvl w:val="0"/>
                <w:numId w:val="46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Imagen</w:t>
            </w:r>
          </w:p>
          <w:p w:rsidR="00B44FF8" w:rsidRPr="00B900C0" w:rsidRDefault="00B44FF8" w:rsidP="00AB6275">
            <w:pPr>
              <w:pStyle w:val="ListParagraph"/>
              <w:ind w:left="765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236" w:type="dxa"/>
            <w:gridSpan w:val="4"/>
            <w:shd w:val="clear" w:color="auto" w:fill="FFFFFF"/>
          </w:tcPr>
          <w:p w:rsidR="00705A7F" w:rsidRPr="00B900C0" w:rsidRDefault="00B44FF8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 xml:space="preserve">Producto </w:t>
            </w:r>
            <w:r w:rsidR="00AB6275">
              <w:rPr>
                <w:rFonts w:cs="Arial"/>
                <w:sz w:val="18"/>
                <w:szCs w:val="18"/>
              </w:rPr>
              <w:t>añadido a la aplicación</w:t>
            </w: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PRECONDICIONES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POSTCONDICIONES</w:t>
            </w:r>
          </w:p>
        </w:tc>
      </w:tr>
      <w:tr w:rsidR="00705A7F" w:rsidRPr="00B900C0" w:rsidTr="00B900C0">
        <w:tc>
          <w:tcPr>
            <w:tcW w:w="4236" w:type="dxa"/>
            <w:gridSpan w:val="7"/>
          </w:tcPr>
          <w:p w:rsidR="00705A7F" w:rsidRPr="00B44FF8" w:rsidRDefault="00B44FF8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Estar registrado en la plataforma.</w:t>
            </w:r>
          </w:p>
          <w:p w:rsidR="00B44FF8" w:rsidRPr="00B44FF8" w:rsidRDefault="00B44FF8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Realizar inicio de sesión</w:t>
            </w:r>
            <w:r w:rsidR="00AB6275">
              <w:rPr>
                <w:rFonts w:cs="Arial"/>
                <w:sz w:val="18"/>
                <w:szCs w:val="18"/>
                <w:lang w:val="es-ES"/>
              </w:rPr>
              <w:t xml:space="preserve"> de administrador</w:t>
            </w:r>
            <w:r>
              <w:rPr>
                <w:rFonts w:cs="Arial"/>
                <w:sz w:val="18"/>
                <w:szCs w:val="18"/>
                <w:lang w:val="es-ES"/>
              </w:rPr>
              <w:t>.</w:t>
            </w:r>
          </w:p>
          <w:p w:rsidR="00B44FF8" w:rsidRPr="00B44FF8" w:rsidRDefault="00B44FF8" w:rsidP="003B1E73">
            <w:pPr>
              <w:ind w:left="284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236" w:type="dxa"/>
            <w:gridSpan w:val="4"/>
          </w:tcPr>
          <w:p w:rsidR="00705A7F" w:rsidRPr="006A5A84" w:rsidRDefault="00AB6275" w:rsidP="00B900C0">
            <w:pPr>
              <w:numPr>
                <w:ilvl w:val="0"/>
                <w:numId w:val="44"/>
              </w:numPr>
            </w:pPr>
            <w:r>
              <w:t>Asignar modificación del producto a la aplicación</w:t>
            </w:r>
          </w:p>
        </w:tc>
      </w:tr>
      <w:tr w:rsidR="002D0976" w:rsidRPr="00B900C0" w:rsidTr="00E42E43">
        <w:trPr>
          <w:trHeight w:val="219"/>
        </w:trPr>
        <w:tc>
          <w:tcPr>
            <w:tcW w:w="4236" w:type="dxa"/>
            <w:gridSpan w:val="7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EPENDENCIA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XTENSION</w:t>
            </w:r>
          </w:p>
        </w:tc>
      </w:tr>
      <w:tr w:rsidR="002D0976" w:rsidRPr="00B900C0" w:rsidTr="00B900C0">
        <w:trPr>
          <w:trHeight w:val="219"/>
        </w:trPr>
        <w:tc>
          <w:tcPr>
            <w:tcW w:w="4236" w:type="dxa"/>
            <w:gridSpan w:val="7"/>
            <w:shd w:val="clear" w:color="auto" w:fill="FFFFFF"/>
          </w:tcPr>
          <w:p w:rsidR="002D0976" w:rsidRPr="00B900C0" w:rsidRDefault="00AB6275" w:rsidP="00AB6275">
            <w:pPr>
              <w:ind w:left="284"/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N/A</w:t>
            </w:r>
          </w:p>
        </w:tc>
        <w:tc>
          <w:tcPr>
            <w:tcW w:w="4236" w:type="dxa"/>
            <w:gridSpan w:val="4"/>
            <w:shd w:val="clear" w:color="auto" w:fill="FFFFFF"/>
          </w:tcPr>
          <w:p w:rsidR="002D0976" w:rsidRPr="00B900C0" w:rsidRDefault="003B1E73" w:rsidP="003B1E73">
            <w:p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 xml:space="preserve"> N/A</w:t>
            </w: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FLUJO NORMAL DE EVENTOS </w:t>
            </w:r>
          </w:p>
        </w:tc>
      </w:tr>
      <w:tr w:rsidR="00287980" w:rsidRPr="00B900C0" w:rsidTr="00B900C0">
        <w:tc>
          <w:tcPr>
            <w:tcW w:w="534" w:type="dxa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3969" w:type="dxa"/>
            <w:gridSpan w:val="7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3969" w:type="dxa"/>
            <w:gridSpan w:val="3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3B1E73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1</w:t>
            </w:r>
          </w:p>
        </w:tc>
        <w:tc>
          <w:tcPr>
            <w:tcW w:w="3969" w:type="dxa"/>
            <w:gridSpan w:val="7"/>
          </w:tcPr>
          <w:p w:rsidR="00287980" w:rsidRPr="00B900C0" w:rsidRDefault="003B1E73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El usuario </w:t>
            </w:r>
            <w:r w:rsidR="00AB6275">
              <w:rPr>
                <w:rFonts w:cs="Arial"/>
                <w:sz w:val="16"/>
                <w:szCs w:val="16"/>
                <w:lang w:val="es-ES"/>
              </w:rPr>
              <w:t>administrador escoge la opción “Agregar producto”</w:t>
            </w:r>
          </w:p>
        </w:tc>
        <w:tc>
          <w:tcPr>
            <w:tcW w:w="3969" w:type="dxa"/>
            <w:gridSpan w:val="3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3B1E73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2</w:t>
            </w:r>
          </w:p>
        </w:tc>
        <w:tc>
          <w:tcPr>
            <w:tcW w:w="3969" w:type="dxa"/>
            <w:gridSpan w:val="7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:rsidR="00287980" w:rsidRPr="00B900C0" w:rsidRDefault="003B1E73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El sistema despliega una ventana </w:t>
            </w:r>
            <w:r w:rsidR="00AB6275">
              <w:rPr>
                <w:rFonts w:cs="Arial"/>
                <w:sz w:val="16"/>
                <w:szCs w:val="16"/>
                <w:lang w:val="es-ES"/>
              </w:rPr>
              <w:t>con un formulario solicitando los datos del producto (nombre, costo, imagen).</w:t>
            </w:r>
          </w:p>
        </w:tc>
      </w:tr>
      <w:tr w:rsidR="00287980" w:rsidRPr="00B900C0" w:rsidTr="00B900C0">
        <w:tc>
          <w:tcPr>
            <w:tcW w:w="534" w:type="dxa"/>
            <w:vAlign w:val="center"/>
          </w:tcPr>
          <w:p w:rsidR="00287980" w:rsidRPr="00B900C0" w:rsidRDefault="003B1E73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3.</w:t>
            </w:r>
          </w:p>
        </w:tc>
        <w:tc>
          <w:tcPr>
            <w:tcW w:w="3969" w:type="dxa"/>
            <w:gridSpan w:val="7"/>
            <w:vAlign w:val="center"/>
          </w:tcPr>
          <w:p w:rsidR="00287980" w:rsidRPr="003B1E73" w:rsidRDefault="003B1E73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usuari</w:t>
            </w:r>
            <w:r w:rsidR="00AB6275">
              <w:rPr>
                <w:rFonts w:cs="Arial"/>
                <w:sz w:val="16"/>
                <w:szCs w:val="16"/>
                <w:lang w:val="es-ES"/>
              </w:rPr>
              <w:t>o administrador ingresa los datos correspondientes</w:t>
            </w:r>
          </w:p>
        </w:tc>
        <w:tc>
          <w:tcPr>
            <w:tcW w:w="3969" w:type="dxa"/>
            <w:gridSpan w:val="3"/>
            <w:vAlign w:val="center"/>
          </w:tcPr>
          <w:p w:rsidR="00287980" w:rsidRPr="00B900C0" w:rsidRDefault="00287980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</w:tr>
      <w:tr w:rsidR="003B1E73" w:rsidRPr="00B900C0" w:rsidTr="00B900C0">
        <w:tc>
          <w:tcPr>
            <w:tcW w:w="534" w:type="dxa"/>
            <w:vAlign w:val="center"/>
          </w:tcPr>
          <w:p w:rsidR="003B1E73" w:rsidRDefault="003B1E73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4</w:t>
            </w:r>
          </w:p>
        </w:tc>
        <w:tc>
          <w:tcPr>
            <w:tcW w:w="3969" w:type="dxa"/>
            <w:gridSpan w:val="7"/>
            <w:vAlign w:val="center"/>
          </w:tcPr>
          <w:p w:rsidR="003B1E73" w:rsidRDefault="003B1E73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  <w:vAlign w:val="center"/>
          </w:tcPr>
          <w:p w:rsidR="003B1E73" w:rsidRPr="003B1E73" w:rsidRDefault="003B1E73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</w:t>
            </w:r>
            <w:r w:rsidR="00AB6275">
              <w:rPr>
                <w:rFonts w:cs="Arial"/>
                <w:sz w:val="16"/>
                <w:szCs w:val="16"/>
                <w:lang w:val="es-ES"/>
              </w:rPr>
              <w:t xml:space="preserve"> sistema despliega una ventana de confirmación de los datos</w:t>
            </w:r>
            <w:r>
              <w:rPr>
                <w:rFonts w:cs="Arial"/>
                <w:sz w:val="16"/>
                <w:szCs w:val="16"/>
                <w:lang w:val="es-ES"/>
              </w:rPr>
              <w:t>.</w:t>
            </w:r>
          </w:p>
        </w:tc>
      </w:tr>
      <w:tr w:rsidR="00AB6275" w:rsidRPr="00B900C0" w:rsidTr="00B900C0">
        <w:tc>
          <w:tcPr>
            <w:tcW w:w="534" w:type="dxa"/>
            <w:vAlign w:val="center"/>
          </w:tcPr>
          <w:p w:rsidR="00AB6275" w:rsidRDefault="00AB6275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5</w:t>
            </w:r>
          </w:p>
        </w:tc>
        <w:tc>
          <w:tcPr>
            <w:tcW w:w="3969" w:type="dxa"/>
            <w:gridSpan w:val="7"/>
            <w:vAlign w:val="center"/>
          </w:tcPr>
          <w:p w:rsidR="00AB6275" w:rsidRDefault="00AB6275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usuario confirma el anexo del producto</w:t>
            </w:r>
          </w:p>
        </w:tc>
        <w:tc>
          <w:tcPr>
            <w:tcW w:w="3969" w:type="dxa"/>
            <w:gridSpan w:val="3"/>
            <w:vAlign w:val="center"/>
          </w:tcPr>
          <w:p w:rsidR="00AB6275" w:rsidRDefault="00AB6275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CAMINOS ALTERNATIVOS</w:t>
            </w:r>
          </w:p>
        </w:tc>
      </w:tr>
      <w:tr w:rsidR="00B14DC6" w:rsidRPr="00B900C0" w:rsidTr="00B900C0">
        <w:tc>
          <w:tcPr>
            <w:tcW w:w="2802" w:type="dxa"/>
            <w:gridSpan w:val="5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 actividad en flujo normal</w:t>
            </w:r>
          </w:p>
        </w:tc>
        <w:tc>
          <w:tcPr>
            <w:tcW w:w="708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2481" w:type="dxa"/>
            <w:gridSpan w:val="4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2481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B14DC6" w:rsidRPr="00B900C0" w:rsidTr="00B900C0">
        <w:trPr>
          <w:trHeight w:val="161"/>
        </w:trPr>
        <w:tc>
          <w:tcPr>
            <w:tcW w:w="1401" w:type="dxa"/>
            <w:gridSpan w:val="3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presenta la alternativa</w:t>
            </w:r>
          </w:p>
        </w:tc>
        <w:tc>
          <w:tcPr>
            <w:tcW w:w="1401" w:type="dxa"/>
            <w:gridSpan w:val="2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integra al flujo normal</w:t>
            </w:r>
          </w:p>
        </w:tc>
        <w:tc>
          <w:tcPr>
            <w:tcW w:w="708" w:type="dxa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vMerge/>
            <w:shd w:val="clear" w:color="auto" w:fill="E6E6E6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:rsidR="004B665C" w:rsidRPr="00B900C0" w:rsidRDefault="0081761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5</w:t>
            </w: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:rsidR="004B665C" w:rsidRPr="00B900C0" w:rsidRDefault="0081761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6</w:t>
            </w:r>
          </w:p>
        </w:tc>
        <w:tc>
          <w:tcPr>
            <w:tcW w:w="708" w:type="dxa"/>
            <w:shd w:val="clear" w:color="auto" w:fill="auto"/>
          </w:tcPr>
          <w:p w:rsidR="004B665C" w:rsidRPr="00B900C0" w:rsidRDefault="007C1147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4.</w:t>
            </w: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7C1147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El sistema despliega una ventana de confirmación de los datos. </w:t>
            </w: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7C1147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5.</w:t>
            </w: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7C1147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usuario no confirma el anexo del producto</w:t>
            </w: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81761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6</w:t>
            </w:r>
            <w:r w:rsidR="003B1E73">
              <w:rPr>
                <w:rFonts w:cs="Arial"/>
                <w:sz w:val="16"/>
                <w:szCs w:val="16"/>
                <w:lang w:val="es-ES"/>
              </w:rPr>
              <w:t>.</w:t>
            </w: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7C1147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El sistema despliega nuevamente la ventana con el formulario </w:t>
            </w:r>
            <w:r w:rsidR="0089392D">
              <w:rPr>
                <w:rFonts w:cs="Arial"/>
                <w:sz w:val="16"/>
                <w:szCs w:val="16"/>
                <w:lang w:val="es-ES"/>
              </w:rPr>
              <w:t>solicitando los datos del producto</w:t>
            </w:r>
            <w:r w:rsidR="0081761B">
              <w:rPr>
                <w:rFonts w:cs="Arial"/>
                <w:sz w:val="16"/>
                <w:szCs w:val="16"/>
                <w:lang w:val="es-ES"/>
              </w:rPr>
              <w:t>.</w:t>
            </w:r>
          </w:p>
        </w:tc>
      </w:tr>
      <w:tr w:rsidR="00F10C00" w:rsidRPr="00B900C0" w:rsidTr="00B900C0">
        <w:trPr>
          <w:trHeight w:val="161"/>
        </w:trPr>
        <w:tc>
          <w:tcPr>
            <w:tcW w:w="1401" w:type="dxa"/>
            <w:gridSpan w:val="3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B14DC6" w:rsidRPr="00B900C0" w:rsidTr="00E42E43">
        <w:trPr>
          <w:trHeight w:val="219"/>
        </w:trPr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CAMINOS DE EXCEPCION</w:t>
            </w:r>
          </w:p>
        </w:tc>
      </w:tr>
      <w:tr w:rsidR="00B14DC6" w:rsidRPr="00B900C0" w:rsidTr="00B900C0">
        <w:trPr>
          <w:trHeight w:val="219"/>
        </w:trPr>
        <w:tc>
          <w:tcPr>
            <w:tcW w:w="8472" w:type="dxa"/>
            <w:gridSpan w:val="11"/>
            <w:shd w:val="clear" w:color="auto" w:fill="FFFFFF"/>
          </w:tcPr>
          <w:p w:rsidR="00B14DC6" w:rsidRPr="00B900C0" w:rsidRDefault="007C7264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A761D9" w:rsidRPr="00B900C0" w:rsidTr="00E42E43">
        <w:tc>
          <w:tcPr>
            <w:tcW w:w="8472" w:type="dxa"/>
            <w:gridSpan w:val="11"/>
            <w:tcBorders>
              <w:bottom w:val="single" w:sz="4" w:space="0" w:color="auto"/>
            </w:tcBorders>
            <w:shd w:val="clear" w:color="auto" w:fill="92D050"/>
          </w:tcPr>
          <w:p w:rsidR="00A761D9" w:rsidRPr="00B900C0" w:rsidRDefault="00A761D9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PUNTOS DE EXTENSIÓN</w:t>
            </w:r>
          </w:p>
        </w:tc>
      </w:tr>
      <w:tr w:rsidR="00A761D9" w:rsidRPr="00B900C0" w:rsidTr="00B900C0">
        <w:tc>
          <w:tcPr>
            <w:tcW w:w="8472" w:type="dxa"/>
            <w:gridSpan w:val="11"/>
            <w:shd w:val="clear" w:color="auto" w:fill="auto"/>
          </w:tcPr>
          <w:p w:rsidR="00A761D9" w:rsidRPr="00B900C0" w:rsidRDefault="007C7264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CRITERIOS DE ACEPTACION</w:t>
            </w:r>
          </w:p>
        </w:tc>
      </w:tr>
      <w:tr w:rsidR="00B14DC6" w:rsidRPr="00B900C0" w:rsidTr="00B900C0">
        <w:tc>
          <w:tcPr>
            <w:tcW w:w="8472" w:type="dxa"/>
            <w:gridSpan w:val="11"/>
            <w:shd w:val="clear" w:color="auto" w:fill="auto"/>
          </w:tcPr>
          <w:p w:rsidR="00B14DC6" w:rsidRPr="00B900C0" w:rsidRDefault="0081761B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El producto ha sido añadido a la aplicación</w:t>
            </w:r>
          </w:p>
          <w:p w:rsidR="00B14DC6" w:rsidRPr="00B900C0" w:rsidRDefault="00B14DC6" w:rsidP="00046E5F">
            <w:pPr>
              <w:rPr>
                <w:rFonts w:cs="Arial"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REQUERIMIENTOS NO FUNCIONALES ASOCIADOS</w:t>
            </w:r>
          </w:p>
        </w:tc>
      </w:tr>
      <w:tr w:rsidR="00B14DC6" w:rsidRPr="00B900C0" w:rsidTr="00B900C0">
        <w:tc>
          <w:tcPr>
            <w:tcW w:w="8472" w:type="dxa"/>
            <w:gridSpan w:val="11"/>
          </w:tcPr>
          <w:p w:rsidR="00B14DC6" w:rsidRPr="00B900C0" w:rsidRDefault="007C7264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  <w:p w:rsidR="00B14DC6" w:rsidRPr="00B900C0" w:rsidRDefault="00B14DC6" w:rsidP="00B900C0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tr w:rsidR="00A761D9" w:rsidRPr="00B900C0" w:rsidTr="00E42E43">
        <w:tc>
          <w:tcPr>
            <w:tcW w:w="8472" w:type="dxa"/>
            <w:gridSpan w:val="11"/>
            <w:shd w:val="clear" w:color="auto" w:fill="92D050"/>
          </w:tcPr>
          <w:p w:rsidR="00A761D9" w:rsidRPr="00B900C0" w:rsidRDefault="00E3003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lastRenderedPageBreak/>
              <w:t>BORRADOR DE INTERFAZ GRÁFICA</w:t>
            </w:r>
          </w:p>
        </w:tc>
      </w:tr>
      <w:tr w:rsidR="00A761D9" w:rsidRPr="00B900C0" w:rsidTr="00B900C0">
        <w:tc>
          <w:tcPr>
            <w:tcW w:w="8472" w:type="dxa"/>
            <w:gridSpan w:val="11"/>
          </w:tcPr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7C7264" w:rsidP="00E3003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A761D9" w:rsidRPr="00B900C0" w:rsidRDefault="00A761D9" w:rsidP="00E3003F">
            <w:pPr>
              <w:rPr>
                <w:rFonts w:cs="Arial"/>
                <w:b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SEGUIMIENTO AL CASO DE USO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4631" w:type="dxa"/>
            <w:gridSpan w:val="7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Gestor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631" w:type="dxa"/>
            <w:gridSpan w:val="7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2599" w:type="dxa"/>
            <w:gridSpan w:val="2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</w:tr>
    </w:tbl>
    <w:p w:rsidR="00287980" w:rsidRDefault="00287980" w:rsidP="00287980">
      <w:pPr>
        <w:rPr>
          <w:b/>
          <w:sz w:val="18"/>
          <w:szCs w:val="18"/>
          <w:lang w:val="es-ES"/>
        </w:rPr>
      </w:pPr>
      <w:r>
        <w:rPr>
          <w:b/>
          <w:sz w:val="18"/>
          <w:szCs w:val="18"/>
          <w:lang w:val="es-ES"/>
        </w:rPr>
        <w:t>* Obligatoriedad</w:t>
      </w:r>
    </w:p>
    <w:p w:rsidR="00287980" w:rsidRDefault="00287980" w:rsidP="00287980">
      <w:pPr>
        <w:rPr>
          <w:b/>
          <w:sz w:val="18"/>
          <w:szCs w:val="18"/>
          <w:lang w:val="es-ES"/>
        </w:rPr>
      </w:pPr>
    </w:p>
    <w:p w:rsidR="00287980" w:rsidRDefault="00287980" w:rsidP="003A7E60">
      <w:pPr>
        <w:rPr>
          <w:rFonts w:cs="Arial"/>
          <w:sz w:val="18"/>
          <w:szCs w:val="18"/>
          <w:lang w:val="es-ES"/>
        </w:rPr>
      </w:pPr>
    </w:p>
    <w:p w:rsidR="00E3003F" w:rsidRDefault="00E3003F" w:rsidP="003A7E60">
      <w:pPr>
        <w:rPr>
          <w:rFonts w:cs="Arial"/>
          <w:sz w:val="18"/>
          <w:szCs w:val="18"/>
          <w:lang w:val="es-ES"/>
        </w:rPr>
      </w:pPr>
    </w:p>
    <w:p w:rsidR="00E3003F" w:rsidRPr="00531547" w:rsidRDefault="00E3003F" w:rsidP="003A7E60">
      <w:pPr>
        <w:rPr>
          <w:rFonts w:cs="Arial"/>
          <w:sz w:val="18"/>
          <w:szCs w:val="18"/>
          <w:lang w:val="es-ES"/>
        </w:rPr>
      </w:pPr>
    </w:p>
    <w:p w:rsidR="003A7E60" w:rsidRDefault="003A7E60" w:rsidP="003A7E60">
      <w:pPr>
        <w:rPr>
          <w:sz w:val="18"/>
          <w:szCs w:val="18"/>
          <w:lang w:val="es-ES"/>
        </w:rPr>
      </w:pPr>
    </w:p>
    <w:p w:rsidR="00D517C3" w:rsidRDefault="00D517C3" w:rsidP="00D517C3">
      <w:pPr>
        <w:rPr>
          <w:sz w:val="18"/>
          <w:szCs w:val="18"/>
          <w:lang w:val="es-ES"/>
        </w:rPr>
      </w:pPr>
    </w:p>
    <w:tbl>
      <w:tblPr>
        <w:tblW w:w="8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8"/>
        <w:gridCol w:w="1561"/>
      </w:tblGrid>
      <w:tr w:rsidR="00D517C3" w:rsidTr="00D517C3">
        <w:tc>
          <w:tcPr>
            <w:tcW w:w="8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D517C3" w:rsidRDefault="00D517C3">
            <w:pPr>
              <w:jc w:val="center"/>
              <w:rPr>
                <w:b/>
                <w:sz w:val="18"/>
                <w:szCs w:val="18"/>
                <w:lang w:val="es-ES"/>
              </w:rPr>
            </w:pPr>
            <w:r>
              <w:rPr>
                <w:b/>
                <w:sz w:val="18"/>
                <w:szCs w:val="18"/>
                <w:shd w:val="clear" w:color="auto" w:fill="92D050"/>
                <w:lang w:val="es-ES"/>
              </w:rPr>
              <w:t>CONTROL</w:t>
            </w:r>
            <w:r>
              <w:rPr>
                <w:b/>
                <w:sz w:val="18"/>
                <w:szCs w:val="18"/>
                <w:lang w:val="es-ES"/>
              </w:rPr>
              <w:t xml:space="preserve"> DE CAMBIOS</w:t>
            </w:r>
          </w:p>
        </w:tc>
      </w:tr>
      <w:tr w:rsidR="00D517C3" w:rsidTr="00D517C3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:rsidR="00D517C3" w:rsidRDefault="00D517C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  <w:hideMark/>
          </w:tcPr>
          <w:p w:rsidR="00D517C3" w:rsidRDefault="00D517C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:rsidR="00D517C3" w:rsidRDefault="00D517C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D517C3" w:rsidTr="00D517C3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517C3" w:rsidRDefault="00AA4889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20/02/1</w:t>
            </w:r>
            <w:r w:rsidR="00D517C3">
              <w:rPr>
                <w:rFonts w:ascii="Arial" w:hAnsi="Arial" w:cs="Arial"/>
                <w:sz w:val="18"/>
                <w:szCs w:val="18"/>
                <w:lang w:val="es-ES"/>
              </w:rPr>
              <w:t>8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517C3" w:rsidRDefault="00D517C3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Realizar especificación del caso de uso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517C3" w:rsidRDefault="00D517C3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Daniel Peña</w:t>
            </w:r>
          </w:p>
        </w:tc>
      </w:tr>
      <w:tr w:rsidR="00AA4889" w:rsidTr="00D517C3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889" w:rsidRDefault="00AA4889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24/02/18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889" w:rsidRDefault="00AA4889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Modificación entrada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889" w:rsidRDefault="00AA4889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AA4889">
              <w:rPr>
                <w:rFonts w:ascii="Arial" w:hAnsi="Arial" w:cs="Arial"/>
                <w:sz w:val="18"/>
                <w:szCs w:val="18"/>
                <w:lang w:val="es-CO"/>
              </w:rPr>
              <w:t>Daniel Peña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>-Santiago Galeano</w:t>
            </w:r>
            <w:bookmarkStart w:id="0" w:name="_GoBack"/>
            <w:bookmarkEnd w:id="0"/>
          </w:p>
        </w:tc>
      </w:tr>
    </w:tbl>
    <w:p w:rsidR="001E748C" w:rsidRPr="002D5B96" w:rsidRDefault="001E748C" w:rsidP="00F10C00">
      <w:pPr>
        <w:rPr>
          <w:lang w:val="es-ES"/>
        </w:rPr>
      </w:pPr>
    </w:p>
    <w:sectPr w:rsidR="001E748C" w:rsidRPr="002D5B96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34BF" w:rsidRDefault="008534BF">
      <w:r>
        <w:separator/>
      </w:r>
    </w:p>
  </w:endnote>
  <w:endnote w:type="continuationSeparator" w:id="0">
    <w:p w:rsidR="008534BF" w:rsidRDefault="00853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E73" w:rsidRPr="002D5B96" w:rsidRDefault="003B1E73">
    <w:pPr>
      <w:pStyle w:val="Footer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PageNumber"/>
        <w:sz w:val="18"/>
        <w:szCs w:val="18"/>
      </w:rPr>
      <w:fldChar w:fldCharType="begin"/>
    </w:r>
    <w:r w:rsidRPr="002D5B96">
      <w:rPr>
        <w:rStyle w:val="PageNumber"/>
        <w:sz w:val="18"/>
        <w:szCs w:val="18"/>
      </w:rPr>
      <w:instrText xml:space="preserve"> PAGE </w:instrText>
    </w:r>
    <w:r w:rsidRPr="002D5B96">
      <w:rPr>
        <w:rStyle w:val="PageNumber"/>
        <w:sz w:val="18"/>
        <w:szCs w:val="18"/>
      </w:rPr>
      <w:fldChar w:fldCharType="separate"/>
    </w:r>
    <w:r w:rsidR="00AA4889">
      <w:rPr>
        <w:rStyle w:val="PageNumber"/>
        <w:noProof/>
        <w:sz w:val="18"/>
        <w:szCs w:val="18"/>
      </w:rPr>
      <w:t>1</w:t>
    </w:r>
    <w:r w:rsidRPr="002D5B96">
      <w:rPr>
        <w:rStyle w:val="PageNumber"/>
        <w:sz w:val="18"/>
        <w:szCs w:val="18"/>
      </w:rPr>
      <w:fldChar w:fldCharType="end"/>
    </w:r>
    <w:r w:rsidRPr="002D5B96">
      <w:rPr>
        <w:rStyle w:val="PageNumber"/>
        <w:sz w:val="18"/>
        <w:szCs w:val="18"/>
      </w:rPr>
      <w:t>/</w:t>
    </w:r>
    <w:r w:rsidRPr="002D5B96">
      <w:rPr>
        <w:rStyle w:val="PageNumber"/>
        <w:sz w:val="18"/>
        <w:szCs w:val="18"/>
      </w:rPr>
      <w:fldChar w:fldCharType="begin"/>
    </w:r>
    <w:r w:rsidRPr="002D5B96">
      <w:rPr>
        <w:rStyle w:val="PageNumber"/>
        <w:sz w:val="18"/>
        <w:szCs w:val="18"/>
      </w:rPr>
      <w:instrText xml:space="preserve"> NUMPAGES </w:instrText>
    </w:r>
    <w:r w:rsidRPr="002D5B96">
      <w:rPr>
        <w:rStyle w:val="PageNumber"/>
        <w:sz w:val="18"/>
        <w:szCs w:val="18"/>
      </w:rPr>
      <w:fldChar w:fldCharType="separate"/>
    </w:r>
    <w:r w:rsidR="00AA4889">
      <w:rPr>
        <w:rStyle w:val="PageNumber"/>
        <w:noProof/>
        <w:sz w:val="18"/>
        <w:szCs w:val="18"/>
      </w:rPr>
      <w:t>2</w:t>
    </w:r>
    <w:r w:rsidRPr="002D5B96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34BF" w:rsidRDefault="008534BF">
      <w:r>
        <w:separator/>
      </w:r>
    </w:p>
  </w:footnote>
  <w:footnote w:type="continuationSeparator" w:id="0">
    <w:p w:rsidR="008534BF" w:rsidRDefault="008534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3B1E73" w:rsidTr="003B1E73">
      <w:trPr>
        <w:trHeight w:val="1135"/>
      </w:trPr>
      <w:tc>
        <w:tcPr>
          <w:tcW w:w="1586" w:type="dxa"/>
        </w:tcPr>
        <w:p w:rsidR="003B1E73" w:rsidRDefault="003B1E73" w:rsidP="003B1E73">
          <w:pPr>
            <w:pStyle w:val="Header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3B1E73" w:rsidRPr="006C794A" w:rsidRDefault="003B1E73" w:rsidP="00842334">
          <w:pPr>
            <w:pStyle w:val="Header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ESPECIFICACIÓN DE CASOS DE USO</w:t>
          </w:r>
        </w:p>
      </w:tc>
      <w:tc>
        <w:tcPr>
          <w:tcW w:w="1609" w:type="dxa"/>
          <w:gridSpan w:val="2"/>
        </w:tcPr>
        <w:p w:rsidR="003B1E73" w:rsidRDefault="003B1E73" w:rsidP="003B1E73">
          <w:pPr>
            <w:jc w:val="both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3B626D39">
                <wp:simplePos x="0" y="0"/>
                <wp:positionH relativeFrom="column">
                  <wp:posOffset>170180</wp:posOffset>
                </wp:positionH>
                <wp:positionV relativeFrom="paragraph">
                  <wp:posOffset>41275</wp:posOffset>
                </wp:positionV>
                <wp:extent cx="552450" cy="666750"/>
                <wp:effectExtent l="0" t="0" r="0" b="0"/>
                <wp:wrapNone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3B1E73" w:rsidRPr="002D5B96" w:rsidRDefault="003B1E73" w:rsidP="00D57E72">
          <w:pPr>
            <w:jc w:val="both"/>
            <w:rPr>
              <w:b/>
              <w:sz w:val="18"/>
              <w:szCs w:val="18"/>
            </w:rPr>
          </w:pPr>
        </w:p>
      </w:tc>
    </w:tr>
    <w:tr w:rsidR="003B1E73" w:rsidTr="003B1E73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3B1E73" w:rsidRPr="00466334" w:rsidRDefault="003B1E73" w:rsidP="003B1E73">
          <w:pPr>
            <w:pStyle w:val="Header"/>
            <w:jc w:val="cent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 xml:space="preserve"> Piloto de Colombia</w:t>
          </w:r>
        </w:p>
      </w:tc>
      <w:tc>
        <w:tcPr>
          <w:tcW w:w="5418" w:type="dxa"/>
          <w:vMerge w:val="restart"/>
          <w:vAlign w:val="center"/>
        </w:tcPr>
        <w:p w:rsidR="003B1E73" w:rsidRPr="00466334" w:rsidRDefault="003B1E73" w:rsidP="003B1E73">
          <w:pPr>
            <w:pStyle w:val="Header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  <w:r>
            <w:rPr>
              <w:b/>
            </w:rPr>
            <w:t>RAPICOOP</w:t>
          </w:r>
        </w:p>
      </w:tc>
      <w:tc>
        <w:tcPr>
          <w:tcW w:w="1609" w:type="dxa"/>
          <w:gridSpan w:val="2"/>
          <w:vAlign w:val="center"/>
        </w:tcPr>
        <w:p w:rsidR="003B1E73" w:rsidRPr="00466334" w:rsidRDefault="003B1E73" w:rsidP="00D57E72">
          <w:pPr>
            <w:pStyle w:val="Header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METFOR</w:t>
          </w:r>
        </w:p>
      </w:tc>
    </w:tr>
    <w:tr w:rsidR="003B1E73" w:rsidTr="003B1E73">
      <w:trPr>
        <w:cantSplit/>
        <w:trHeight w:val="247"/>
      </w:trPr>
      <w:tc>
        <w:tcPr>
          <w:tcW w:w="1586" w:type="dxa"/>
          <w:vMerge/>
          <w:vAlign w:val="center"/>
        </w:tcPr>
        <w:p w:rsidR="003B1E73" w:rsidRPr="00466334" w:rsidRDefault="003B1E73" w:rsidP="003B1E73">
          <w:pPr>
            <w:pStyle w:val="Header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3B1E73" w:rsidRPr="00466334" w:rsidRDefault="003B1E73" w:rsidP="003B1E73">
          <w:pPr>
            <w:pStyle w:val="Header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3B1E73" w:rsidRPr="00466334" w:rsidRDefault="003B1E73" w:rsidP="003B1E73">
          <w:pPr>
            <w:pStyle w:val="Head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3B1E73" w:rsidRPr="00466334" w:rsidRDefault="00AA4889" w:rsidP="003B1E73">
          <w:pPr>
            <w:pStyle w:val="Head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2</w:t>
          </w:r>
        </w:p>
      </w:tc>
    </w:tr>
  </w:tbl>
  <w:p w:rsidR="003B1E73" w:rsidRPr="00705A7F" w:rsidRDefault="003B1E73" w:rsidP="00705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E0838"/>
    <w:multiLevelType w:val="hybridMultilevel"/>
    <w:tmpl w:val="09125DE6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1B25DBD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6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2"/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7"/>
  </w:num>
  <w:num w:numId="6">
    <w:abstractNumId w:val="28"/>
  </w:num>
  <w:num w:numId="7">
    <w:abstractNumId w:val="25"/>
  </w:num>
  <w:num w:numId="8">
    <w:abstractNumId w:val="13"/>
  </w:num>
  <w:num w:numId="9">
    <w:abstractNumId w:val="8"/>
  </w:num>
  <w:num w:numId="10">
    <w:abstractNumId w:val="23"/>
  </w:num>
  <w:num w:numId="11">
    <w:abstractNumId w:val="3"/>
  </w:num>
  <w:num w:numId="12">
    <w:abstractNumId w:val="22"/>
  </w:num>
  <w:num w:numId="13">
    <w:abstractNumId w:val="22"/>
  </w:num>
  <w:num w:numId="14">
    <w:abstractNumId w:val="22"/>
  </w:num>
  <w:num w:numId="15">
    <w:abstractNumId w:val="22"/>
  </w:num>
  <w:num w:numId="16">
    <w:abstractNumId w:val="22"/>
  </w:num>
  <w:num w:numId="17">
    <w:abstractNumId w:val="9"/>
  </w:num>
  <w:num w:numId="18">
    <w:abstractNumId w:val="5"/>
  </w:num>
  <w:num w:numId="19">
    <w:abstractNumId w:val="22"/>
  </w:num>
  <w:num w:numId="20">
    <w:abstractNumId w:val="22"/>
  </w:num>
  <w:num w:numId="21">
    <w:abstractNumId w:val="22"/>
  </w:num>
  <w:num w:numId="22">
    <w:abstractNumId w:val="19"/>
  </w:num>
  <w:num w:numId="23">
    <w:abstractNumId w:val="22"/>
  </w:num>
  <w:num w:numId="24">
    <w:abstractNumId w:val="18"/>
  </w:num>
  <w:num w:numId="25">
    <w:abstractNumId w:val="32"/>
  </w:num>
  <w:num w:numId="26">
    <w:abstractNumId w:val="22"/>
  </w:num>
  <w:num w:numId="27">
    <w:abstractNumId w:val="22"/>
  </w:num>
  <w:num w:numId="28">
    <w:abstractNumId w:val="1"/>
  </w:num>
  <w:num w:numId="29">
    <w:abstractNumId w:val="20"/>
  </w:num>
  <w:num w:numId="30">
    <w:abstractNumId w:val="10"/>
  </w:num>
  <w:num w:numId="31">
    <w:abstractNumId w:val="11"/>
  </w:num>
  <w:num w:numId="32">
    <w:abstractNumId w:val="7"/>
  </w:num>
  <w:num w:numId="33">
    <w:abstractNumId w:val="6"/>
  </w:num>
  <w:num w:numId="34">
    <w:abstractNumId w:val="33"/>
  </w:num>
  <w:num w:numId="35">
    <w:abstractNumId w:val="24"/>
  </w:num>
  <w:num w:numId="36">
    <w:abstractNumId w:val="12"/>
  </w:num>
  <w:num w:numId="37">
    <w:abstractNumId w:val="17"/>
  </w:num>
  <w:num w:numId="38">
    <w:abstractNumId w:val="26"/>
  </w:num>
  <w:num w:numId="39">
    <w:abstractNumId w:val="16"/>
  </w:num>
  <w:num w:numId="40">
    <w:abstractNumId w:val="2"/>
  </w:num>
  <w:num w:numId="41">
    <w:abstractNumId w:val="30"/>
  </w:num>
  <w:num w:numId="42">
    <w:abstractNumId w:val="14"/>
  </w:num>
  <w:num w:numId="43">
    <w:abstractNumId w:val="29"/>
  </w:num>
  <w:num w:numId="44">
    <w:abstractNumId w:val="31"/>
  </w:num>
  <w:num w:numId="45">
    <w:abstractNumId w:val="21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6A8"/>
    <w:rsid w:val="000022A9"/>
    <w:rsid w:val="00005157"/>
    <w:rsid w:val="00032FC8"/>
    <w:rsid w:val="000350E7"/>
    <w:rsid w:val="00046E5F"/>
    <w:rsid w:val="00060A99"/>
    <w:rsid w:val="0006260D"/>
    <w:rsid w:val="00093588"/>
    <w:rsid w:val="000B2569"/>
    <w:rsid w:val="00112544"/>
    <w:rsid w:val="001225BC"/>
    <w:rsid w:val="0014056D"/>
    <w:rsid w:val="0014761C"/>
    <w:rsid w:val="001576C9"/>
    <w:rsid w:val="001B027D"/>
    <w:rsid w:val="001B115F"/>
    <w:rsid w:val="001B3E16"/>
    <w:rsid w:val="001E408B"/>
    <w:rsid w:val="001E748C"/>
    <w:rsid w:val="00221892"/>
    <w:rsid w:val="002776E1"/>
    <w:rsid w:val="00287980"/>
    <w:rsid w:val="002B7226"/>
    <w:rsid w:val="002D0976"/>
    <w:rsid w:val="002D5B96"/>
    <w:rsid w:val="002E5115"/>
    <w:rsid w:val="002F3C5D"/>
    <w:rsid w:val="003A7E60"/>
    <w:rsid w:val="003B1E73"/>
    <w:rsid w:val="003B43C1"/>
    <w:rsid w:val="00434FC8"/>
    <w:rsid w:val="00490453"/>
    <w:rsid w:val="004B1655"/>
    <w:rsid w:val="004B665C"/>
    <w:rsid w:val="00531547"/>
    <w:rsid w:val="0057165A"/>
    <w:rsid w:val="005E1459"/>
    <w:rsid w:val="005E3699"/>
    <w:rsid w:val="005F4F6B"/>
    <w:rsid w:val="006760F4"/>
    <w:rsid w:val="00680CAB"/>
    <w:rsid w:val="006A5A84"/>
    <w:rsid w:val="006B5F60"/>
    <w:rsid w:val="006C794A"/>
    <w:rsid w:val="006F59D3"/>
    <w:rsid w:val="0070142B"/>
    <w:rsid w:val="00705A7F"/>
    <w:rsid w:val="00712ABE"/>
    <w:rsid w:val="00744BFC"/>
    <w:rsid w:val="00754AAF"/>
    <w:rsid w:val="007631F4"/>
    <w:rsid w:val="007725A6"/>
    <w:rsid w:val="0077677A"/>
    <w:rsid w:val="007B36C0"/>
    <w:rsid w:val="007C1147"/>
    <w:rsid w:val="007C5493"/>
    <w:rsid w:val="007C7264"/>
    <w:rsid w:val="0081761B"/>
    <w:rsid w:val="00842334"/>
    <w:rsid w:val="00850072"/>
    <w:rsid w:val="008534BF"/>
    <w:rsid w:val="00864083"/>
    <w:rsid w:val="008662B7"/>
    <w:rsid w:val="00870EE1"/>
    <w:rsid w:val="00881BC2"/>
    <w:rsid w:val="008825ED"/>
    <w:rsid w:val="008876A8"/>
    <w:rsid w:val="00891370"/>
    <w:rsid w:val="0089392D"/>
    <w:rsid w:val="008A2024"/>
    <w:rsid w:val="008B73C5"/>
    <w:rsid w:val="008E2140"/>
    <w:rsid w:val="008F417D"/>
    <w:rsid w:val="00921243"/>
    <w:rsid w:val="009F4503"/>
    <w:rsid w:val="00A0348C"/>
    <w:rsid w:val="00A173D9"/>
    <w:rsid w:val="00A40446"/>
    <w:rsid w:val="00A60949"/>
    <w:rsid w:val="00A761D9"/>
    <w:rsid w:val="00AA4889"/>
    <w:rsid w:val="00AB6275"/>
    <w:rsid w:val="00AB792D"/>
    <w:rsid w:val="00AC753F"/>
    <w:rsid w:val="00AF2348"/>
    <w:rsid w:val="00B06D5D"/>
    <w:rsid w:val="00B14DC6"/>
    <w:rsid w:val="00B33CBB"/>
    <w:rsid w:val="00B44FF8"/>
    <w:rsid w:val="00B4750C"/>
    <w:rsid w:val="00B52F87"/>
    <w:rsid w:val="00B66632"/>
    <w:rsid w:val="00B672E7"/>
    <w:rsid w:val="00B845AB"/>
    <w:rsid w:val="00B900C0"/>
    <w:rsid w:val="00B971B5"/>
    <w:rsid w:val="00BB0B14"/>
    <w:rsid w:val="00C10649"/>
    <w:rsid w:val="00C33D7A"/>
    <w:rsid w:val="00C40CA2"/>
    <w:rsid w:val="00C54727"/>
    <w:rsid w:val="00C55359"/>
    <w:rsid w:val="00C805FF"/>
    <w:rsid w:val="00D02652"/>
    <w:rsid w:val="00D31AEF"/>
    <w:rsid w:val="00D31E6A"/>
    <w:rsid w:val="00D32E5A"/>
    <w:rsid w:val="00D36556"/>
    <w:rsid w:val="00D51797"/>
    <w:rsid w:val="00D517C3"/>
    <w:rsid w:val="00D57E72"/>
    <w:rsid w:val="00D9093C"/>
    <w:rsid w:val="00DA59FD"/>
    <w:rsid w:val="00DC4851"/>
    <w:rsid w:val="00DD0751"/>
    <w:rsid w:val="00DD1263"/>
    <w:rsid w:val="00E0231C"/>
    <w:rsid w:val="00E07613"/>
    <w:rsid w:val="00E2018B"/>
    <w:rsid w:val="00E3003F"/>
    <w:rsid w:val="00E42E43"/>
    <w:rsid w:val="00E43B20"/>
    <w:rsid w:val="00E71D2F"/>
    <w:rsid w:val="00E74E30"/>
    <w:rsid w:val="00ED6D68"/>
    <w:rsid w:val="00F10C00"/>
    <w:rsid w:val="00F5070C"/>
    <w:rsid w:val="00F52DAE"/>
    <w:rsid w:val="00F56A4A"/>
    <w:rsid w:val="00F87683"/>
    <w:rsid w:val="00FA1E1E"/>
    <w:rsid w:val="00FA6E97"/>
    <w:rsid w:val="00FC1F91"/>
    <w:rsid w:val="00F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25AE945"/>
  <w15:docId w15:val="{9CDB761E-90A2-413D-8170-1D84BAC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i/>
    </w:rPr>
  </w:style>
  <w:style w:type="paragraph" w:styleId="Title">
    <w:name w:val="Title"/>
    <w:basedOn w:val="Normal"/>
    <w:next w:val="Subtitle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eGrid">
    <w:name w:val="Table Grid"/>
    <w:basedOn w:val="Table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OC1">
    <w:name w:val="toc 1"/>
    <w:basedOn w:val="Normal"/>
    <w:next w:val="Normal"/>
    <w:autoRedefine/>
    <w:semiHidden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ListParagraph">
    <w:name w:val="List Paragraph"/>
    <w:basedOn w:val="Normal"/>
    <w:uiPriority w:val="34"/>
    <w:qFormat/>
    <w:rsid w:val="00B44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9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ED732-6C70-40DE-A48A-87325BBA8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</Template>
  <TotalTime>687</TotalTime>
  <Pages>2</Pages>
  <Words>275</Words>
  <Characters>1514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Dpto de Sistemas-Uniandes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Daniel Peña</cp:lastModifiedBy>
  <cp:revision>7</cp:revision>
  <cp:lastPrinted>2002-08-12T21:00:00Z</cp:lastPrinted>
  <dcterms:created xsi:type="dcterms:W3CDTF">2018-02-21T03:38:00Z</dcterms:created>
  <dcterms:modified xsi:type="dcterms:W3CDTF">2018-04-25T02:48:00Z</dcterms:modified>
</cp:coreProperties>
</file>