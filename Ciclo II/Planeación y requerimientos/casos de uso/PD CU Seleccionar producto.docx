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DD27F5" w:rsidRPr="00DD27F5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B66632">
              <w:rPr>
                <w:rFonts w:cs="Arial"/>
                <w:b/>
                <w:sz w:val="18"/>
                <w:szCs w:val="18"/>
              </w:rPr>
              <w:t>0</w:t>
            </w:r>
            <w:r w:rsidR="00DD27F5">
              <w:rPr>
                <w:rFonts w:cs="Arial"/>
                <w:b/>
                <w:sz w:val="18"/>
                <w:szCs w:val="18"/>
              </w:rPr>
              <w:t>14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66632" w:rsidRDefault="00225A69" w:rsidP="0014056D">
            <w:pPr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Seleccionar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66632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AB6275">
              <w:rPr>
                <w:rFonts w:cs="Arial"/>
                <w:sz w:val="18"/>
                <w:szCs w:val="18"/>
              </w:rPr>
              <w:t xml:space="preserve"> 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25A69" w:rsidP="00B6663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La aplicación debe desplegar una ventana que debe mostrar todas las opciones según el tipo de producto 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44FF8" w:rsidRDefault="00B44FF8" w:rsidP="00B44FF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Datos del producto: </w:t>
            </w:r>
          </w:p>
          <w:p w:rsidR="00705A7F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</w:t>
            </w:r>
            <w:r w:rsidR="00932090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</w:t>
            </w:r>
            <w:r w:rsidR="00932090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Imagen</w:t>
            </w:r>
            <w:r w:rsidR="00932090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225A69" w:rsidRDefault="00225A69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Disponibilidad</w:t>
            </w:r>
            <w:r w:rsidR="00932090">
              <w:rPr>
                <w:rFonts w:cs="Arial"/>
                <w:b/>
                <w:sz w:val="18"/>
                <w:szCs w:val="18"/>
                <w:lang w:val="es-ES"/>
              </w:rPr>
              <w:t>*</w:t>
            </w:r>
          </w:p>
          <w:p w:rsidR="00225A69" w:rsidRDefault="00225A69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Cantidad de pedidos</w:t>
            </w:r>
          </w:p>
          <w:p w:rsidR="00B44FF8" w:rsidRPr="00B900C0" w:rsidRDefault="00B44FF8" w:rsidP="00AB6275">
            <w:pPr>
              <w:pStyle w:val="ListParagraph"/>
              <w:ind w:left="765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Produc</w:t>
            </w:r>
            <w:r w:rsidR="00225A69">
              <w:rPr>
                <w:rFonts w:cs="Arial"/>
                <w:sz w:val="18"/>
                <w:szCs w:val="18"/>
              </w:rPr>
              <w:t>to añadido a la cuenta del usuario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Estar registrado en la plataforma.</w:t>
            </w:r>
          </w:p>
          <w:p w:rsidR="00B44FF8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Realizar inicio de sesión.</w:t>
            </w:r>
          </w:p>
          <w:p w:rsidR="00B44FF8" w:rsidRPr="00B44FF8" w:rsidRDefault="00B44FF8" w:rsidP="003B1E73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225A69" w:rsidP="00B900C0">
            <w:pPr>
              <w:numPr>
                <w:ilvl w:val="0"/>
                <w:numId w:val="44"/>
              </w:numPr>
            </w:pPr>
            <w:r>
              <w:t>Agregar producto a la cuenta del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FC1755" w:rsidRDefault="00FC1755" w:rsidP="00FC1755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Seleccionar tipo de 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3B1E73" w:rsidP="003B1E73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 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una ventana con las diferentes opciones de producto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debe escoge un producto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3B1E73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FC1755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una ventana de verificación</w:t>
            </w:r>
          </w:p>
        </w:tc>
      </w:tr>
      <w:tr w:rsidR="003B1E73" w:rsidRPr="00B900C0" w:rsidTr="00B900C0">
        <w:tc>
          <w:tcPr>
            <w:tcW w:w="534" w:type="dxa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3B1E73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acepta la ventana verificación</w:t>
            </w:r>
          </w:p>
        </w:tc>
        <w:tc>
          <w:tcPr>
            <w:tcW w:w="3969" w:type="dxa"/>
            <w:gridSpan w:val="3"/>
            <w:vAlign w:val="center"/>
          </w:tcPr>
          <w:p w:rsidR="003B1E73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AB6275" w:rsidRPr="00B900C0" w:rsidTr="00B900C0">
        <w:tc>
          <w:tcPr>
            <w:tcW w:w="534" w:type="dxa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AB6275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añade el producto a la cuenta del usuario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ALTERNATIVOS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de confirmación de los datos. 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no </w:t>
            </w:r>
            <w:r w:rsidR="00FC1755">
              <w:rPr>
                <w:rFonts w:cs="Arial"/>
                <w:sz w:val="16"/>
                <w:szCs w:val="16"/>
                <w:lang w:val="es-ES"/>
              </w:rPr>
              <w:t>acepta la ventana de verificación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  <w:r w:rsidR="003B1E73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anterior con las diferentes opciones del producto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producto ha sido seleccionado y asignado a la cuenta del usuario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7C7264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DD27F5" w:rsidRDefault="00DD27F5" w:rsidP="00DD27F5">
      <w:pPr>
        <w:rPr>
          <w:sz w:val="18"/>
          <w:szCs w:val="18"/>
          <w:lang w:val="es-ES"/>
        </w:rPr>
      </w:pP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8"/>
        <w:gridCol w:w="1561"/>
      </w:tblGrid>
      <w:tr w:rsidR="00DD27F5" w:rsidTr="00DD27F5">
        <w:tc>
          <w:tcPr>
            <w:tcW w:w="8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DD27F5" w:rsidRDefault="00DD27F5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DD27F5" w:rsidTr="00DD27F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D27F5" w:rsidRDefault="00DD27F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DD27F5" w:rsidRDefault="00DD27F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D27F5" w:rsidRDefault="00DD27F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D27F5" w:rsidTr="00DD27F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7F5" w:rsidRDefault="00932090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20/02/1</w:t>
            </w:r>
            <w:r w:rsidR="00DD27F5">
              <w:rPr>
                <w:rFonts w:ascii="Arial" w:hAnsi="Arial" w:cs="Arial"/>
                <w:sz w:val="18"/>
                <w:szCs w:val="18"/>
                <w:lang w:val="es-ES"/>
              </w:rPr>
              <w:t>8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7F5" w:rsidRDefault="00DD27F5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7F5" w:rsidRDefault="00DD27F5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  <w:tr w:rsidR="00932090" w:rsidTr="00DD27F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090" w:rsidRDefault="00932090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090" w:rsidRDefault="00932090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entrada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090" w:rsidRDefault="00932090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2090"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-Santiago Galeano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052" w:rsidRDefault="00C64052">
      <w:r>
        <w:separator/>
      </w:r>
    </w:p>
  </w:endnote>
  <w:endnote w:type="continuationSeparator" w:id="0">
    <w:p w:rsidR="00C64052" w:rsidRDefault="00C6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F63" w:rsidRDefault="00221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E73" w:rsidRPr="002D5B96" w:rsidRDefault="003B1E73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221F63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221F63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F63" w:rsidRDefault="00221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052" w:rsidRDefault="00C64052">
      <w:r>
        <w:separator/>
      </w:r>
    </w:p>
  </w:footnote>
  <w:footnote w:type="continuationSeparator" w:id="0">
    <w:p w:rsidR="00C64052" w:rsidRDefault="00C64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F63" w:rsidRDefault="00221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3B1E73" w:rsidTr="003B1E73">
      <w:trPr>
        <w:trHeight w:val="1135"/>
      </w:trPr>
      <w:tc>
        <w:tcPr>
          <w:tcW w:w="1586" w:type="dxa"/>
        </w:tcPr>
        <w:p w:rsidR="003B1E73" w:rsidRDefault="003B1E73" w:rsidP="00221F63">
          <w:pPr>
            <w:pStyle w:val="Head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3B1E73" w:rsidRPr="006C794A" w:rsidRDefault="003B1E73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3B1E73" w:rsidRDefault="003B1E73" w:rsidP="003B1E73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1E73" w:rsidRPr="002D5B96" w:rsidRDefault="003B1E73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3B1E73" w:rsidTr="003B1E73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3B1E73" w:rsidRPr="00466334" w:rsidRDefault="003B1E73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3B1E73" w:rsidTr="003B1E73">
      <w:trPr>
        <w:cantSplit/>
        <w:trHeight w:val="247"/>
      </w:trPr>
      <w:tc>
        <w:tcPr>
          <w:tcW w:w="1586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3B1E73" w:rsidRPr="00466334" w:rsidRDefault="003B1E73" w:rsidP="003B1E73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B1E73" w:rsidRPr="00466334" w:rsidRDefault="00221F63" w:rsidP="003B1E73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  <w:bookmarkStart w:id="0" w:name="_GoBack"/>
          <w:bookmarkEnd w:id="0"/>
        </w:p>
      </w:tc>
    </w:tr>
  </w:tbl>
  <w:p w:rsidR="003B1E73" w:rsidRPr="00705A7F" w:rsidRDefault="003B1E73" w:rsidP="00705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F63" w:rsidRDefault="00221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838"/>
    <w:multiLevelType w:val="hybridMultilevel"/>
    <w:tmpl w:val="09125DE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350E7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576C9"/>
    <w:rsid w:val="001B115F"/>
    <w:rsid w:val="001B3E16"/>
    <w:rsid w:val="001E408B"/>
    <w:rsid w:val="001E748C"/>
    <w:rsid w:val="00221892"/>
    <w:rsid w:val="00221F63"/>
    <w:rsid w:val="00225A69"/>
    <w:rsid w:val="002776E1"/>
    <w:rsid w:val="00287980"/>
    <w:rsid w:val="002B7226"/>
    <w:rsid w:val="002D0976"/>
    <w:rsid w:val="002D5B96"/>
    <w:rsid w:val="002E5115"/>
    <w:rsid w:val="002F3C5D"/>
    <w:rsid w:val="003A7E60"/>
    <w:rsid w:val="003B1E73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31F4"/>
    <w:rsid w:val="007725A6"/>
    <w:rsid w:val="0077677A"/>
    <w:rsid w:val="007B36C0"/>
    <w:rsid w:val="007C1147"/>
    <w:rsid w:val="007C5493"/>
    <w:rsid w:val="007C7264"/>
    <w:rsid w:val="008107F8"/>
    <w:rsid w:val="00842334"/>
    <w:rsid w:val="00850072"/>
    <w:rsid w:val="008662B7"/>
    <w:rsid w:val="00870EE1"/>
    <w:rsid w:val="00881BC2"/>
    <w:rsid w:val="008825ED"/>
    <w:rsid w:val="008876A8"/>
    <w:rsid w:val="00891370"/>
    <w:rsid w:val="0089392D"/>
    <w:rsid w:val="008A2024"/>
    <w:rsid w:val="008B73C5"/>
    <w:rsid w:val="008E2140"/>
    <w:rsid w:val="008F417D"/>
    <w:rsid w:val="00921243"/>
    <w:rsid w:val="00932090"/>
    <w:rsid w:val="009F4503"/>
    <w:rsid w:val="00A0348C"/>
    <w:rsid w:val="00A21DC0"/>
    <w:rsid w:val="00A40446"/>
    <w:rsid w:val="00A4400C"/>
    <w:rsid w:val="00A60949"/>
    <w:rsid w:val="00A761D9"/>
    <w:rsid w:val="00AB6275"/>
    <w:rsid w:val="00AC753F"/>
    <w:rsid w:val="00AF2348"/>
    <w:rsid w:val="00B06D5D"/>
    <w:rsid w:val="00B14DC6"/>
    <w:rsid w:val="00B33CBB"/>
    <w:rsid w:val="00B44FF8"/>
    <w:rsid w:val="00B4750C"/>
    <w:rsid w:val="00B52F87"/>
    <w:rsid w:val="00B66632"/>
    <w:rsid w:val="00B672E7"/>
    <w:rsid w:val="00B845AB"/>
    <w:rsid w:val="00B900C0"/>
    <w:rsid w:val="00B971B5"/>
    <w:rsid w:val="00BB0B14"/>
    <w:rsid w:val="00C10649"/>
    <w:rsid w:val="00C33D7A"/>
    <w:rsid w:val="00C40CA2"/>
    <w:rsid w:val="00C54727"/>
    <w:rsid w:val="00C64052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DD27F5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B2BED"/>
    <w:rsid w:val="00FC1755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E8BDD1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B4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C3BAB-6096-4AA6-81B7-8155D35E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51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7</cp:revision>
  <cp:lastPrinted>2002-08-12T21:00:00Z</cp:lastPrinted>
  <dcterms:created xsi:type="dcterms:W3CDTF">2018-02-21T03:07:00Z</dcterms:created>
  <dcterms:modified xsi:type="dcterms:W3CDTF">2018-04-25T02:56:00Z</dcterms:modified>
</cp:coreProperties>
</file>