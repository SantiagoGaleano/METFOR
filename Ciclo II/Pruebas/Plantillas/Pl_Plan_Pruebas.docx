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760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6760F4" w:rsidRDefault="006760F4">
      <w:pPr>
        <w:jc w:val="center"/>
        <w:rPr>
          <w:b/>
          <w:sz w:val="24"/>
          <w:szCs w:val="24"/>
        </w:rPr>
      </w:pPr>
    </w:p>
    <w:p w:rsidR="00730C37" w:rsidRDefault="006760F4">
      <w:pPr>
        <w:pStyle w:val="TDC1"/>
        <w:rPr>
          <w:rFonts w:ascii="Times New Roman" w:eastAsia="Batang" w:hAnsi="Times New Roman"/>
          <w:noProof/>
          <w:sz w:val="24"/>
          <w:szCs w:val="24"/>
          <w:lang w:eastAsia="ko-K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239352" w:history="1">
        <w:r w:rsidR="00730C37" w:rsidRPr="00A25128">
          <w:rPr>
            <w:rStyle w:val="Hipervnculo"/>
            <w:noProof/>
          </w:rPr>
          <w:t>1</w:t>
        </w:r>
        <w:r w:rsidR="00730C37">
          <w:rPr>
            <w:rFonts w:ascii="Times New Roman" w:eastAsia="Batang" w:hAnsi="Times New Roman"/>
            <w:noProof/>
            <w:sz w:val="24"/>
            <w:szCs w:val="24"/>
            <w:lang w:eastAsia="ko-KR"/>
          </w:rPr>
          <w:tab/>
        </w:r>
        <w:r w:rsidR="00730C37" w:rsidRPr="00A25128">
          <w:rPr>
            <w:rStyle w:val="Hipervnculo"/>
            <w:noProof/>
          </w:rPr>
          <w:t>Introducción</w:t>
        </w:r>
        <w:r w:rsidR="00730C37">
          <w:rPr>
            <w:noProof/>
            <w:webHidden/>
          </w:rPr>
          <w:tab/>
        </w:r>
        <w:r w:rsidR="00730C37">
          <w:rPr>
            <w:noProof/>
            <w:webHidden/>
          </w:rPr>
          <w:fldChar w:fldCharType="begin"/>
        </w:r>
        <w:r w:rsidR="00730C37">
          <w:rPr>
            <w:noProof/>
            <w:webHidden/>
          </w:rPr>
          <w:instrText xml:space="preserve"> PAGEREF _Toc162239352 \h </w:instrText>
        </w:r>
        <w:r w:rsidR="00730C37">
          <w:rPr>
            <w:noProof/>
            <w:webHidden/>
          </w:rPr>
        </w:r>
        <w:r w:rsidR="00730C37">
          <w:rPr>
            <w:noProof/>
            <w:webHidden/>
          </w:rPr>
          <w:fldChar w:fldCharType="separate"/>
        </w:r>
        <w:r w:rsidR="00730C37">
          <w:rPr>
            <w:noProof/>
            <w:webHidden/>
          </w:rPr>
          <w:t>2</w:t>
        </w:r>
        <w:r w:rsidR="00730C37">
          <w:rPr>
            <w:noProof/>
            <w:webHidden/>
          </w:rPr>
          <w:fldChar w:fldCharType="end"/>
        </w:r>
      </w:hyperlink>
    </w:p>
    <w:p w:rsidR="00730C37" w:rsidRDefault="009B0577">
      <w:pPr>
        <w:pStyle w:val="TDC2"/>
        <w:tabs>
          <w:tab w:val="left" w:pos="720"/>
          <w:tab w:val="right" w:leader="dot" w:pos="8263"/>
        </w:tabs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162239353" w:history="1">
        <w:r w:rsidR="00730C37" w:rsidRPr="00A25128">
          <w:rPr>
            <w:rStyle w:val="Hipervnculo"/>
            <w:noProof/>
          </w:rPr>
          <w:t>1.1</w:t>
        </w:r>
        <w:r w:rsidR="00730C37">
          <w:rPr>
            <w:rFonts w:ascii="Times New Roman" w:eastAsia="Batang" w:hAnsi="Times New Roman"/>
            <w:noProof/>
            <w:sz w:val="24"/>
            <w:szCs w:val="24"/>
            <w:lang w:eastAsia="ko-KR"/>
          </w:rPr>
          <w:tab/>
        </w:r>
        <w:r w:rsidR="00730C37" w:rsidRPr="00A25128">
          <w:rPr>
            <w:rStyle w:val="Hipervnculo"/>
            <w:noProof/>
          </w:rPr>
          <w:t>Objetivo</w:t>
        </w:r>
        <w:r w:rsidR="00730C37">
          <w:rPr>
            <w:noProof/>
            <w:webHidden/>
          </w:rPr>
          <w:tab/>
        </w:r>
        <w:r w:rsidR="00730C37">
          <w:rPr>
            <w:noProof/>
            <w:webHidden/>
          </w:rPr>
          <w:fldChar w:fldCharType="begin"/>
        </w:r>
        <w:r w:rsidR="00730C37">
          <w:rPr>
            <w:noProof/>
            <w:webHidden/>
          </w:rPr>
          <w:instrText xml:space="preserve"> PAGEREF _Toc162239353 \h </w:instrText>
        </w:r>
        <w:r w:rsidR="00730C37">
          <w:rPr>
            <w:noProof/>
            <w:webHidden/>
          </w:rPr>
        </w:r>
        <w:r w:rsidR="00730C37">
          <w:rPr>
            <w:noProof/>
            <w:webHidden/>
          </w:rPr>
          <w:fldChar w:fldCharType="separate"/>
        </w:r>
        <w:r w:rsidR="00730C37">
          <w:rPr>
            <w:noProof/>
            <w:webHidden/>
          </w:rPr>
          <w:t>2</w:t>
        </w:r>
        <w:r w:rsidR="00730C37">
          <w:rPr>
            <w:noProof/>
            <w:webHidden/>
          </w:rPr>
          <w:fldChar w:fldCharType="end"/>
        </w:r>
      </w:hyperlink>
    </w:p>
    <w:p w:rsidR="00730C37" w:rsidRDefault="009B0577">
      <w:pPr>
        <w:pStyle w:val="TDC2"/>
        <w:tabs>
          <w:tab w:val="left" w:pos="720"/>
          <w:tab w:val="right" w:leader="dot" w:pos="8263"/>
        </w:tabs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162239354" w:history="1">
        <w:r w:rsidR="00730C37" w:rsidRPr="00A25128">
          <w:rPr>
            <w:rStyle w:val="Hipervnculo"/>
            <w:noProof/>
          </w:rPr>
          <w:t>1.2</w:t>
        </w:r>
        <w:r w:rsidR="00730C37">
          <w:rPr>
            <w:rFonts w:ascii="Times New Roman" w:eastAsia="Batang" w:hAnsi="Times New Roman"/>
            <w:noProof/>
            <w:sz w:val="24"/>
            <w:szCs w:val="24"/>
            <w:lang w:eastAsia="ko-KR"/>
          </w:rPr>
          <w:tab/>
        </w:r>
        <w:r w:rsidR="00730C37" w:rsidRPr="00A25128">
          <w:rPr>
            <w:rStyle w:val="Hipervnculo"/>
            <w:noProof/>
          </w:rPr>
          <w:t>Alcance</w:t>
        </w:r>
        <w:r w:rsidR="00730C37">
          <w:rPr>
            <w:noProof/>
            <w:webHidden/>
          </w:rPr>
          <w:tab/>
        </w:r>
        <w:r w:rsidR="00730C37">
          <w:rPr>
            <w:noProof/>
            <w:webHidden/>
          </w:rPr>
          <w:fldChar w:fldCharType="begin"/>
        </w:r>
        <w:r w:rsidR="00730C37">
          <w:rPr>
            <w:noProof/>
            <w:webHidden/>
          </w:rPr>
          <w:instrText xml:space="preserve"> PAGEREF _Toc162239354 \h </w:instrText>
        </w:r>
        <w:r w:rsidR="00730C37">
          <w:rPr>
            <w:noProof/>
            <w:webHidden/>
          </w:rPr>
        </w:r>
        <w:r w:rsidR="00730C37">
          <w:rPr>
            <w:noProof/>
            <w:webHidden/>
          </w:rPr>
          <w:fldChar w:fldCharType="separate"/>
        </w:r>
        <w:r w:rsidR="00730C37">
          <w:rPr>
            <w:noProof/>
            <w:webHidden/>
          </w:rPr>
          <w:t>2</w:t>
        </w:r>
        <w:r w:rsidR="00730C37">
          <w:rPr>
            <w:noProof/>
            <w:webHidden/>
          </w:rPr>
          <w:fldChar w:fldCharType="end"/>
        </w:r>
      </w:hyperlink>
    </w:p>
    <w:p w:rsidR="00730C37" w:rsidRDefault="009B0577">
      <w:pPr>
        <w:pStyle w:val="TDC2"/>
        <w:tabs>
          <w:tab w:val="left" w:pos="720"/>
          <w:tab w:val="right" w:leader="dot" w:pos="8263"/>
        </w:tabs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162239355" w:history="1">
        <w:r w:rsidR="00730C37" w:rsidRPr="00A25128">
          <w:rPr>
            <w:rStyle w:val="Hipervnculo"/>
            <w:noProof/>
          </w:rPr>
          <w:t>1.3</w:t>
        </w:r>
        <w:r w:rsidR="00730C37">
          <w:rPr>
            <w:rFonts w:ascii="Times New Roman" w:eastAsia="Batang" w:hAnsi="Times New Roman"/>
            <w:noProof/>
            <w:sz w:val="24"/>
            <w:szCs w:val="24"/>
            <w:lang w:eastAsia="ko-KR"/>
          </w:rPr>
          <w:tab/>
        </w:r>
        <w:r w:rsidR="00730C37" w:rsidRPr="00A25128">
          <w:rPr>
            <w:rStyle w:val="Hipervnculo"/>
            <w:noProof/>
          </w:rPr>
          <w:t>Definiciones y Abreviaturas</w:t>
        </w:r>
        <w:r w:rsidR="00730C37">
          <w:rPr>
            <w:noProof/>
            <w:webHidden/>
          </w:rPr>
          <w:tab/>
        </w:r>
        <w:r w:rsidR="00730C37">
          <w:rPr>
            <w:noProof/>
            <w:webHidden/>
          </w:rPr>
          <w:fldChar w:fldCharType="begin"/>
        </w:r>
        <w:r w:rsidR="00730C37">
          <w:rPr>
            <w:noProof/>
            <w:webHidden/>
          </w:rPr>
          <w:instrText xml:space="preserve"> PAGEREF _Toc162239355 \h </w:instrText>
        </w:r>
        <w:r w:rsidR="00730C37">
          <w:rPr>
            <w:noProof/>
            <w:webHidden/>
          </w:rPr>
        </w:r>
        <w:r w:rsidR="00730C37">
          <w:rPr>
            <w:noProof/>
            <w:webHidden/>
          </w:rPr>
          <w:fldChar w:fldCharType="separate"/>
        </w:r>
        <w:r w:rsidR="00730C37">
          <w:rPr>
            <w:noProof/>
            <w:webHidden/>
          </w:rPr>
          <w:t>2</w:t>
        </w:r>
        <w:r w:rsidR="00730C37">
          <w:rPr>
            <w:noProof/>
            <w:webHidden/>
          </w:rPr>
          <w:fldChar w:fldCharType="end"/>
        </w:r>
      </w:hyperlink>
    </w:p>
    <w:p w:rsidR="00730C37" w:rsidRDefault="009B0577">
      <w:pPr>
        <w:pStyle w:val="TDC1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162239356" w:history="1">
        <w:r w:rsidR="00730C37" w:rsidRPr="00A25128">
          <w:rPr>
            <w:rStyle w:val="Hipervnculo"/>
            <w:noProof/>
          </w:rPr>
          <w:t>2</w:t>
        </w:r>
        <w:r w:rsidR="00730C37">
          <w:rPr>
            <w:rFonts w:ascii="Times New Roman" w:eastAsia="Batang" w:hAnsi="Times New Roman"/>
            <w:noProof/>
            <w:sz w:val="24"/>
            <w:szCs w:val="24"/>
            <w:lang w:eastAsia="ko-KR"/>
          </w:rPr>
          <w:tab/>
        </w:r>
        <w:r w:rsidR="00730C37" w:rsidRPr="00A25128">
          <w:rPr>
            <w:rStyle w:val="Hipervnculo"/>
            <w:noProof/>
          </w:rPr>
          <w:t>Plan de pruebas</w:t>
        </w:r>
        <w:r w:rsidR="00730C37">
          <w:rPr>
            <w:noProof/>
            <w:webHidden/>
          </w:rPr>
          <w:tab/>
        </w:r>
        <w:r w:rsidR="00730C37">
          <w:rPr>
            <w:noProof/>
            <w:webHidden/>
          </w:rPr>
          <w:fldChar w:fldCharType="begin"/>
        </w:r>
        <w:r w:rsidR="00730C37">
          <w:rPr>
            <w:noProof/>
            <w:webHidden/>
          </w:rPr>
          <w:instrText xml:space="preserve"> PAGEREF _Toc162239356 \h </w:instrText>
        </w:r>
        <w:r w:rsidR="00730C37">
          <w:rPr>
            <w:noProof/>
            <w:webHidden/>
          </w:rPr>
        </w:r>
        <w:r w:rsidR="00730C37">
          <w:rPr>
            <w:noProof/>
            <w:webHidden/>
          </w:rPr>
          <w:fldChar w:fldCharType="separate"/>
        </w:r>
        <w:r w:rsidR="00730C37">
          <w:rPr>
            <w:noProof/>
            <w:webHidden/>
          </w:rPr>
          <w:t>2</w:t>
        </w:r>
        <w:r w:rsidR="00730C37">
          <w:rPr>
            <w:noProof/>
            <w:webHidden/>
          </w:rPr>
          <w:fldChar w:fldCharType="end"/>
        </w:r>
      </w:hyperlink>
    </w:p>
    <w:p w:rsidR="00730C37" w:rsidRDefault="009B0577">
      <w:pPr>
        <w:pStyle w:val="TDC2"/>
        <w:tabs>
          <w:tab w:val="left" w:pos="720"/>
          <w:tab w:val="right" w:leader="dot" w:pos="8263"/>
        </w:tabs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162239357" w:history="1">
        <w:r w:rsidR="00730C37" w:rsidRPr="00A25128">
          <w:rPr>
            <w:rStyle w:val="Hipervnculo"/>
            <w:noProof/>
          </w:rPr>
          <w:t>2.1</w:t>
        </w:r>
        <w:r w:rsidR="00730C37">
          <w:rPr>
            <w:rFonts w:ascii="Times New Roman" w:eastAsia="Batang" w:hAnsi="Times New Roman"/>
            <w:noProof/>
            <w:sz w:val="24"/>
            <w:szCs w:val="24"/>
            <w:lang w:eastAsia="ko-KR"/>
          </w:rPr>
          <w:tab/>
        </w:r>
        <w:r w:rsidR="00730C37" w:rsidRPr="00A25128">
          <w:rPr>
            <w:rStyle w:val="Hipervnculo"/>
            <w:noProof/>
          </w:rPr>
          <w:t>Plan de pruebas de integración</w:t>
        </w:r>
        <w:r w:rsidR="00730C37">
          <w:rPr>
            <w:noProof/>
            <w:webHidden/>
          </w:rPr>
          <w:tab/>
        </w:r>
        <w:r w:rsidR="00730C37">
          <w:rPr>
            <w:noProof/>
            <w:webHidden/>
          </w:rPr>
          <w:fldChar w:fldCharType="begin"/>
        </w:r>
        <w:r w:rsidR="00730C37">
          <w:rPr>
            <w:noProof/>
            <w:webHidden/>
          </w:rPr>
          <w:instrText xml:space="preserve"> PAGEREF _Toc162239357 \h </w:instrText>
        </w:r>
        <w:r w:rsidR="00730C37">
          <w:rPr>
            <w:noProof/>
            <w:webHidden/>
          </w:rPr>
        </w:r>
        <w:r w:rsidR="00730C37">
          <w:rPr>
            <w:noProof/>
            <w:webHidden/>
          </w:rPr>
          <w:fldChar w:fldCharType="separate"/>
        </w:r>
        <w:r w:rsidR="00730C37">
          <w:rPr>
            <w:noProof/>
            <w:webHidden/>
          </w:rPr>
          <w:t>2</w:t>
        </w:r>
        <w:r w:rsidR="00730C37">
          <w:rPr>
            <w:noProof/>
            <w:webHidden/>
          </w:rPr>
          <w:fldChar w:fldCharType="end"/>
        </w:r>
      </w:hyperlink>
    </w:p>
    <w:p w:rsidR="00730C37" w:rsidRDefault="009B0577">
      <w:pPr>
        <w:pStyle w:val="TDC3"/>
        <w:tabs>
          <w:tab w:val="left" w:pos="1200"/>
          <w:tab w:val="right" w:leader="dot" w:pos="8263"/>
        </w:tabs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162239358" w:history="1">
        <w:r w:rsidR="00730C37" w:rsidRPr="00A25128">
          <w:rPr>
            <w:rStyle w:val="Hipervnculo"/>
            <w:noProof/>
          </w:rPr>
          <w:t>2.1.1</w:t>
        </w:r>
        <w:r w:rsidR="00730C37">
          <w:rPr>
            <w:rFonts w:ascii="Times New Roman" w:eastAsia="Batang" w:hAnsi="Times New Roman"/>
            <w:noProof/>
            <w:sz w:val="24"/>
            <w:szCs w:val="24"/>
            <w:lang w:eastAsia="ko-KR"/>
          </w:rPr>
          <w:tab/>
        </w:r>
        <w:r w:rsidR="00730C37" w:rsidRPr="00A25128">
          <w:rPr>
            <w:rStyle w:val="Hipervnculo"/>
            <w:noProof/>
          </w:rPr>
          <w:t>Estrategia</w:t>
        </w:r>
        <w:r w:rsidR="00730C37">
          <w:rPr>
            <w:noProof/>
            <w:webHidden/>
          </w:rPr>
          <w:tab/>
        </w:r>
        <w:r w:rsidR="00730C37">
          <w:rPr>
            <w:noProof/>
            <w:webHidden/>
          </w:rPr>
          <w:fldChar w:fldCharType="begin"/>
        </w:r>
        <w:r w:rsidR="00730C37">
          <w:rPr>
            <w:noProof/>
            <w:webHidden/>
          </w:rPr>
          <w:instrText xml:space="preserve"> PAGEREF _Toc162239358 \h </w:instrText>
        </w:r>
        <w:r w:rsidR="00730C37">
          <w:rPr>
            <w:noProof/>
            <w:webHidden/>
          </w:rPr>
        </w:r>
        <w:r w:rsidR="00730C37">
          <w:rPr>
            <w:noProof/>
            <w:webHidden/>
          </w:rPr>
          <w:fldChar w:fldCharType="separate"/>
        </w:r>
        <w:r w:rsidR="00730C37">
          <w:rPr>
            <w:noProof/>
            <w:webHidden/>
          </w:rPr>
          <w:t>2</w:t>
        </w:r>
        <w:r w:rsidR="00730C37">
          <w:rPr>
            <w:noProof/>
            <w:webHidden/>
          </w:rPr>
          <w:fldChar w:fldCharType="end"/>
        </w:r>
      </w:hyperlink>
    </w:p>
    <w:p w:rsidR="00730C37" w:rsidRDefault="009B0577">
      <w:pPr>
        <w:pStyle w:val="TDC3"/>
        <w:tabs>
          <w:tab w:val="left" w:pos="1200"/>
          <w:tab w:val="right" w:leader="dot" w:pos="8263"/>
        </w:tabs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162239361" w:history="1">
        <w:r w:rsidR="00730C37" w:rsidRPr="00A25128">
          <w:rPr>
            <w:rStyle w:val="Hipervnculo"/>
            <w:noProof/>
          </w:rPr>
          <w:t>2.1.</w:t>
        </w:r>
        <w:r w:rsidR="004D6EBE">
          <w:rPr>
            <w:rStyle w:val="Hipervnculo"/>
            <w:noProof/>
          </w:rPr>
          <w:t>2</w:t>
        </w:r>
        <w:r w:rsidR="00730C37">
          <w:rPr>
            <w:rFonts w:ascii="Times New Roman" w:eastAsia="Batang" w:hAnsi="Times New Roman"/>
            <w:noProof/>
            <w:sz w:val="24"/>
            <w:szCs w:val="24"/>
            <w:lang w:eastAsia="ko-KR"/>
          </w:rPr>
          <w:tab/>
        </w:r>
        <w:r w:rsidR="00730C37" w:rsidRPr="00A25128">
          <w:rPr>
            <w:rStyle w:val="Hipervnculo"/>
            <w:noProof/>
          </w:rPr>
          <w:t>Diseño casos de prueba</w:t>
        </w:r>
        <w:r w:rsidR="00730C37">
          <w:rPr>
            <w:noProof/>
            <w:webHidden/>
          </w:rPr>
          <w:tab/>
        </w:r>
        <w:r w:rsidR="00730C37">
          <w:rPr>
            <w:noProof/>
            <w:webHidden/>
          </w:rPr>
          <w:fldChar w:fldCharType="begin"/>
        </w:r>
        <w:r w:rsidR="00730C37">
          <w:rPr>
            <w:noProof/>
            <w:webHidden/>
          </w:rPr>
          <w:instrText xml:space="preserve"> PAGEREF _Toc162239361 \h </w:instrText>
        </w:r>
        <w:r w:rsidR="00730C37">
          <w:rPr>
            <w:noProof/>
            <w:webHidden/>
          </w:rPr>
        </w:r>
        <w:r w:rsidR="00730C37">
          <w:rPr>
            <w:noProof/>
            <w:webHidden/>
          </w:rPr>
          <w:fldChar w:fldCharType="separate"/>
        </w:r>
        <w:r w:rsidR="00730C37">
          <w:rPr>
            <w:noProof/>
            <w:webHidden/>
          </w:rPr>
          <w:t>2</w:t>
        </w:r>
        <w:r w:rsidR="00730C37">
          <w:rPr>
            <w:noProof/>
            <w:webHidden/>
          </w:rPr>
          <w:fldChar w:fldCharType="end"/>
        </w:r>
      </w:hyperlink>
    </w:p>
    <w:p w:rsidR="00730C37" w:rsidRDefault="009B0577">
      <w:pPr>
        <w:pStyle w:val="TDC3"/>
        <w:tabs>
          <w:tab w:val="left" w:pos="1200"/>
          <w:tab w:val="right" w:leader="dot" w:pos="8263"/>
        </w:tabs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162239362" w:history="1">
        <w:r w:rsidR="00730C37" w:rsidRPr="00A25128">
          <w:rPr>
            <w:rStyle w:val="Hipervnculo"/>
            <w:noProof/>
          </w:rPr>
          <w:t>2.1.</w:t>
        </w:r>
        <w:r w:rsidR="004D6EBE">
          <w:rPr>
            <w:rStyle w:val="Hipervnculo"/>
            <w:noProof/>
          </w:rPr>
          <w:t>3</w:t>
        </w:r>
        <w:r w:rsidR="00730C37">
          <w:rPr>
            <w:rFonts w:ascii="Times New Roman" w:eastAsia="Batang" w:hAnsi="Times New Roman"/>
            <w:noProof/>
            <w:sz w:val="24"/>
            <w:szCs w:val="24"/>
            <w:lang w:eastAsia="ko-KR"/>
          </w:rPr>
          <w:tab/>
        </w:r>
        <w:r w:rsidR="00730C37" w:rsidRPr="00A25128">
          <w:rPr>
            <w:rStyle w:val="Hipervnculo"/>
            <w:noProof/>
          </w:rPr>
          <w:t>Asignación responsabilidad de la ejecución de prueba</w:t>
        </w:r>
        <w:r w:rsidR="00730C37">
          <w:rPr>
            <w:noProof/>
            <w:webHidden/>
          </w:rPr>
          <w:tab/>
        </w:r>
        <w:r w:rsidR="00730C37">
          <w:rPr>
            <w:noProof/>
            <w:webHidden/>
          </w:rPr>
          <w:fldChar w:fldCharType="begin"/>
        </w:r>
        <w:r w:rsidR="00730C37">
          <w:rPr>
            <w:noProof/>
            <w:webHidden/>
          </w:rPr>
          <w:instrText xml:space="preserve"> PAGEREF _Toc162239362 \h </w:instrText>
        </w:r>
        <w:r w:rsidR="00730C37">
          <w:rPr>
            <w:noProof/>
            <w:webHidden/>
          </w:rPr>
        </w:r>
        <w:r w:rsidR="00730C37">
          <w:rPr>
            <w:noProof/>
            <w:webHidden/>
          </w:rPr>
          <w:fldChar w:fldCharType="separate"/>
        </w:r>
        <w:r w:rsidR="00730C37">
          <w:rPr>
            <w:noProof/>
            <w:webHidden/>
          </w:rPr>
          <w:t>3</w:t>
        </w:r>
        <w:r w:rsidR="00730C37">
          <w:rPr>
            <w:noProof/>
            <w:webHidden/>
          </w:rPr>
          <w:fldChar w:fldCharType="end"/>
        </w:r>
      </w:hyperlink>
    </w:p>
    <w:p w:rsidR="00730C37" w:rsidRDefault="00730C37" w:rsidP="00343B4F">
      <w:pPr>
        <w:pStyle w:val="TDC2"/>
        <w:tabs>
          <w:tab w:val="left" w:pos="720"/>
          <w:tab w:val="right" w:leader="dot" w:pos="8263"/>
        </w:tabs>
        <w:rPr>
          <w:rFonts w:ascii="Times New Roman" w:eastAsia="Batang" w:hAnsi="Times New Roman"/>
          <w:noProof/>
          <w:sz w:val="24"/>
          <w:szCs w:val="24"/>
          <w:lang w:eastAsia="ko-KR"/>
        </w:rPr>
      </w:pPr>
    </w:p>
    <w:p w:rsidR="006760F4" w:rsidRDefault="006760F4" w:rsidP="00C00DED">
      <w:pPr>
        <w:tabs>
          <w:tab w:val="left" w:pos="709"/>
        </w:tabs>
      </w:pPr>
      <w:r>
        <w:fldChar w:fldCharType="end"/>
      </w:r>
    </w:p>
    <w:p w:rsidR="002279C1" w:rsidRDefault="006760F4" w:rsidP="002279C1">
      <w:pPr>
        <w:pStyle w:val="Ttulo1"/>
      </w:pPr>
      <w:r>
        <w:br w:type="page"/>
      </w:r>
      <w:r>
        <w:lastRenderedPageBreak/>
        <w:t xml:space="preserve"> </w:t>
      </w:r>
      <w:bookmarkStart w:id="0" w:name="_Toc161577178"/>
      <w:bookmarkStart w:id="1" w:name="_Toc162239352"/>
      <w:r w:rsidR="002279C1">
        <w:t>Introducción</w:t>
      </w:r>
      <w:bookmarkEnd w:id="0"/>
      <w:bookmarkEnd w:id="1"/>
    </w:p>
    <w:p w:rsidR="004F4A36" w:rsidRPr="004F4A36" w:rsidRDefault="004F4A36" w:rsidP="004F4A36"/>
    <w:p w:rsidR="002279C1" w:rsidRDefault="002279C1" w:rsidP="00373FAE">
      <w:pPr>
        <w:pStyle w:val="Ttulo2"/>
        <w:tabs>
          <w:tab w:val="clear" w:pos="860"/>
          <w:tab w:val="num" w:pos="576"/>
        </w:tabs>
        <w:ind w:left="576"/>
      </w:pPr>
      <w:bookmarkStart w:id="2" w:name="_Toc160628086"/>
      <w:bookmarkStart w:id="3" w:name="_Toc161577179"/>
      <w:bookmarkStart w:id="4" w:name="_Toc162239353"/>
      <w:r w:rsidRPr="00373FAE">
        <w:t>Objetivo</w:t>
      </w:r>
      <w:bookmarkEnd w:id="2"/>
      <w:bookmarkEnd w:id="3"/>
      <w:bookmarkEnd w:id="4"/>
    </w:p>
    <w:p w:rsidR="002519A9" w:rsidRDefault="002519A9" w:rsidP="002519A9"/>
    <w:p w:rsidR="004F4A36" w:rsidRDefault="004F4A36" w:rsidP="002519A9"/>
    <w:p w:rsidR="004F4A36" w:rsidRDefault="004F4A36" w:rsidP="002519A9"/>
    <w:p w:rsidR="004F4A36" w:rsidRPr="002519A9" w:rsidRDefault="004F4A36" w:rsidP="002519A9"/>
    <w:p w:rsidR="002279C1" w:rsidRDefault="002279C1" w:rsidP="00373FAE">
      <w:pPr>
        <w:pStyle w:val="Ttulo2"/>
        <w:tabs>
          <w:tab w:val="clear" w:pos="860"/>
          <w:tab w:val="num" w:pos="576"/>
        </w:tabs>
        <w:ind w:left="576"/>
      </w:pPr>
      <w:bookmarkStart w:id="5" w:name="_Toc161577180"/>
      <w:bookmarkStart w:id="6" w:name="_Toc162239354"/>
      <w:r>
        <w:t>Alcance</w:t>
      </w:r>
      <w:bookmarkEnd w:id="5"/>
      <w:bookmarkEnd w:id="6"/>
    </w:p>
    <w:p w:rsidR="004F4A36" w:rsidRDefault="004F4A36" w:rsidP="004F4A36"/>
    <w:p w:rsidR="004F4A36" w:rsidRPr="004F4A36" w:rsidRDefault="004F4A36" w:rsidP="004F4A36"/>
    <w:p w:rsidR="004F4A36" w:rsidRDefault="004F4A36" w:rsidP="004F4A36"/>
    <w:p w:rsidR="004F4A36" w:rsidRPr="004F4A36" w:rsidRDefault="004F4A36" w:rsidP="004F4A36"/>
    <w:p w:rsidR="002279C1" w:rsidRDefault="002279C1" w:rsidP="00373FAE">
      <w:pPr>
        <w:pStyle w:val="Ttulo2"/>
        <w:tabs>
          <w:tab w:val="clear" w:pos="860"/>
          <w:tab w:val="num" w:pos="576"/>
        </w:tabs>
        <w:ind w:left="576"/>
      </w:pPr>
      <w:bookmarkStart w:id="7" w:name="_Toc161050536"/>
      <w:bookmarkStart w:id="8" w:name="_Toc161577181"/>
      <w:bookmarkStart w:id="9" w:name="_Toc162239355"/>
      <w:r>
        <w:t xml:space="preserve">Definiciones </w:t>
      </w:r>
      <w:bookmarkEnd w:id="7"/>
      <w:bookmarkEnd w:id="8"/>
      <w:bookmarkEnd w:id="9"/>
    </w:p>
    <w:p w:rsidR="004F4A36" w:rsidRPr="004F4A36" w:rsidRDefault="004F4A36" w:rsidP="004F4A36"/>
    <w:tbl>
      <w:tblPr>
        <w:tblW w:w="5637" w:type="dxa"/>
        <w:tblInd w:w="1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3828"/>
      </w:tblGrid>
      <w:tr w:rsidR="00506CCF" w:rsidRPr="00BA6A80" w:rsidTr="00506CCF">
        <w:tc>
          <w:tcPr>
            <w:tcW w:w="1809" w:type="dxa"/>
            <w:shd w:val="clear" w:color="auto" w:fill="E6E6E6"/>
          </w:tcPr>
          <w:p w:rsidR="00506CCF" w:rsidRPr="00BA6A80" w:rsidRDefault="00506CCF" w:rsidP="00BA6A8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Palabra</w:t>
            </w:r>
          </w:p>
        </w:tc>
        <w:tc>
          <w:tcPr>
            <w:tcW w:w="3828" w:type="dxa"/>
            <w:shd w:val="clear" w:color="auto" w:fill="E6E6E6"/>
          </w:tcPr>
          <w:p w:rsidR="00506CCF" w:rsidRPr="00BA6A80" w:rsidRDefault="00506CCF" w:rsidP="00BA6A8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Significado</w:t>
            </w:r>
          </w:p>
        </w:tc>
      </w:tr>
      <w:tr w:rsidR="00506CCF" w:rsidRPr="00BA6A80" w:rsidTr="00506CCF">
        <w:tc>
          <w:tcPr>
            <w:tcW w:w="1809" w:type="dxa"/>
          </w:tcPr>
          <w:p w:rsidR="00506CCF" w:rsidRPr="00506CCF" w:rsidRDefault="00506CCF" w:rsidP="00506CCF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828" w:type="dxa"/>
          </w:tcPr>
          <w:p w:rsidR="00506CCF" w:rsidRPr="00506CCF" w:rsidRDefault="00506CCF" w:rsidP="00506CCF">
            <w:pPr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506CCF" w:rsidRPr="00BA6A80" w:rsidTr="00506CCF">
        <w:tc>
          <w:tcPr>
            <w:tcW w:w="1809" w:type="dxa"/>
          </w:tcPr>
          <w:p w:rsidR="00506CCF" w:rsidRPr="00506CCF" w:rsidRDefault="00506CCF" w:rsidP="00506CCF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828" w:type="dxa"/>
          </w:tcPr>
          <w:p w:rsidR="00506CCF" w:rsidRPr="00506CCF" w:rsidRDefault="00506CCF" w:rsidP="00506CCF">
            <w:pPr>
              <w:rPr>
                <w:rFonts w:cs="Arial"/>
                <w:sz w:val="18"/>
                <w:szCs w:val="18"/>
              </w:rPr>
            </w:pPr>
          </w:p>
        </w:tc>
      </w:tr>
      <w:tr w:rsidR="00506CCF" w:rsidRPr="00BA6A80" w:rsidTr="00506CCF">
        <w:tc>
          <w:tcPr>
            <w:tcW w:w="1809" w:type="dxa"/>
          </w:tcPr>
          <w:p w:rsidR="00506CCF" w:rsidRPr="00506CCF" w:rsidRDefault="00506CCF" w:rsidP="00506CCF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828" w:type="dxa"/>
          </w:tcPr>
          <w:p w:rsidR="00506CCF" w:rsidRPr="00506CCF" w:rsidRDefault="00506CCF" w:rsidP="00506CCF">
            <w:pPr>
              <w:rPr>
                <w:rFonts w:cs="Arial"/>
                <w:sz w:val="18"/>
                <w:szCs w:val="18"/>
              </w:rPr>
            </w:pPr>
          </w:p>
        </w:tc>
      </w:tr>
      <w:tr w:rsidR="004F4A36" w:rsidRPr="00BA6A80" w:rsidTr="00506CCF">
        <w:tc>
          <w:tcPr>
            <w:tcW w:w="1809" w:type="dxa"/>
          </w:tcPr>
          <w:p w:rsidR="004F4A36" w:rsidRPr="00506CCF" w:rsidRDefault="004F4A36" w:rsidP="00506CCF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828" w:type="dxa"/>
          </w:tcPr>
          <w:p w:rsidR="004F4A36" w:rsidRPr="00506CCF" w:rsidRDefault="004F4A36" w:rsidP="00506CCF">
            <w:pPr>
              <w:rPr>
                <w:rFonts w:cs="Arial"/>
                <w:sz w:val="18"/>
                <w:szCs w:val="18"/>
              </w:rPr>
            </w:pPr>
          </w:p>
        </w:tc>
      </w:tr>
      <w:tr w:rsidR="004F4A36" w:rsidRPr="00BA6A80" w:rsidTr="00506CCF">
        <w:tc>
          <w:tcPr>
            <w:tcW w:w="1809" w:type="dxa"/>
          </w:tcPr>
          <w:p w:rsidR="004F4A36" w:rsidRPr="00506CCF" w:rsidRDefault="004F4A36" w:rsidP="00506CCF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828" w:type="dxa"/>
          </w:tcPr>
          <w:p w:rsidR="004F4A36" w:rsidRPr="00506CCF" w:rsidRDefault="004F4A36" w:rsidP="00506CCF">
            <w:pPr>
              <w:rPr>
                <w:rFonts w:cs="Arial"/>
                <w:sz w:val="18"/>
                <w:szCs w:val="18"/>
              </w:rPr>
            </w:pPr>
          </w:p>
        </w:tc>
      </w:tr>
    </w:tbl>
    <w:p w:rsidR="004F4A36" w:rsidRPr="004F4A36" w:rsidRDefault="00C137B5" w:rsidP="004F4A36">
      <w:pPr>
        <w:pStyle w:val="Ttulo1"/>
      </w:pPr>
      <w:bookmarkStart w:id="10" w:name="_Toc162239356"/>
      <w:bookmarkStart w:id="11" w:name="_Toc161577183"/>
      <w:r>
        <w:t>Plan de pruebas</w:t>
      </w:r>
      <w:bookmarkEnd w:id="10"/>
    </w:p>
    <w:p w:rsidR="00C734E3" w:rsidRDefault="00C734E3" w:rsidP="00373FAE">
      <w:pPr>
        <w:pStyle w:val="Ttulo2"/>
        <w:tabs>
          <w:tab w:val="clear" w:pos="860"/>
          <w:tab w:val="num" w:pos="576"/>
        </w:tabs>
        <w:ind w:left="576"/>
      </w:pPr>
      <w:bookmarkStart w:id="12" w:name="_Toc162239357"/>
      <w:r>
        <w:t>Plan de pruebas de integración</w:t>
      </w:r>
      <w:bookmarkEnd w:id="12"/>
    </w:p>
    <w:p w:rsidR="008467EA" w:rsidRDefault="008467EA" w:rsidP="008467EA">
      <w:pPr>
        <w:jc w:val="both"/>
      </w:pPr>
    </w:p>
    <w:p w:rsidR="004F4A36" w:rsidRDefault="004F4A36" w:rsidP="008467EA">
      <w:pPr>
        <w:jc w:val="both"/>
      </w:pPr>
    </w:p>
    <w:p w:rsidR="004F4A36" w:rsidRDefault="004F4A36" w:rsidP="008467EA">
      <w:pPr>
        <w:jc w:val="both"/>
      </w:pPr>
    </w:p>
    <w:p w:rsidR="00C734E3" w:rsidRDefault="00C734E3" w:rsidP="00C137B5">
      <w:pPr>
        <w:pStyle w:val="Ttulo3"/>
      </w:pPr>
      <w:bookmarkStart w:id="13" w:name="_Toc162239358"/>
      <w:r>
        <w:t>Estrategia</w:t>
      </w:r>
      <w:bookmarkEnd w:id="13"/>
    </w:p>
    <w:p w:rsidR="009D00CF" w:rsidRDefault="009D00CF" w:rsidP="00377D6D">
      <w:pPr>
        <w:jc w:val="both"/>
        <w:rPr>
          <w:rFonts w:cs="Arial"/>
        </w:rPr>
      </w:pPr>
    </w:p>
    <w:p w:rsidR="004F4A36" w:rsidRDefault="004F4A36" w:rsidP="00377D6D">
      <w:pPr>
        <w:jc w:val="both"/>
        <w:rPr>
          <w:rFonts w:cs="Arial"/>
        </w:rPr>
      </w:pPr>
    </w:p>
    <w:p w:rsidR="004F4A36" w:rsidRPr="009D00CF" w:rsidRDefault="004F4A36" w:rsidP="00377D6D">
      <w:pPr>
        <w:jc w:val="both"/>
        <w:rPr>
          <w:rFonts w:cs="Arial"/>
        </w:rPr>
      </w:pPr>
    </w:p>
    <w:p w:rsidR="004F4A36" w:rsidRPr="004F4A36" w:rsidRDefault="00C137B5" w:rsidP="004F4A36">
      <w:pPr>
        <w:pStyle w:val="Ttulo3"/>
      </w:pPr>
      <w:bookmarkStart w:id="14" w:name="_Toc162239359"/>
      <w:r>
        <w:t>Recursos</w:t>
      </w:r>
      <w:bookmarkEnd w:id="14"/>
    </w:p>
    <w:p w:rsidR="004F4A36" w:rsidRDefault="00C733F8" w:rsidP="004E669B">
      <w:pPr>
        <w:numPr>
          <w:ilvl w:val="0"/>
          <w:numId w:val="36"/>
        </w:numPr>
        <w:jc w:val="both"/>
        <w:rPr>
          <w:rFonts w:cs="Arial"/>
        </w:rPr>
      </w:pPr>
      <w:r w:rsidRPr="004F4A36">
        <w:rPr>
          <w:rFonts w:cs="Arial"/>
        </w:rPr>
        <w:t xml:space="preserve">Humanos:   </w:t>
      </w:r>
    </w:p>
    <w:p w:rsidR="00C733F8" w:rsidRPr="004F4A36" w:rsidRDefault="00C733F8" w:rsidP="004E669B">
      <w:pPr>
        <w:numPr>
          <w:ilvl w:val="0"/>
          <w:numId w:val="36"/>
        </w:numPr>
        <w:jc w:val="both"/>
        <w:rPr>
          <w:rFonts w:cs="Arial"/>
        </w:rPr>
      </w:pPr>
      <w:r w:rsidRPr="004F4A36">
        <w:rPr>
          <w:rFonts w:cs="Arial"/>
        </w:rPr>
        <w:t xml:space="preserve">Hardware:   </w:t>
      </w:r>
    </w:p>
    <w:p w:rsidR="00C733F8" w:rsidRDefault="00C733F8" w:rsidP="000676FB">
      <w:pPr>
        <w:numPr>
          <w:ilvl w:val="0"/>
          <w:numId w:val="36"/>
        </w:numPr>
        <w:jc w:val="both"/>
        <w:rPr>
          <w:rFonts w:cs="Arial"/>
        </w:rPr>
      </w:pPr>
      <w:r>
        <w:rPr>
          <w:rFonts w:cs="Arial"/>
        </w:rPr>
        <w:t xml:space="preserve">Software:   </w:t>
      </w:r>
      <w:r w:rsidR="00A07E49">
        <w:rPr>
          <w:rFonts w:cs="Arial"/>
        </w:rPr>
        <w:t xml:space="preserve"> </w:t>
      </w:r>
    </w:p>
    <w:p w:rsidR="0072088F" w:rsidRDefault="0072088F" w:rsidP="0072088F">
      <w:pPr>
        <w:ind w:left="284"/>
        <w:jc w:val="both"/>
        <w:rPr>
          <w:rFonts w:cs="Arial"/>
        </w:rPr>
      </w:pPr>
    </w:p>
    <w:p w:rsidR="005923C4" w:rsidRDefault="005923C4" w:rsidP="0072088F">
      <w:pPr>
        <w:ind w:left="284"/>
        <w:jc w:val="both"/>
        <w:rPr>
          <w:rFonts w:cs="Arial"/>
        </w:rPr>
      </w:pPr>
    </w:p>
    <w:p w:rsidR="005923C4" w:rsidRDefault="005923C4" w:rsidP="0072088F">
      <w:pPr>
        <w:ind w:left="284"/>
        <w:jc w:val="both"/>
        <w:rPr>
          <w:rFonts w:cs="Arial"/>
        </w:rPr>
      </w:pPr>
    </w:p>
    <w:p w:rsidR="005923C4" w:rsidRPr="0072088F" w:rsidRDefault="005923C4" w:rsidP="0072088F">
      <w:pPr>
        <w:ind w:left="284"/>
        <w:jc w:val="both"/>
        <w:rPr>
          <w:rFonts w:cs="Arial"/>
        </w:rPr>
      </w:pPr>
    </w:p>
    <w:p w:rsidR="00A475B3" w:rsidRDefault="00C722CF" w:rsidP="00A475B3">
      <w:pPr>
        <w:pStyle w:val="Ttulo3"/>
      </w:pPr>
      <w:bookmarkStart w:id="15" w:name="_Toc162239361"/>
      <w:r>
        <w:lastRenderedPageBreak/>
        <w:t>Diseño casos de prueba</w:t>
      </w:r>
      <w:bookmarkStart w:id="16" w:name="OLE_LINK1"/>
      <w:bookmarkStart w:id="17" w:name="_GoBack"/>
      <w:bookmarkEnd w:id="15"/>
      <w:bookmarkEnd w:id="17"/>
    </w:p>
    <w:p w:rsidR="004D1BB8" w:rsidRDefault="004D1BB8" w:rsidP="00A475B3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443"/>
        <w:gridCol w:w="1156"/>
        <w:gridCol w:w="520"/>
        <w:gridCol w:w="442"/>
        <w:gridCol w:w="1637"/>
        <w:gridCol w:w="481"/>
        <w:gridCol w:w="2118"/>
      </w:tblGrid>
      <w:tr w:rsidR="004D1BB8" w:rsidRPr="00BA6A80" w:rsidTr="004A1CE9">
        <w:tc>
          <w:tcPr>
            <w:tcW w:w="8472" w:type="dxa"/>
            <w:gridSpan w:val="8"/>
            <w:shd w:val="clear" w:color="auto" w:fill="B3B3B3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 xml:space="preserve">CASO DE PRUEBA </w:t>
            </w:r>
            <w:r w:rsidRPr="00B81FF8">
              <w:rPr>
                <w:color w:val="F2F2F2" w:themeColor="background1" w:themeShade="F2"/>
                <w:sz w:val="18"/>
                <w:szCs w:val="18"/>
                <w:lang w:val="es-ES"/>
              </w:rPr>
              <w:t>&lt;Nombre&gt;</w:t>
            </w:r>
          </w:p>
        </w:tc>
      </w:tr>
      <w:tr w:rsidR="004D1BB8" w:rsidRPr="00BA6A80" w:rsidTr="004A1CE9">
        <w:tc>
          <w:tcPr>
            <w:tcW w:w="3794" w:type="dxa"/>
            <w:gridSpan w:val="4"/>
            <w:shd w:val="clear" w:color="auto" w:fill="auto"/>
          </w:tcPr>
          <w:p w:rsidR="004D1BB8" w:rsidRPr="00BA6A80" w:rsidRDefault="004D1BB8" w:rsidP="004A1CE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Fecha realización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4D1BB8" w:rsidRPr="00BA6A80" w:rsidRDefault="004D1BB8" w:rsidP="004A1CE9">
            <w:pPr>
              <w:rPr>
                <w:b/>
                <w:sz w:val="18"/>
                <w:szCs w:val="18"/>
                <w:lang w:val="es-ES"/>
              </w:rPr>
            </w:pPr>
          </w:p>
        </w:tc>
      </w:tr>
      <w:tr w:rsidR="004D1BB8" w:rsidRPr="00BA6A80" w:rsidTr="004A1CE9">
        <w:tc>
          <w:tcPr>
            <w:tcW w:w="3794" w:type="dxa"/>
            <w:gridSpan w:val="4"/>
            <w:shd w:val="clear" w:color="auto" w:fill="auto"/>
          </w:tcPr>
          <w:p w:rsidR="004D1BB8" w:rsidRPr="00BA6A80" w:rsidRDefault="004D1BB8" w:rsidP="004A1CE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Realizada por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4D1BB8" w:rsidRPr="00BA6A80" w:rsidRDefault="004D1BB8" w:rsidP="004A1CE9">
            <w:pPr>
              <w:rPr>
                <w:b/>
                <w:sz w:val="18"/>
                <w:szCs w:val="18"/>
                <w:lang w:val="es-ES"/>
              </w:rPr>
            </w:pP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&lt;Autor&gt;</w:t>
            </w:r>
          </w:p>
        </w:tc>
      </w:tr>
      <w:tr w:rsidR="004D1BB8" w:rsidRPr="00BA6A80" w:rsidTr="004A1CE9">
        <w:tc>
          <w:tcPr>
            <w:tcW w:w="3794" w:type="dxa"/>
            <w:gridSpan w:val="4"/>
            <w:shd w:val="clear" w:color="auto" w:fill="auto"/>
          </w:tcPr>
          <w:p w:rsidR="004D1BB8" w:rsidRPr="00BA6A80" w:rsidRDefault="004D1BB8" w:rsidP="004A1CE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Objetivo de la prueba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4D1BB8" w:rsidRPr="00BA6A80" w:rsidRDefault="004D1BB8" w:rsidP="004A1CE9">
            <w:p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 xml:space="preserve">Validar el 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&lt;</w:t>
            </w:r>
            <w:r>
              <w:rPr>
                <w:color w:val="BFBFBF" w:themeColor="background1" w:themeShade="BF"/>
                <w:sz w:val="18"/>
                <w:szCs w:val="18"/>
                <w:lang w:val="es-ES"/>
              </w:rPr>
              <w:t>Caso Uso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&gt;</w:t>
            </w:r>
            <w:r w:rsidRPr="00BA6A80">
              <w:rPr>
                <w:sz w:val="18"/>
                <w:szCs w:val="18"/>
                <w:lang w:val="es-ES"/>
              </w:rPr>
              <w:t xml:space="preserve">.  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&lt;</w:t>
            </w:r>
            <w:r>
              <w:rPr>
                <w:color w:val="BFBFBF" w:themeColor="background1" w:themeShade="BF"/>
                <w:sz w:val="18"/>
                <w:szCs w:val="18"/>
                <w:lang w:val="es-ES"/>
              </w:rPr>
              <w:t>Nombre del caso de uso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&gt;</w:t>
            </w:r>
          </w:p>
        </w:tc>
      </w:tr>
      <w:tr w:rsidR="004D1BB8" w:rsidRPr="00BA6A80" w:rsidTr="004A1CE9">
        <w:tc>
          <w:tcPr>
            <w:tcW w:w="3794" w:type="dxa"/>
            <w:gridSpan w:val="4"/>
            <w:shd w:val="clear" w:color="auto" w:fill="auto"/>
          </w:tcPr>
          <w:p w:rsidR="004D1BB8" w:rsidRPr="00BA6A80" w:rsidRDefault="004D1BB8" w:rsidP="004A1CE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Pre-Requisitos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4D1BB8" w:rsidRPr="00BA6A80" w:rsidRDefault="004D1BB8" w:rsidP="004D1BB8">
            <w:pPr>
              <w:numPr>
                <w:ilvl w:val="0"/>
                <w:numId w:val="37"/>
              </w:num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 xml:space="preserve">Ejecutar el Script 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&lt;</w:t>
            </w:r>
            <w:r>
              <w:rPr>
                <w:color w:val="BFBFBF" w:themeColor="background1" w:themeShade="BF"/>
                <w:sz w:val="18"/>
                <w:szCs w:val="18"/>
                <w:lang w:val="es-ES"/>
              </w:rPr>
              <w:t>Nombre del script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&gt;</w:t>
            </w:r>
            <w:r>
              <w:rPr>
                <w:color w:val="BFBFBF" w:themeColor="background1" w:themeShade="BF"/>
                <w:sz w:val="18"/>
                <w:szCs w:val="18"/>
                <w:lang w:val="es-ES"/>
              </w:rPr>
              <w:t xml:space="preserve">               </w:t>
            </w:r>
            <w:r>
              <w:rPr>
                <w:sz w:val="18"/>
                <w:szCs w:val="18"/>
                <w:lang w:val="es-ES"/>
              </w:rPr>
              <w:t>para</w:t>
            </w:r>
            <w:r w:rsidRPr="00BA6A80">
              <w:rPr>
                <w:sz w:val="18"/>
                <w:szCs w:val="18"/>
                <w:lang w:val="es-ES"/>
              </w:rPr>
              <w:t xml:space="preserve"> 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&lt;</w:t>
            </w:r>
            <w:r>
              <w:rPr>
                <w:color w:val="BFBFBF" w:themeColor="background1" w:themeShade="BF"/>
                <w:sz w:val="18"/>
                <w:szCs w:val="18"/>
                <w:lang w:val="es-ES"/>
              </w:rPr>
              <w:t>Objetivo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&gt;</w:t>
            </w:r>
          </w:p>
          <w:p w:rsidR="004D1BB8" w:rsidRPr="00E23A27" w:rsidRDefault="004D1BB8" w:rsidP="004D1BB8">
            <w:pPr>
              <w:numPr>
                <w:ilvl w:val="0"/>
                <w:numId w:val="37"/>
              </w:num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 xml:space="preserve">Ejecutar el Script 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&lt;</w:t>
            </w:r>
            <w:r>
              <w:rPr>
                <w:color w:val="BFBFBF" w:themeColor="background1" w:themeShade="BF"/>
                <w:sz w:val="18"/>
                <w:szCs w:val="18"/>
                <w:lang w:val="es-ES"/>
              </w:rPr>
              <w:t>Nombre del script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&gt;</w:t>
            </w:r>
            <w:r>
              <w:rPr>
                <w:color w:val="BFBFBF" w:themeColor="background1" w:themeShade="BF"/>
                <w:sz w:val="18"/>
                <w:szCs w:val="18"/>
                <w:lang w:val="es-ES"/>
              </w:rPr>
              <w:t xml:space="preserve">               </w:t>
            </w:r>
            <w:r>
              <w:rPr>
                <w:sz w:val="18"/>
                <w:szCs w:val="18"/>
                <w:lang w:val="es-ES"/>
              </w:rPr>
              <w:t>para</w:t>
            </w:r>
            <w:r w:rsidRPr="00BA6A80">
              <w:rPr>
                <w:sz w:val="18"/>
                <w:szCs w:val="18"/>
                <w:lang w:val="es-ES"/>
              </w:rPr>
              <w:t xml:space="preserve"> 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&lt;</w:t>
            </w:r>
            <w:r>
              <w:rPr>
                <w:color w:val="BFBFBF" w:themeColor="background1" w:themeShade="BF"/>
                <w:sz w:val="18"/>
                <w:szCs w:val="18"/>
                <w:lang w:val="es-ES"/>
              </w:rPr>
              <w:t>Objetivo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&gt;</w:t>
            </w:r>
          </w:p>
        </w:tc>
      </w:tr>
      <w:tr w:rsidR="004D1BB8" w:rsidRPr="00BA6A80" w:rsidTr="004A1CE9">
        <w:tc>
          <w:tcPr>
            <w:tcW w:w="8472" w:type="dxa"/>
            <w:gridSpan w:val="8"/>
            <w:shd w:val="clear" w:color="auto" w:fill="B3B3B3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DETALLE CASO DE PRUEBA</w:t>
            </w:r>
          </w:p>
        </w:tc>
      </w:tr>
      <w:tr w:rsidR="004D1BB8" w:rsidRPr="00BA6A80" w:rsidTr="004A1CE9">
        <w:tc>
          <w:tcPr>
            <w:tcW w:w="675" w:type="dxa"/>
            <w:shd w:val="clear" w:color="auto" w:fill="E6E6E6"/>
            <w:vAlign w:val="center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Paso No.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  <w:proofErr w:type="gramStart"/>
            <w:r w:rsidRPr="00BA6A80">
              <w:rPr>
                <w:b/>
                <w:sz w:val="18"/>
                <w:szCs w:val="18"/>
                <w:lang w:val="es-ES"/>
              </w:rPr>
              <w:t>Acción usuario</w:t>
            </w:r>
            <w:proofErr w:type="gramEnd"/>
          </w:p>
        </w:tc>
        <w:tc>
          <w:tcPr>
            <w:tcW w:w="2599" w:type="dxa"/>
            <w:gridSpan w:val="3"/>
            <w:shd w:val="clear" w:color="auto" w:fill="E6E6E6"/>
            <w:vAlign w:val="center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Respuesta esperada del sistema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Resultados</w:t>
            </w:r>
          </w:p>
        </w:tc>
      </w:tr>
      <w:tr w:rsidR="004D1BB8" w:rsidRPr="00BA6A80" w:rsidTr="004A1CE9">
        <w:tc>
          <w:tcPr>
            <w:tcW w:w="675" w:type="dxa"/>
          </w:tcPr>
          <w:p w:rsidR="004D1BB8" w:rsidRPr="00BA6A80" w:rsidRDefault="004D1BB8" w:rsidP="004A1CE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4D1BB8" w:rsidRPr="00BA6A80" w:rsidRDefault="004D1BB8" w:rsidP="004A1CE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4D1BB8" w:rsidRPr="00BA6A80" w:rsidRDefault="004D1BB8" w:rsidP="004A1CE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4D1BB8" w:rsidRPr="00BA6A80" w:rsidRDefault="004D1BB8" w:rsidP="004A1CE9">
            <w:pPr>
              <w:rPr>
                <w:sz w:val="18"/>
                <w:szCs w:val="18"/>
                <w:lang w:val="es-ES"/>
              </w:rPr>
            </w:pPr>
          </w:p>
        </w:tc>
      </w:tr>
      <w:tr w:rsidR="004D1BB8" w:rsidRPr="00BA6A80" w:rsidTr="004A1CE9">
        <w:tc>
          <w:tcPr>
            <w:tcW w:w="675" w:type="dxa"/>
          </w:tcPr>
          <w:p w:rsidR="004D1BB8" w:rsidRPr="00BA6A80" w:rsidRDefault="004D1BB8" w:rsidP="004A1CE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4D1BB8" w:rsidRPr="00BA6A80" w:rsidRDefault="004D1BB8" w:rsidP="004A1CE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4D1BB8" w:rsidRPr="00BA6A80" w:rsidRDefault="004D1BB8" w:rsidP="004A1CE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4D1BB8" w:rsidRPr="00BA6A80" w:rsidRDefault="004D1BB8" w:rsidP="004A1CE9">
            <w:pPr>
              <w:rPr>
                <w:sz w:val="18"/>
                <w:szCs w:val="18"/>
                <w:lang w:val="es-ES"/>
              </w:rPr>
            </w:pPr>
          </w:p>
        </w:tc>
      </w:tr>
      <w:tr w:rsidR="004D1BB8" w:rsidRPr="00BA6A80" w:rsidTr="004A1CE9">
        <w:tc>
          <w:tcPr>
            <w:tcW w:w="8472" w:type="dxa"/>
            <w:gridSpan w:val="8"/>
            <w:shd w:val="clear" w:color="auto" w:fill="B3B3B3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OBSERVACIONES ADICIONALES</w:t>
            </w:r>
          </w:p>
        </w:tc>
      </w:tr>
      <w:tr w:rsidR="004D1BB8" w:rsidRPr="00BA6A80" w:rsidTr="004A1CE9">
        <w:tc>
          <w:tcPr>
            <w:tcW w:w="8472" w:type="dxa"/>
            <w:gridSpan w:val="8"/>
            <w:shd w:val="clear" w:color="auto" w:fill="auto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4D1BB8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4D1BB8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  <w:tr w:rsidR="004D1BB8" w:rsidRPr="00BA6A80" w:rsidTr="004A1CE9">
        <w:tc>
          <w:tcPr>
            <w:tcW w:w="2118" w:type="dxa"/>
            <w:gridSpan w:val="2"/>
            <w:shd w:val="clear" w:color="auto" w:fill="B3B3B3"/>
            <w:vAlign w:val="center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APROBADO</w:t>
            </w:r>
          </w:p>
        </w:tc>
        <w:tc>
          <w:tcPr>
            <w:tcW w:w="2118" w:type="dxa"/>
            <w:gridSpan w:val="3"/>
            <w:shd w:val="clear" w:color="auto" w:fill="E6E6E6"/>
            <w:vAlign w:val="center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2118" w:type="dxa"/>
            <w:gridSpan w:val="2"/>
            <w:shd w:val="clear" w:color="auto" w:fill="B3B3B3"/>
            <w:vAlign w:val="center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RECHAZADO</w:t>
            </w:r>
          </w:p>
        </w:tc>
        <w:tc>
          <w:tcPr>
            <w:tcW w:w="2118" w:type="dxa"/>
            <w:shd w:val="clear" w:color="auto" w:fill="E6E6E6"/>
            <w:vAlign w:val="center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</w:tbl>
    <w:p w:rsidR="004D1BB8" w:rsidRPr="004D1BB8" w:rsidRDefault="004D1BB8" w:rsidP="00A475B3">
      <w:pPr>
        <w:rPr>
          <w:sz w:val="18"/>
        </w:rPr>
      </w:pPr>
    </w:p>
    <w:p w:rsidR="00C722CF" w:rsidRDefault="00C722CF" w:rsidP="00C722CF">
      <w:pPr>
        <w:pStyle w:val="Ttulo3"/>
      </w:pPr>
      <w:bookmarkStart w:id="18" w:name="_Toc162239362"/>
      <w:bookmarkEnd w:id="16"/>
      <w:r>
        <w:t>Asignación responsabilidad de la ejecución de prueba</w:t>
      </w:r>
      <w:bookmarkEnd w:id="18"/>
    </w:p>
    <w:p w:rsidR="004D1BB8" w:rsidRDefault="004D1BB8" w:rsidP="004D1BB8"/>
    <w:p w:rsidR="004F345F" w:rsidRPr="004F345F" w:rsidRDefault="004F345F" w:rsidP="004D1BB8">
      <w:pPr>
        <w:rPr>
          <w:sz w:val="18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6"/>
        <w:gridCol w:w="4236"/>
      </w:tblGrid>
      <w:tr w:rsidR="006D1683" w:rsidRPr="00BA6A80" w:rsidTr="00BA6A80">
        <w:tc>
          <w:tcPr>
            <w:tcW w:w="4236" w:type="dxa"/>
            <w:shd w:val="clear" w:color="auto" w:fill="B3B3B3"/>
            <w:vAlign w:val="center"/>
          </w:tcPr>
          <w:p w:rsidR="006D1683" w:rsidRPr="00BA6A80" w:rsidRDefault="006D1683" w:rsidP="00BA6A8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Caso de prueba</w:t>
            </w:r>
          </w:p>
        </w:tc>
        <w:tc>
          <w:tcPr>
            <w:tcW w:w="4236" w:type="dxa"/>
            <w:shd w:val="clear" w:color="auto" w:fill="B3B3B3"/>
            <w:vAlign w:val="center"/>
          </w:tcPr>
          <w:p w:rsidR="006D1683" w:rsidRPr="00BA6A80" w:rsidRDefault="006D1683" w:rsidP="00BA6A8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Responsable ejecución</w:t>
            </w:r>
          </w:p>
        </w:tc>
      </w:tr>
      <w:tr w:rsidR="006D1683" w:rsidRPr="00BA6A80" w:rsidTr="00BA6A80">
        <w:tc>
          <w:tcPr>
            <w:tcW w:w="4236" w:type="dxa"/>
          </w:tcPr>
          <w:p w:rsidR="006D1683" w:rsidRPr="00193FDB" w:rsidRDefault="006D1683" w:rsidP="0043683E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236" w:type="dxa"/>
          </w:tcPr>
          <w:p w:rsidR="006D1683" w:rsidRPr="007F3E4C" w:rsidRDefault="006D1683" w:rsidP="0043683E">
            <w:pPr>
              <w:rPr>
                <w:sz w:val="16"/>
                <w:szCs w:val="16"/>
                <w:lang w:val="es-ES"/>
              </w:rPr>
            </w:pPr>
          </w:p>
        </w:tc>
      </w:tr>
      <w:tr w:rsidR="000C7F88" w:rsidRPr="00BA6A80" w:rsidTr="00BA6A80">
        <w:tc>
          <w:tcPr>
            <w:tcW w:w="4236" w:type="dxa"/>
          </w:tcPr>
          <w:p w:rsidR="000C7F88" w:rsidRPr="00193FDB" w:rsidRDefault="000C7F88" w:rsidP="009F4DE5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236" w:type="dxa"/>
          </w:tcPr>
          <w:p w:rsidR="000C7F88" w:rsidRPr="007F3E4C" w:rsidRDefault="000C7F88" w:rsidP="0043683E">
            <w:pPr>
              <w:rPr>
                <w:sz w:val="16"/>
                <w:szCs w:val="16"/>
                <w:lang w:val="es-ES"/>
              </w:rPr>
            </w:pPr>
          </w:p>
        </w:tc>
      </w:tr>
      <w:tr w:rsidR="007902D6" w:rsidRPr="00BA6A80" w:rsidTr="00BA6A80">
        <w:tc>
          <w:tcPr>
            <w:tcW w:w="4236" w:type="dxa"/>
          </w:tcPr>
          <w:p w:rsidR="007902D6" w:rsidRPr="00193FDB" w:rsidRDefault="007902D6" w:rsidP="007902D6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236" w:type="dxa"/>
          </w:tcPr>
          <w:p w:rsidR="007902D6" w:rsidRPr="007F3E4C" w:rsidRDefault="007902D6" w:rsidP="007902D6">
            <w:pPr>
              <w:rPr>
                <w:sz w:val="16"/>
                <w:szCs w:val="16"/>
                <w:lang w:val="es-ES"/>
              </w:rPr>
            </w:pPr>
          </w:p>
        </w:tc>
      </w:tr>
      <w:tr w:rsidR="007902D6" w:rsidRPr="00BA6A80" w:rsidTr="00BA6A80">
        <w:tc>
          <w:tcPr>
            <w:tcW w:w="4236" w:type="dxa"/>
          </w:tcPr>
          <w:p w:rsidR="007902D6" w:rsidRPr="00193FDB" w:rsidRDefault="007902D6" w:rsidP="007902D6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236" w:type="dxa"/>
          </w:tcPr>
          <w:p w:rsidR="007902D6" w:rsidRPr="007F3E4C" w:rsidRDefault="007902D6" w:rsidP="007902D6">
            <w:pPr>
              <w:rPr>
                <w:sz w:val="16"/>
                <w:szCs w:val="16"/>
                <w:lang w:val="es-ES"/>
              </w:rPr>
            </w:pPr>
          </w:p>
        </w:tc>
      </w:tr>
      <w:bookmarkEnd w:id="11"/>
    </w:tbl>
    <w:p w:rsidR="00A75CFA" w:rsidRPr="00C722CF" w:rsidRDefault="00A75CFA" w:rsidP="00DA269D">
      <w:pPr>
        <w:rPr>
          <w:b/>
          <w:sz w:val="18"/>
          <w:szCs w:val="18"/>
        </w:rPr>
      </w:pPr>
    </w:p>
    <w:p w:rsidR="00FE3013" w:rsidRPr="002D5B96" w:rsidRDefault="00FE3013" w:rsidP="00DA269D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  <w:gridCol w:w="1843"/>
      </w:tblGrid>
      <w:tr w:rsidR="00DA269D" w:rsidRPr="00BA6A80" w:rsidTr="00BA6A80">
        <w:tc>
          <w:tcPr>
            <w:tcW w:w="8472" w:type="dxa"/>
            <w:gridSpan w:val="3"/>
            <w:shd w:val="clear" w:color="auto" w:fill="B3B3B3"/>
          </w:tcPr>
          <w:p w:rsidR="00DA269D" w:rsidRPr="00BA6A80" w:rsidRDefault="00DA269D" w:rsidP="00BA6A8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DA269D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proofErr w:type="spellStart"/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proofErr w:type="spellEnd"/>
          </w:p>
        </w:tc>
        <w:tc>
          <w:tcPr>
            <w:tcW w:w="5103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proofErr w:type="spellStart"/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DA269D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</w:tcPr>
          <w:p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</w:tcPr>
          <w:p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8D7B82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8D7B82" w:rsidRDefault="008D7B82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</w:tcPr>
          <w:p w:rsidR="008D7B82" w:rsidRDefault="008D7B82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</w:tcPr>
          <w:p w:rsidR="008D7B82" w:rsidRDefault="008D7B82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6D111D" w:rsidRDefault="006D111D" w:rsidP="00E75CD3"/>
    <w:sectPr w:rsidR="006D111D" w:rsidSect="00B63945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577" w:rsidRDefault="009B0577">
      <w:r>
        <w:separator/>
      </w:r>
    </w:p>
  </w:endnote>
  <w:endnote w:type="continuationSeparator" w:id="0">
    <w:p w:rsidR="009B0577" w:rsidRDefault="009B0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8EA" w:rsidRDefault="000F68EA">
    <w:pPr>
      <w:pStyle w:val="Piedepgina"/>
      <w:pBdr>
        <w:top w:val="single" w:sz="4" w:space="1" w:color="auto"/>
      </w:pBdr>
    </w:pPr>
    <w:r>
      <w:t xml:space="preserve">Versión 1.0 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43B4F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43B4F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577" w:rsidRDefault="009B0577">
      <w:r>
        <w:separator/>
      </w:r>
    </w:p>
  </w:footnote>
  <w:footnote w:type="continuationSeparator" w:id="0">
    <w:p w:rsidR="009B0577" w:rsidRDefault="009B0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4F345F" w:rsidTr="004A1CE9">
      <w:trPr>
        <w:trHeight w:val="1135"/>
      </w:trPr>
      <w:tc>
        <w:tcPr>
          <w:tcW w:w="1586" w:type="dxa"/>
        </w:tcPr>
        <w:p w:rsidR="004F345F" w:rsidRDefault="004F345F" w:rsidP="004F345F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71B5C249" wp14:editId="64EB63D4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4F345F" w:rsidRPr="006C794A" w:rsidRDefault="004F345F" w:rsidP="004F345F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PLAN DE PRUEBAS</w:t>
          </w:r>
        </w:p>
      </w:tc>
      <w:tc>
        <w:tcPr>
          <w:tcW w:w="1609" w:type="dxa"/>
          <w:gridSpan w:val="2"/>
        </w:tcPr>
        <w:p w:rsidR="004F345F" w:rsidRDefault="004F345F" w:rsidP="004F345F">
          <w:pPr>
            <w:jc w:val="both"/>
            <w:rPr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8752" behindDoc="1" locked="0" layoutInCell="1" allowOverlap="1" wp14:anchorId="356198DA" wp14:editId="7C31BF0E">
                <wp:simplePos x="0" y="0"/>
                <wp:positionH relativeFrom="column">
                  <wp:posOffset>70485</wp:posOffset>
                </wp:positionH>
                <wp:positionV relativeFrom="paragraph">
                  <wp:posOffset>15240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F345F" w:rsidRPr="002D5B96" w:rsidRDefault="004F345F" w:rsidP="004F345F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  <w:tr w:rsidR="004F345F" w:rsidTr="004A1CE9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4F345F" w:rsidRPr="00466334" w:rsidRDefault="004F345F" w:rsidP="004F345F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 de Colombia</w:t>
          </w:r>
        </w:p>
      </w:tc>
      <w:tc>
        <w:tcPr>
          <w:tcW w:w="5418" w:type="dxa"/>
          <w:vMerge w:val="restart"/>
          <w:vAlign w:val="center"/>
        </w:tcPr>
        <w:p w:rsidR="004F345F" w:rsidRPr="00466334" w:rsidRDefault="004F345F" w:rsidP="004F345F">
          <w:pPr>
            <w:pStyle w:val="Encabezado"/>
            <w:rPr>
              <w:b/>
            </w:rPr>
          </w:pPr>
          <w:r w:rsidRPr="00466334">
            <w:rPr>
              <w:b/>
            </w:rPr>
            <w:t xml:space="preserve">PROYECTO:  </w:t>
          </w:r>
          <w:proofErr w:type="spellStart"/>
          <w:r>
            <w:rPr>
              <w:b/>
            </w:rPr>
            <w:t>Rapicoop</w:t>
          </w:r>
          <w:proofErr w:type="spellEnd"/>
        </w:p>
      </w:tc>
      <w:tc>
        <w:tcPr>
          <w:tcW w:w="1609" w:type="dxa"/>
          <w:gridSpan w:val="2"/>
          <w:vAlign w:val="center"/>
        </w:tcPr>
        <w:p w:rsidR="004F345F" w:rsidRPr="00466334" w:rsidRDefault="004F345F" w:rsidP="004F345F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  <w:r>
            <w:rPr>
              <w:b/>
              <w:sz w:val="18"/>
              <w:szCs w:val="18"/>
            </w:rPr>
            <w:t>METFOR</w:t>
          </w:r>
        </w:p>
      </w:tc>
    </w:tr>
    <w:tr w:rsidR="004F345F" w:rsidTr="004A1CE9">
      <w:trPr>
        <w:cantSplit/>
        <w:trHeight w:val="247"/>
      </w:trPr>
      <w:tc>
        <w:tcPr>
          <w:tcW w:w="1586" w:type="dxa"/>
          <w:vMerge/>
          <w:vAlign w:val="center"/>
        </w:tcPr>
        <w:p w:rsidR="004F345F" w:rsidRPr="00466334" w:rsidRDefault="004F345F" w:rsidP="004F345F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4F345F" w:rsidRPr="00466334" w:rsidRDefault="004F345F" w:rsidP="004F345F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4F345F" w:rsidRPr="00466334" w:rsidRDefault="004F345F" w:rsidP="004F345F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4F345F" w:rsidRPr="00466334" w:rsidRDefault="004F345F" w:rsidP="004F345F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F68EA" w:rsidRDefault="000F68EA" w:rsidP="009A05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E7DC2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B4162E2"/>
    <w:multiLevelType w:val="hybridMultilevel"/>
    <w:tmpl w:val="3892A4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6360C7"/>
    <w:multiLevelType w:val="hybridMultilevel"/>
    <w:tmpl w:val="496660B8"/>
    <w:lvl w:ilvl="0" w:tplc="C1CAD3F6">
      <w:start w:val="1"/>
      <w:numFmt w:val="bullet"/>
      <w:lvlText w:val=""/>
      <w:lvlJc w:val="left"/>
      <w:pPr>
        <w:tabs>
          <w:tab w:val="num" w:pos="0"/>
        </w:tabs>
        <w:ind w:left="142" w:hanging="142"/>
      </w:pPr>
      <w:rPr>
        <w:rFonts w:ascii="Symbol" w:hAnsi="Symbol" w:hint="default"/>
        <w:sz w:val="14"/>
        <w:szCs w:val="14"/>
      </w:rPr>
    </w:lvl>
    <w:lvl w:ilvl="1" w:tplc="D14872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647478"/>
    <w:multiLevelType w:val="hybridMultilevel"/>
    <w:tmpl w:val="C78CE098"/>
    <w:lvl w:ilvl="0" w:tplc="0C0A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6" w15:restartNumberingAfterBreak="0">
    <w:nsid w:val="1C2F6301"/>
    <w:multiLevelType w:val="hybridMultilevel"/>
    <w:tmpl w:val="D070FC14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3602B"/>
    <w:multiLevelType w:val="hybridMultilevel"/>
    <w:tmpl w:val="1BC49858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C1F75"/>
    <w:multiLevelType w:val="hybridMultilevel"/>
    <w:tmpl w:val="ECCC0CE4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F0BC2"/>
    <w:multiLevelType w:val="hybridMultilevel"/>
    <w:tmpl w:val="0B0054CA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C40CE8"/>
    <w:multiLevelType w:val="hybridMultilevel"/>
    <w:tmpl w:val="B396163A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8166E"/>
    <w:multiLevelType w:val="hybridMultilevel"/>
    <w:tmpl w:val="625A8E64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83B29"/>
    <w:multiLevelType w:val="hybridMultilevel"/>
    <w:tmpl w:val="F6E65D44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EE7C07"/>
    <w:multiLevelType w:val="multilevel"/>
    <w:tmpl w:val="B2C4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0"/>
  </w:num>
  <w:num w:numId="5">
    <w:abstractNumId w:val="2"/>
  </w:num>
  <w:num w:numId="6">
    <w:abstractNumId w:val="12"/>
  </w:num>
  <w:num w:numId="7">
    <w:abstractNumId w:val="19"/>
  </w:num>
  <w:num w:numId="8">
    <w:abstractNumId w:val="3"/>
  </w:num>
  <w:num w:numId="9">
    <w:abstractNumId w:val="10"/>
  </w:num>
  <w:num w:numId="10">
    <w:abstractNumId w:val="15"/>
  </w:num>
  <w:num w:numId="11">
    <w:abstractNumId w:val="6"/>
  </w:num>
  <w:num w:numId="12">
    <w:abstractNumId w:val="9"/>
  </w:num>
  <w:num w:numId="13">
    <w:abstractNumId w:val="5"/>
  </w:num>
  <w:num w:numId="14">
    <w:abstractNumId w:val="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4"/>
  </w:num>
  <w:num w:numId="33">
    <w:abstractNumId w:val="20"/>
  </w:num>
  <w:num w:numId="34">
    <w:abstractNumId w:val="7"/>
  </w:num>
  <w:num w:numId="35">
    <w:abstractNumId w:val="16"/>
  </w:num>
  <w:num w:numId="36">
    <w:abstractNumId w:val="8"/>
  </w:num>
  <w:num w:numId="37">
    <w:abstractNumId w:val="14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CC4"/>
    <w:rsid w:val="00022F73"/>
    <w:rsid w:val="00036C0B"/>
    <w:rsid w:val="000541FB"/>
    <w:rsid w:val="000556E3"/>
    <w:rsid w:val="000651B9"/>
    <w:rsid w:val="000676FB"/>
    <w:rsid w:val="00072E0D"/>
    <w:rsid w:val="0007516E"/>
    <w:rsid w:val="00080306"/>
    <w:rsid w:val="00083771"/>
    <w:rsid w:val="00087FE8"/>
    <w:rsid w:val="000A30FD"/>
    <w:rsid w:val="000B05B6"/>
    <w:rsid w:val="000C0B01"/>
    <w:rsid w:val="000C7C7E"/>
    <w:rsid w:val="000C7F88"/>
    <w:rsid w:val="000D0BC4"/>
    <w:rsid w:val="000D4E83"/>
    <w:rsid w:val="000D6E4F"/>
    <w:rsid w:val="000E0310"/>
    <w:rsid w:val="000F68EA"/>
    <w:rsid w:val="000F6D0E"/>
    <w:rsid w:val="000F7736"/>
    <w:rsid w:val="00100BB1"/>
    <w:rsid w:val="00104827"/>
    <w:rsid w:val="00104F15"/>
    <w:rsid w:val="00112544"/>
    <w:rsid w:val="00124F21"/>
    <w:rsid w:val="0013226F"/>
    <w:rsid w:val="0013421A"/>
    <w:rsid w:val="00156D52"/>
    <w:rsid w:val="0017097E"/>
    <w:rsid w:val="00173EF5"/>
    <w:rsid w:val="00180F50"/>
    <w:rsid w:val="001811D3"/>
    <w:rsid w:val="001858FA"/>
    <w:rsid w:val="0019027E"/>
    <w:rsid w:val="00191B10"/>
    <w:rsid w:val="0019334F"/>
    <w:rsid w:val="00193FDB"/>
    <w:rsid w:val="001A3612"/>
    <w:rsid w:val="001C7F4A"/>
    <w:rsid w:val="001D3B8F"/>
    <w:rsid w:val="001E6071"/>
    <w:rsid w:val="001F03C6"/>
    <w:rsid w:val="001F4857"/>
    <w:rsid w:val="001F744A"/>
    <w:rsid w:val="00203245"/>
    <w:rsid w:val="00203C0C"/>
    <w:rsid w:val="002051FC"/>
    <w:rsid w:val="0021307D"/>
    <w:rsid w:val="00220208"/>
    <w:rsid w:val="002279C1"/>
    <w:rsid w:val="00230784"/>
    <w:rsid w:val="00231317"/>
    <w:rsid w:val="0023420E"/>
    <w:rsid w:val="0023686C"/>
    <w:rsid w:val="00240E72"/>
    <w:rsid w:val="00242A86"/>
    <w:rsid w:val="002519A9"/>
    <w:rsid w:val="00251DCF"/>
    <w:rsid w:val="00254D77"/>
    <w:rsid w:val="00267C22"/>
    <w:rsid w:val="00271859"/>
    <w:rsid w:val="00275E3E"/>
    <w:rsid w:val="002776E1"/>
    <w:rsid w:val="00285F62"/>
    <w:rsid w:val="002861F7"/>
    <w:rsid w:val="002877CE"/>
    <w:rsid w:val="002A1B9F"/>
    <w:rsid w:val="002A3E22"/>
    <w:rsid w:val="002A5AAB"/>
    <w:rsid w:val="002A68FE"/>
    <w:rsid w:val="002B5DC0"/>
    <w:rsid w:val="002B77A0"/>
    <w:rsid w:val="002C14E4"/>
    <w:rsid w:val="002C4B6E"/>
    <w:rsid w:val="002C57D5"/>
    <w:rsid w:val="002D27E8"/>
    <w:rsid w:val="002E17D3"/>
    <w:rsid w:val="002E5167"/>
    <w:rsid w:val="002F79B5"/>
    <w:rsid w:val="00302168"/>
    <w:rsid w:val="00304CAF"/>
    <w:rsid w:val="0031000A"/>
    <w:rsid w:val="00310057"/>
    <w:rsid w:val="00311D08"/>
    <w:rsid w:val="00323566"/>
    <w:rsid w:val="00326F4F"/>
    <w:rsid w:val="00331C66"/>
    <w:rsid w:val="0033773B"/>
    <w:rsid w:val="00341CE1"/>
    <w:rsid w:val="003429A3"/>
    <w:rsid w:val="003431CE"/>
    <w:rsid w:val="00343B4F"/>
    <w:rsid w:val="0034612B"/>
    <w:rsid w:val="00351EA8"/>
    <w:rsid w:val="00354222"/>
    <w:rsid w:val="003545FB"/>
    <w:rsid w:val="00356147"/>
    <w:rsid w:val="00360AFA"/>
    <w:rsid w:val="00372214"/>
    <w:rsid w:val="00373FAE"/>
    <w:rsid w:val="00377D6D"/>
    <w:rsid w:val="00390F37"/>
    <w:rsid w:val="003A3538"/>
    <w:rsid w:val="003C40CC"/>
    <w:rsid w:val="003C5367"/>
    <w:rsid w:val="003D0191"/>
    <w:rsid w:val="003D064A"/>
    <w:rsid w:val="003E5A12"/>
    <w:rsid w:val="003F0CA3"/>
    <w:rsid w:val="00405F3C"/>
    <w:rsid w:val="00406135"/>
    <w:rsid w:val="0041519C"/>
    <w:rsid w:val="00426C80"/>
    <w:rsid w:val="0043683E"/>
    <w:rsid w:val="004444E4"/>
    <w:rsid w:val="00444659"/>
    <w:rsid w:val="00445CFC"/>
    <w:rsid w:val="00446A69"/>
    <w:rsid w:val="00450BCF"/>
    <w:rsid w:val="004627F0"/>
    <w:rsid w:val="00470428"/>
    <w:rsid w:val="00471724"/>
    <w:rsid w:val="00472885"/>
    <w:rsid w:val="00472DD6"/>
    <w:rsid w:val="00475CBF"/>
    <w:rsid w:val="0048479A"/>
    <w:rsid w:val="00490C66"/>
    <w:rsid w:val="0049187F"/>
    <w:rsid w:val="00495F29"/>
    <w:rsid w:val="004A0FB0"/>
    <w:rsid w:val="004A2E6B"/>
    <w:rsid w:val="004A6ED6"/>
    <w:rsid w:val="004B1F3F"/>
    <w:rsid w:val="004C5600"/>
    <w:rsid w:val="004C7058"/>
    <w:rsid w:val="004D1BB8"/>
    <w:rsid w:val="004D1D13"/>
    <w:rsid w:val="004D6EBE"/>
    <w:rsid w:val="004D720F"/>
    <w:rsid w:val="004F345F"/>
    <w:rsid w:val="004F36B7"/>
    <w:rsid w:val="004F3FF3"/>
    <w:rsid w:val="004F4A36"/>
    <w:rsid w:val="0050118D"/>
    <w:rsid w:val="00502ED7"/>
    <w:rsid w:val="005066CB"/>
    <w:rsid w:val="00506CCF"/>
    <w:rsid w:val="005073DA"/>
    <w:rsid w:val="00510DFD"/>
    <w:rsid w:val="00515B8E"/>
    <w:rsid w:val="00522E6B"/>
    <w:rsid w:val="00536678"/>
    <w:rsid w:val="00536718"/>
    <w:rsid w:val="00542434"/>
    <w:rsid w:val="0054717B"/>
    <w:rsid w:val="00552CBE"/>
    <w:rsid w:val="00554B3D"/>
    <w:rsid w:val="00557D07"/>
    <w:rsid w:val="0057165D"/>
    <w:rsid w:val="00584C75"/>
    <w:rsid w:val="00586364"/>
    <w:rsid w:val="00591484"/>
    <w:rsid w:val="005923C4"/>
    <w:rsid w:val="005A11DF"/>
    <w:rsid w:val="005A1BD2"/>
    <w:rsid w:val="005A2982"/>
    <w:rsid w:val="005A3423"/>
    <w:rsid w:val="005D306B"/>
    <w:rsid w:val="005D3374"/>
    <w:rsid w:val="005E1459"/>
    <w:rsid w:val="005E25D5"/>
    <w:rsid w:val="005E3699"/>
    <w:rsid w:val="005E446B"/>
    <w:rsid w:val="005F449C"/>
    <w:rsid w:val="00603711"/>
    <w:rsid w:val="006150A2"/>
    <w:rsid w:val="006205EE"/>
    <w:rsid w:val="00625533"/>
    <w:rsid w:val="00625968"/>
    <w:rsid w:val="00626E60"/>
    <w:rsid w:val="00632C87"/>
    <w:rsid w:val="006423E1"/>
    <w:rsid w:val="0064700D"/>
    <w:rsid w:val="00651E64"/>
    <w:rsid w:val="00654F7B"/>
    <w:rsid w:val="006633E4"/>
    <w:rsid w:val="00663C47"/>
    <w:rsid w:val="00664D7B"/>
    <w:rsid w:val="0066522A"/>
    <w:rsid w:val="006678C6"/>
    <w:rsid w:val="00670B08"/>
    <w:rsid w:val="006760F4"/>
    <w:rsid w:val="00685F50"/>
    <w:rsid w:val="006924C0"/>
    <w:rsid w:val="006967A6"/>
    <w:rsid w:val="006A2398"/>
    <w:rsid w:val="006B18AD"/>
    <w:rsid w:val="006C2D05"/>
    <w:rsid w:val="006D111D"/>
    <w:rsid w:val="006D1683"/>
    <w:rsid w:val="006D19C3"/>
    <w:rsid w:val="006D217C"/>
    <w:rsid w:val="006E611C"/>
    <w:rsid w:val="007020BA"/>
    <w:rsid w:val="0072088F"/>
    <w:rsid w:val="007215BE"/>
    <w:rsid w:val="00725829"/>
    <w:rsid w:val="00730C37"/>
    <w:rsid w:val="0073670C"/>
    <w:rsid w:val="007429B2"/>
    <w:rsid w:val="00745906"/>
    <w:rsid w:val="007534DA"/>
    <w:rsid w:val="007749A5"/>
    <w:rsid w:val="00781910"/>
    <w:rsid w:val="007856E5"/>
    <w:rsid w:val="007902D6"/>
    <w:rsid w:val="00792BC2"/>
    <w:rsid w:val="007963F5"/>
    <w:rsid w:val="007B02C7"/>
    <w:rsid w:val="007B1626"/>
    <w:rsid w:val="007B59C0"/>
    <w:rsid w:val="007C2E60"/>
    <w:rsid w:val="007C5F08"/>
    <w:rsid w:val="007C71FD"/>
    <w:rsid w:val="007D1FB6"/>
    <w:rsid w:val="007F1356"/>
    <w:rsid w:val="007F3E4C"/>
    <w:rsid w:val="007F60F6"/>
    <w:rsid w:val="007F7B88"/>
    <w:rsid w:val="00801622"/>
    <w:rsid w:val="00811AAE"/>
    <w:rsid w:val="00811C76"/>
    <w:rsid w:val="0081676F"/>
    <w:rsid w:val="0082150E"/>
    <w:rsid w:val="00823433"/>
    <w:rsid w:val="0083314A"/>
    <w:rsid w:val="00844190"/>
    <w:rsid w:val="00845B35"/>
    <w:rsid w:val="00845EBB"/>
    <w:rsid w:val="008467EA"/>
    <w:rsid w:val="00850A9B"/>
    <w:rsid w:val="00861EFD"/>
    <w:rsid w:val="008630D8"/>
    <w:rsid w:val="0087353F"/>
    <w:rsid w:val="00877826"/>
    <w:rsid w:val="008825ED"/>
    <w:rsid w:val="008876A8"/>
    <w:rsid w:val="008979A7"/>
    <w:rsid w:val="008A257A"/>
    <w:rsid w:val="008A5298"/>
    <w:rsid w:val="008A754A"/>
    <w:rsid w:val="008A7D95"/>
    <w:rsid w:val="008B2D75"/>
    <w:rsid w:val="008B4339"/>
    <w:rsid w:val="008C35DF"/>
    <w:rsid w:val="008D135A"/>
    <w:rsid w:val="008D7B82"/>
    <w:rsid w:val="008E2D37"/>
    <w:rsid w:val="008E3F95"/>
    <w:rsid w:val="008E7863"/>
    <w:rsid w:val="008F3294"/>
    <w:rsid w:val="00901B0B"/>
    <w:rsid w:val="009104D9"/>
    <w:rsid w:val="00912ADD"/>
    <w:rsid w:val="00913E17"/>
    <w:rsid w:val="009173A3"/>
    <w:rsid w:val="0093552D"/>
    <w:rsid w:val="00937B4B"/>
    <w:rsid w:val="00961315"/>
    <w:rsid w:val="00963BFB"/>
    <w:rsid w:val="00972635"/>
    <w:rsid w:val="00976CF2"/>
    <w:rsid w:val="00980561"/>
    <w:rsid w:val="00993D64"/>
    <w:rsid w:val="009A058F"/>
    <w:rsid w:val="009A668C"/>
    <w:rsid w:val="009B0577"/>
    <w:rsid w:val="009C2661"/>
    <w:rsid w:val="009D00CF"/>
    <w:rsid w:val="009E0862"/>
    <w:rsid w:val="009E777A"/>
    <w:rsid w:val="009F328E"/>
    <w:rsid w:val="009F412F"/>
    <w:rsid w:val="009F4503"/>
    <w:rsid w:val="009F4DE5"/>
    <w:rsid w:val="009F7F98"/>
    <w:rsid w:val="00A01168"/>
    <w:rsid w:val="00A07E49"/>
    <w:rsid w:val="00A11D98"/>
    <w:rsid w:val="00A13652"/>
    <w:rsid w:val="00A160E6"/>
    <w:rsid w:val="00A20A49"/>
    <w:rsid w:val="00A27365"/>
    <w:rsid w:val="00A33A7C"/>
    <w:rsid w:val="00A445F4"/>
    <w:rsid w:val="00A4620B"/>
    <w:rsid w:val="00A475B3"/>
    <w:rsid w:val="00A57A26"/>
    <w:rsid w:val="00A66552"/>
    <w:rsid w:val="00A75696"/>
    <w:rsid w:val="00A75CFA"/>
    <w:rsid w:val="00A75DD2"/>
    <w:rsid w:val="00A76F98"/>
    <w:rsid w:val="00A857DF"/>
    <w:rsid w:val="00A8678F"/>
    <w:rsid w:val="00AA6B64"/>
    <w:rsid w:val="00AB464E"/>
    <w:rsid w:val="00AB556C"/>
    <w:rsid w:val="00AB70F4"/>
    <w:rsid w:val="00AC0D2A"/>
    <w:rsid w:val="00AC62EB"/>
    <w:rsid w:val="00AD69F6"/>
    <w:rsid w:val="00AD75D8"/>
    <w:rsid w:val="00AE562B"/>
    <w:rsid w:val="00AF3353"/>
    <w:rsid w:val="00AF57DF"/>
    <w:rsid w:val="00AF6202"/>
    <w:rsid w:val="00B00462"/>
    <w:rsid w:val="00B05186"/>
    <w:rsid w:val="00B054E3"/>
    <w:rsid w:val="00B112EF"/>
    <w:rsid w:val="00B140F2"/>
    <w:rsid w:val="00B17C6E"/>
    <w:rsid w:val="00B26F88"/>
    <w:rsid w:val="00B52F1A"/>
    <w:rsid w:val="00B603F5"/>
    <w:rsid w:val="00B63945"/>
    <w:rsid w:val="00B63CC3"/>
    <w:rsid w:val="00B85B19"/>
    <w:rsid w:val="00B86EB8"/>
    <w:rsid w:val="00B87892"/>
    <w:rsid w:val="00B9310A"/>
    <w:rsid w:val="00B93912"/>
    <w:rsid w:val="00B93A7E"/>
    <w:rsid w:val="00BA27C4"/>
    <w:rsid w:val="00BA520C"/>
    <w:rsid w:val="00BA5CF6"/>
    <w:rsid w:val="00BA6459"/>
    <w:rsid w:val="00BA6A80"/>
    <w:rsid w:val="00BB1B9F"/>
    <w:rsid w:val="00BB44CA"/>
    <w:rsid w:val="00BB7646"/>
    <w:rsid w:val="00BC0466"/>
    <w:rsid w:val="00BC07B6"/>
    <w:rsid w:val="00BD53F3"/>
    <w:rsid w:val="00BD5EEC"/>
    <w:rsid w:val="00BE5D3A"/>
    <w:rsid w:val="00C00DED"/>
    <w:rsid w:val="00C10649"/>
    <w:rsid w:val="00C113A9"/>
    <w:rsid w:val="00C137B5"/>
    <w:rsid w:val="00C1459F"/>
    <w:rsid w:val="00C2019D"/>
    <w:rsid w:val="00C26FC7"/>
    <w:rsid w:val="00C30B35"/>
    <w:rsid w:val="00C423C3"/>
    <w:rsid w:val="00C42794"/>
    <w:rsid w:val="00C45DDC"/>
    <w:rsid w:val="00C5693D"/>
    <w:rsid w:val="00C62D85"/>
    <w:rsid w:val="00C6609F"/>
    <w:rsid w:val="00C71404"/>
    <w:rsid w:val="00C722CF"/>
    <w:rsid w:val="00C733F8"/>
    <w:rsid w:val="00C734E3"/>
    <w:rsid w:val="00C76E31"/>
    <w:rsid w:val="00C776F7"/>
    <w:rsid w:val="00C8183F"/>
    <w:rsid w:val="00C872DA"/>
    <w:rsid w:val="00C91892"/>
    <w:rsid w:val="00C93813"/>
    <w:rsid w:val="00CA1940"/>
    <w:rsid w:val="00CC5AD8"/>
    <w:rsid w:val="00CC6967"/>
    <w:rsid w:val="00CC75E2"/>
    <w:rsid w:val="00CD15DB"/>
    <w:rsid w:val="00CD20F8"/>
    <w:rsid w:val="00CD545B"/>
    <w:rsid w:val="00CD72EA"/>
    <w:rsid w:val="00CF1114"/>
    <w:rsid w:val="00CF42A3"/>
    <w:rsid w:val="00CF5D7B"/>
    <w:rsid w:val="00CF6F6B"/>
    <w:rsid w:val="00D00216"/>
    <w:rsid w:val="00D1040A"/>
    <w:rsid w:val="00D17D4C"/>
    <w:rsid w:val="00D269E1"/>
    <w:rsid w:val="00D26D1C"/>
    <w:rsid w:val="00D3028F"/>
    <w:rsid w:val="00D32F48"/>
    <w:rsid w:val="00D555D7"/>
    <w:rsid w:val="00D70D57"/>
    <w:rsid w:val="00D73DF1"/>
    <w:rsid w:val="00D84D66"/>
    <w:rsid w:val="00D8536F"/>
    <w:rsid w:val="00D8595E"/>
    <w:rsid w:val="00DA269D"/>
    <w:rsid w:val="00DB7D78"/>
    <w:rsid w:val="00DC516C"/>
    <w:rsid w:val="00DD206A"/>
    <w:rsid w:val="00DD286C"/>
    <w:rsid w:val="00DD3BAC"/>
    <w:rsid w:val="00DD4343"/>
    <w:rsid w:val="00DF3029"/>
    <w:rsid w:val="00DF5BA0"/>
    <w:rsid w:val="00E00304"/>
    <w:rsid w:val="00E06F5C"/>
    <w:rsid w:val="00E13908"/>
    <w:rsid w:val="00E15257"/>
    <w:rsid w:val="00E23647"/>
    <w:rsid w:val="00E265FD"/>
    <w:rsid w:val="00E2762B"/>
    <w:rsid w:val="00E27E2E"/>
    <w:rsid w:val="00E4001B"/>
    <w:rsid w:val="00E40BD8"/>
    <w:rsid w:val="00E428F6"/>
    <w:rsid w:val="00E43E73"/>
    <w:rsid w:val="00E61923"/>
    <w:rsid w:val="00E64A19"/>
    <w:rsid w:val="00E6565B"/>
    <w:rsid w:val="00E75CD3"/>
    <w:rsid w:val="00E84788"/>
    <w:rsid w:val="00E95F03"/>
    <w:rsid w:val="00EA0263"/>
    <w:rsid w:val="00EA058B"/>
    <w:rsid w:val="00EA7686"/>
    <w:rsid w:val="00EB211D"/>
    <w:rsid w:val="00EB71AF"/>
    <w:rsid w:val="00EB764D"/>
    <w:rsid w:val="00EB7874"/>
    <w:rsid w:val="00EC5B9E"/>
    <w:rsid w:val="00EE274D"/>
    <w:rsid w:val="00EE4FB0"/>
    <w:rsid w:val="00EF1C46"/>
    <w:rsid w:val="00EF723F"/>
    <w:rsid w:val="00F0247C"/>
    <w:rsid w:val="00F024E5"/>
    <w:rsid w:val="00F1745A"/>
    <w:rsid w:val="00F20A19"/>
    <w:rsid w:val="00F31F38"/>
    <w:rsid w:val="00F37129"/>
    <w:rsid w:val="00F42ECC"/>
    <w:rsid w:val="00F46AC2"/>
    <w:rsid w:val="00F522A1"/>
    <w:rsid w:val="00F62BC4"/>
    <w:rsid w:val="00F65B16"/>
    <w:rsid w:val="00F86F36"/>
    <w:rsid w:val="00F955BC"/>
    <w:rsid w:val="00FB0F72"/>
    <w:rsid w:val="00FC2C28"/>
    <w:rsid w:val="00FD03AD"/>
    <w:rsid w:val="00FD0F01"/>
    <w:rsid w:val="00FD661A"/>
    <w:rsid w:val="00FE3013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52B3CF"/>
  <w15:docId w15:val="{FE5E5E91-702B-4E5E-A837-3BC30A00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2794"/>
    <w:rPr>
      <w:rFonts w:ascii="Arial" w:hAnsi="Arial"/>
      <w:lang w:val="es-CO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</w:style>
  <w:style w:type="paragraph" w:styleId="TDC1">
    <w:name w:val="toc 1"/>
    <w:basedOn w:val="Normal"/>
    <w:next w:val="Normal"/>
    <w:autoRedefine/>
    <w:semiHidden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character" w:styleId="Refdecomentario">
    <w:name w:val="annotation reference"/>
    <w:basedOn w:val="Fuentedeprrafopredeter"/>
    <w:semiHidden/>
    <w:rsid w:val="007C71FD"/>
    <w:rPr>
      <w:sz w:val="16"/>
      <w:szCs w:val="16"/>
    </w:rPr>
  </w:style>
  <w:style w:type="paragraph" w:styleId="Textocomentario">
    <w:name w:val="annotation text"/>
    <w:basedOn w:val="Normal"/>
    <w:semiHidden/>
    <w:rsid w:val="007C71FD"/>
  </w:style>
  <w:style w:type="paragraph" w:styleId="Asuntodelcomentario">
    <w:name w:val="annotation subject"/>
    <w:basedOn w:val="Textocomentario"/>
    <w:next w:val="Textocomentario"/>
    <w:semiHidden/>
    <w:rsid w:val="007C71FD"/>
    <w:rPr>
      <w:b/>
      <w:bCs/>
    </w:rPr>
  </w:style>
  <w:style w:type="paragraph" w:styleId="Textodeglobo">
    <w:name w:val="Balloon Text"/>
    <w:basedOn w:val="Normal"/>
    <w:semiHidden/>
    <w:rsid w:val="007C71FD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link w:val="TextCar"/>
    <w:rsid w:val="00801622"/>
    <w:pPr>
      <w:widowControl w:val="0"/>
      <w:autoSpaceDE w:val="0"/>
      <w:autoSpaceDN w:val="0"/>
      <w:spacing w:line="252" w:lineRule="auto"/>
      <w:ind w:firstLine="202"/>
      <w:jc w:val="both"/>
    </w:pPr>
    <w:rPr>
      <w:lang w:val="en-US"/>
    </w:rPr>
  </w:style>
  <w:style w:type="character" w:customStyle="1" w:styleId="TextCar">
    <w:name w:val="Text Car"/>
    <w:basedOn w:val="Fuentedeprrafopredeter"/>
    <w:link w:val="Text"/>
    <w:rsid w:val="00801622"/>
    <w:rPr>
      <w:rFonts w:ascii="Arial" w:hAnsi="Arial"/>
      <w:lang w:val="en-US" w:eastAsia="en-US" w:bidi="ar-SA"/>
    </w:rPr>
  </w:style>
  <w:style w:type="character" w:customStyle="1" w:styleId="mainpage1">
    <w:name w:val="mainpage1"/>
    <w:basedOn w:val="Fuentedeprrafopredeter"/>
    <w:rsid w:val="00036C0B"/>
    <w:rPr>
      <w:rFonts w:ascii="Verdana" w:hAnsi="Verdana" w:hint="default"/>
      <w:color w:val="333333"/>
      <w:sz w:val="18"/>
      <w:szCs w:val="18"/>
    </w:rPr>
  </w:style>
  <w:style w:type="character" w:styleId="nfasis">
    <w:name w:val="Emphasis"/>
    <w:basedOn w:val="Fuentedeprrafopredeter"/>
    <w:qFormat/>
    <w:rsid w:val="00664D7B"/>
    <w:rPr>
      <w:i/>
      <w:iCs/>
    </w:rPr>
  </w:style>
  <w:style w:type="paragraph" w:styleId="Textoindependiente3">
    <w:name w:val="Body Text 3"/>
    <w:basedOn w:val="Normal"/>
    <w:rsid w:val="00351EA8"/>
    <w:pPr>
      <w:jc w:val="both"/>
    </w:pPr>
    <w:rPr>
      <w:rFonts w:cs="Arial"/>
      <w:snapToGrid w:val="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1</TotalTime>
  <Pages>3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1709</CharactersWithSpaces>
  <SharedDoc>false</SharedDoc>
  <HLinks>
    <vt:vector size="144" baseType="variant">
      <vt:variant>
        <vt:i4>7733248</vt:i4>
      </vt:variant>
      <vt:variant>
        <vt:i4>141</vt:i4>
      </vt:variant>
      <vt:variant>
        <vt:i4>0</vt:i4>
      </vt:variant>
      <vt:variant>
        <vt:i4>5</vt:i4>
      </vt:variant>
      <vt:variant>
        <vt:lpwstr>mailto:paperez@uniandes.edu.co</vt:lpwstr>
      </vt:variant>
      <vt:variant>
        <vt:lpwstr/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_Toc162239374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_Toc162239373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_Toc162239372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_Toc162239371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_Toc162239370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_Toc162239369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_Toc162239368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_Toc162239367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_Toc162239366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_Toc162239365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_Toc162239364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_Toc162239363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_Toc162239362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_Toc162239361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_Toc162239360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_Toc162239359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_Toc162239358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_Toc162239357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_Toc162239356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_Toc162239355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_Toc162239354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_Toc162239353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_Toc162239352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JP</dc:creator>
  <cp:lastModifiedBy>Familia Calderón Sierra</cp:lastModifiedBy>
  <cp:revision>2</cp:revision>
  <cp:lastPrinted>2007-03-07T22:16:00Z</cp:lastPrinted>
  <dcterms:created xsi:type="dcterms:W3CDTF">2018-04-04T07:06:00Z</dcterms:created>
  <dcterms:modified xsi:type="dcterms:W3CDTF">2018-04-04T07:06:00Z</dcterms:modified>
</cp:coreProperties>
</file>