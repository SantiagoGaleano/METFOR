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FF8" w:rsidRDefault="00B81FF8" w:rsidP="002D5B96">
      <w:pPr>
        <w:rPr>
          <w:rFonts w:cs="Arial"/>
          <w:sz w:val="18"/>
          <w:szCs w:val="18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443"/>
        <w:gridCol w:w="1156"/>
        <w:gridCol w:w="520"/>
        <w:gridCol w:w="442"/>
        <w:gridCol w:w="1637"/>
        <w:gridCol w:w="481"/>
        <w:gridCol w:w="2118"/>
      </w:tblGrid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12613E" w:rsidP="00B81FF8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CASO DE PRUEBA</w:t>
            </w:r>
            <w:r>
              <w:rPr>
                <w:b/>
                <w:sz w:val="18"/>
                <w:szCs w:val="18"/>
                <w:lang w:val="es-ES"/>
              </w:rPr>
              <w:t xml:space="preserve"> </w:t>
            </w:r>
            <w:r w:rsidR="00D73DB9">
              <w:rPr>
                <w:b/>
                <w:sz w:val="18"/>
                <w:szCs w:val="18"/>
                <w:lang w:val="es-ES"/>
              </w:rPr>
              <w:t>INICIO SESION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Fecha realización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D73DB9" w:rsidP="0012613E">
            <w:pPr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16-05</w:t>
            </w:r>
            <w:r w:rsidR="0012613E">
              <w:rPr>
                <w:b/>
                <w:sz w:val="18"/>
                <w:szCs w:val="18"/>
                <w:lang w:val="es-ES"/>
              </w:rPr>
              <w:t>-18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Realizada por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1F60BD" w:rsidRDefault="00014E19" w:rsidP="0012613E">
            <w:pPr>
              <w:rPr>
                <w:b/>
                <w:color w:val="000000" w:themeColor="text1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Vendedor</w:t>
            </w:r>
            <w:r w:rsidR="00D73DB9">
              <w:rPr>
                <w:color w:val="000000" w:themeColor="text1"/>
                <w:sz w:val="18"/>
                <w:szCs w:val="18"/>
                <w:lang w:val="es-ES"/>
              </w:rPr>
              <w:t xml:space="preserve"> / Cliente</w:t>
            </w:r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Objetivo de la prueba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sz w:val="18"/>
                <w:szCs w:val="18"/>
                <w:lang w:val="es-ES"/>
              </w:rPr>
            </w:pPr>
            <w:r w:rsidRPr="00BA6A80">
              <w:rPr>
                <w:sz w:val="18"/>
                <w:szCs w:val="18"/>
                <w:lang w:val="es-ES"/>
              </w:rPr>
              <w:t>Validar el</w:t>
            </w:r>
            <w:r w:rsidR="00D73DB9">
              <w:rPr>
                <w:sz w:val="18"/>
                <w:szCs w:val="18"/>
                <w:lang w:val="es-ES"/>
              </w:rPr>
              <w:t xml:space="preserve"> UC-008</w:t>
            </w:r>
            <w:r w:rsidRPr="00BA6A80">
              <w:rPr>
                <w:sz w:val="18"/>
                <w:szCs w:val="18"/>
                <w:lang w:val="es-ES"/>
              </w:rPr>
              <w:t xml:space="preserve">.  </w:t>
            </w:r>
            <w:r w:rsidR="00D73DB9">
              <w:rPr>
                <w:sz w:val="18"/>
                <w:szCs w:val="18"/>
                <w:lang w:val="es-ES"/>
              </w:rPr>
              <w:t>Inicio de sesion</w:t>
            </w:r>
            <w:bookmarkStart w:id="0" w:name="_GoBack"/>
            <w:bookmarkEnd w:id="0"/>
          </w:p>
        </w:tc>
      </w:tr>
      <w:tr w:rsidR="0012613E" w:rsidRPr="00BA6A80" w:rsidTr="00243929">
        <w:tc>
          <w:tcPr>
            <w:tcW w:w="3794" w:type="dxa"/>
            <w:gridSpan w:val="4"/>
            <w:shd w:val="clear" w:color="auto" w:fill="auto"/>
          </w:tcPr>
          <w:p w:rsidR="0012613E" w:rsidRPr="00BA6A80" w:rsidRDefault="0012613E" w:rsidP="0012613E">
            <w:pPr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Pre-Requisitos</w:t>
            </w:r>
          </w:p>
        </w:tc>
        <w:tc>
          <w:tcPr>
            <w:tcW w:w="4678" w:type="dxa"/>
            <w:gridSpan w:val="4"/>
            <w:shd w:val="clear" w:color="auto" w:fill="auto"/>
          </w:tcPr>
          <w:p w:rsidR="0012613E" w:rsidRPr="00BA6A80" w:rsidRDefault="0012613E" w:rsidP="0012613E">
            <w:pPr>
              <w:numPr>
                <w:ilvl w:val="0"/>
                <w:numId w:val="46"/>
              </w:num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 xml:space="preserve">Ejecutar el Script </w:t>
            </w:r>
            <w:r w:rsidR="00D73DB9">
              <w:rPr>
                <w:sz w:val="18"/>
                <w:szCs w:val="18"/>
                <w:lang w:val="es-ES"/>
              </w:rPr>
              <w:t>usuario</w:t>
            </w:r>
            <w:r w:rsidR="00025397">
              <w:rPr>
                <w:sz w:val="18"/>
                <w:szCs w:val="18"/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 xml:space="preserve">para </w:t>
            </w:r>
            <w:r w:rsidR="00025397">
              <w:rPr>
                <w:sz w:val="18"/>
                <w:szCs w:val="18"/>
                <w:lang w:val="es-ES"/>
              </w:rPr>
              <w:t xml:space="preserve">poder </w:t>
            </w:r>
            <w:r w:rsidR="00D73DB9">
              <w:rPr>
                <w:sz w:val="18"/>
                <w:szCs w:val="18"/>
                <w:lang w:val="es-ES"/>
              </w:rPr>
              <w:t>validar los usuarios registrados en el sistema</w:t>
            </w:r>
          </w:p>
          <w:p w:rsidR="0012613E" w:rsidRPr="001F60BD" w:rsidRDefault="0012613E" w:rsidP="00B411AA">
            <w:pPr>
              <w:ind w:left="284"/>
              <w:rPr>
                <w:sz w:val="18"/>
                <w:szCs w:val="18"/>
                <w:lang w:val="es-ES"/>
              </w:rPr>
            </w:pPr>
          </w:p>
        </w:tc>
      </w:tr>
      <w:tr w:rsidR="0012613E" w:rsidRPr="00BA6A80" w:rsidTr="00243929">
        <w:tc>
          <w:tcPr>
            <w:tcW w:w="8472" w:type="dxa"/>
            <w:gridSpan w:val="8"/>
            <w:shd w:val="clear" w:color="auto" w:fill="B3B3B3"/>
          </w:tcPr>
          <w:p w:rsidR="0012613E" w:rsidRPr="00BA6A80" w:rsidRDefault="0012613E" w:rsidP="0012613E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DETALLE CASO DE PRUEBA</w:t>
            </w:r>
          </w:p>
        </w:tc>
      </w:tr>
      <w:tr w:rsidR="0051622A" w:rsidRPr="00BA6A80" w:rsidTr="00243929">
        <w:tc>
          <w:tcPr>
            <w:tcW w:w="675" w:type="dxa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Paso No.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8745DC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 xml:space="preserve">Acción </w:t>
            </w:r>
            <w:r>
              <w:rPr>
                <w:b/>
                <w:sz w:val="18"/>
                <w:szCs w:val="18"/>
                <w:lang w:val="es-ES"/>
              </w:rPr>
              <w:t>Administrador</w:t>
            </w:r>
          </w:p>
        </w:tc>
        <w:tc>
          <w:tcPr>
            <w:tcW w:w="2599" w:type="dxa"/>
            <w:gridSpan w:val="3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Respuesta esperada del sistema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51622A" w:rsidRPr="00BA6A80" w:rsidRDefault="0051622A" w:rsidP="0051622A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Resultados</w:t>
            </w:r>
          </w:p>
        </w:tc>
      </w:tr>
      <w:tr w:rsidR="007B6D20" w:rsidRPr="00BA6A80" w:rsidTr="00243929">
        <w:tc>
          <w:tcPr>
            <w:tcW w:w="675" w:type="dxa"/>
          </w:tcPr>
          <w:p w:rsidR="007B6D20" w:rsidRPr="00093F41" w:rsidRDefault="007B6D20" w:rsidP="007B6D20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</w:p>
        </w:tc>
        <w:tc>
          <w:tcPr>
            <w:tcW w:w="2599" w:type="dxa"/>
            <w:gridSpan w:val="2"/>
          </w:tcPr>
          <w:p w:rsidR="007B6D20" w:rsidRDefault="00014E19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vendedor “</w:t>
            </w: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santiago</w:t>
            </w:r>
            <w:proofErr w:type="spellEnd"/>
            <w:r>
              <w:rPr>
                <w:rFonts w:cs="Arial"/>
                <w:sz w:val="16"/>
                <w:szCs w:val="16"/>
                <w:lang w:val="es-ES"/>
              </w:rPr>
              <w:t>”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r w:rsidR="00322462">
              <w:rPr>
                <w:rFonts w:cs="Arial"/>
                <w:sz w:val="16"/>
                <w:szCs w:val="16"/>
                <w:lang w:val="es-ES"/>
              </w:rPr>
              <w:t xml:space="preserve">selecciona </w:t>
            </w:r>
            <w:r w:rsidR="00D73DB9">
              <w:rPr>
                <w:rFonts w:cs="Arial"/>
                <w:sz w:val="16"/>
                <w:szCs w:val="16"/>
                <w:lang w:val="es-ES"/>
              </w:rPr>
              <w:t xml:space="preserve">iniciar sesión, </w:t>
            </w:r>
          </w:p>
          <w:p w:rsidR="007B6D2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7B6D20" w:rsidRPr="00BA6A80" w:rsidRDefault="007B6D20" w:rsidP="007B6D2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Se despliega</w:t>
            </w:r>
            <w:r w:rsidR="008745DC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r w:rsidR="00D73DB9">
              <w:rPr>
                <w:rFonts w:cs="Arial"/>
                <w:sz w:val="16"/>
                <w:szCs w:val="16"/>
                <w:lang w:val="es-ES"/>
              </w:rPr>
              <w:t>los campos para ingresar el usuario y contraseña</w:t>
            </w:r>
          </w:p>
        </w:tc>
        <w:tc>
          <w:tcPr>
            <w:tcW w:w="2599" w:type="dxa"/>
            <w:gridSpan w:val="2"/>
          </w:tcPr>
          <w:p w:rsidR="007B6D20" w:rsidRPr="00BA6A80" w:rsidRDefault="00D73DB9" w:rsidP="007B6D20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Redirige la página de catálogo a la página de iniciar sesión</w:t>
            </w:r>
          </w:p>
        </w:tc>
      </w:tr>
      <w:tr w:rsidR="003F60D9" w:rsidRPr="00BA6A80" w:rsidTr="00243929">
        <w:tc>
          <w:tcPr>
            <w:tcW w:w="675" w:type="dxa"/>
          </w:tcPr>
          <w:p w:rsidR="003F60D9" w:rsidRDefault="00014E19" w:rsidP="003F60D9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x</w:t>
            </w:r>
            <w:r w:rsidR="003F60D9">
              <w:rPr>
                <w:rFonts w:cs="Arial"/>
                <w:sz w:val="16"/>
                <w:szCs w:val="16"/>
              </w:rPr>
              <w:t>2.</w:t>
            </w:r>
          </w:p>
        </w:tc>
        <w:tc>
          <w:tcPr>
            <w:tcW w:w="2599" w:type="dxa"/>
            <w:gridSpan w:val="2"/>
          </w:tcPr>
          <w:p w:rsidR="003F60D9" w:rsidRDefault="003F60D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014E19">
              <w:rPr>
                <w:rFonts w:cs="Arial"/>
                <w:sz w:val="16"/>
                <w:szCs w:val="16"/>
                <w:lang w:val="es-ES"/>
              </w:rPr>
              <w:t>vendedor “</w:t>
            </w:r>
            <w:proofErr w:type="spellStart"/>
            <w:r w:rsidR="00014E19">
              <w:rPr>
                <w:rFonts w:cs="Arial"/>
                <w:sz w:val="16"/>
                <w:szCs w:val="16"/>
                <w:lang w:val="es-ES"/>
              </w:rPr>
              <w:t>santiago</w:t>
            </w:r>
            <w:proofErr w:type="spellEnd"/>
            <w:r w:rsidR="00014E19">
              <w:rPr>
                <w:rFonts w:cs="Arial"/>
                <w:sz w:val="16"/>
                <w:szCs w:val="16"/>
                <w:lang w:val="es-ES"/>
              </w:rPr>
              <w:t>”</w:t>
            </w:r>
            <w:r w:rsidR="00BB38BE">
              <w:rPr>
                <w:rFonts w:cs="Arial"/>
                <w:sz w:val="16"/>
                <w:szCs w:val="16"/>
                <w:lang w:val="es-ES"/>
              </w:rPr>
              <w:t xml:space="preserve"> ingresa</w:t>
            </w:r>
            <w:r w:rsidR="00014E19">
              <w:rPr>
                <w:rFonts w:cs="Arial"/>
                <w:sz w:val="16"/>
                <w:szCs w:val="16"/>
                <w:lang w:val="es-ES"/>
              </w:rPr>
              <w:t xml:space="preserve"> </w:t>
            </w:r>
            <w:r w:rsidR="00D73DB9">
              <w:rPr>
                <w:rFonts w:cs="Arial"/>
                <w:sz w:val="16"/>
                <w:szCs w:val="16"/>
                <w:lang w:val="es-ES"/>
              </w:rPr>
              <w:t>como usuario “</w:t>
            </w:r>
            <w:proofErr w:type="spellStart"/>
            <w:r w:rsidR="00D73DB9">
              <w:rPr>
                <w:rFonts w:cs="Arial"/>
                <w:sz w:val="16"/>
                <w:szCs w:val="16"/>
                <w:lang w:val="es-ES"/>
              </w:rPr>
              <w:t>santiago</w:t>
            </w:r>
            <w:proofErr w:type="spellEnd"/>
            <w:r w:rsidR="00D73DB9">
              <w:rPr>
                <w:rFonts w:cs="Arial"/>
                <w:sz w:val="16"/>
                <w:szCs w:val="16"/>
                <w:lang w:val="es-ES"/>
              </w:rPr>
              <w:t>” y la contraseña “1234”</w:t>
            </w:r>
          </w:p>
        </w:tc>
        <w:tc>
          <w:tcPr>
            <w:tcW w:w="2599" w:type="dxa"/>
            <w:gridSpan w:val="3"/>
          </w:tcPr>
          <w:p w:rsidR="003F60D9" w:rsidRDefault="00D73DB9" w:rsidP="003F60D9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Valida si el usuario está registrado en la plataforma</w:t>
            </w:r>
          </w:p>
        </w:tc>
        <w:tc>
          <w:tcPr>
            <w:tcW w:w="2599" w:type="dxa"/>
            <w:gridSpan w:val="2"/>
          </w:tcPr>
          <w:p w:rsidR="003F60D9" w:rsidRDefault="00D73DB9" w:rsidP="003F60D9">
            <w:pPr>
              <w:jc w:val="center"/>
              <w:rPr>
                <w:sz w:val="18"/>
                <w:szCs w:val="18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Lo redirige al catálogo con la sesión iniciada en la plataforma</w:t>
            </w:r>
          </w:p>
        </w:tc>
      </w:tr>
      <w:tr w:rsidR="00B81FF8" w:rsidRPr="00BA6A80" w:rsidTr="00243929">
        <w:tc>
          <w:tcPr>
            <w:tcW w:w="675" w:type="dxa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  <w:p w:rsidR="00E23A27" w:rsidRPr="00BA6A80" w:rsidRDefault="00E23A27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3"/>
          </w:tcPr>
          <w:p w:rsidR="00B81FF8" w:rsidRPr="00BA6A80" w:rsidRDefault="00B81FF8" w:rsidP="00243929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599" w:type="dxa"/>
            <w:gridSpan w:val="2"/>
          </w:tcPr>
          <w:p w:rsidR="00B81FF8" w:rsidRPr="00BA6A80" w:rsidRDefault="00B81FF8" w:rsidP="00243929">
            <w:pPr>
              <w:rPr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B3B3B3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OBSERVACIONES ADICIONALES</w:t>
            </w:r>
          </w:p>
        </w:tc>
      </w:tr>
      <w:tr w:rsidR="00B81FF8" w:rsidRPr="00BA6A80" w:rsidTr="00243929">
        <w:tc>
          <w:tcPr>
            <w:tcW w:w="8472" w:type="dxa"/>
            <w:gridSpan w:val="8"/>
            <w:shd w:val="clear" w:color="auto" w:fill="auto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E23A27" w:rsidRPr="00BA6A80" w:rsidRDefault="00E23A27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  <w:tr w:rsidR="00B81FF8" w:rsidRPr="00BA6A80" w:rsidTr="00243929"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APROBADO</w:t>
            </w:r>
          </w:p>
        </w:tc>
        <w:tc>
          <w:tcPr>
            <w:tcW w:w="2118" w:type="dxa"/>
            <w:gridSpan w:val="3"/>
            <w:shd w:val="clear" w:color="auto" w:fill="E6E6E6"/>
            <w:vAlign w:val="center"/>
          </w:tcPr>
          <w:p w:rsidR="00301E29" w:rsidRDefault="00301E29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  <w:p w:rsidR="00B81FF8" w:rsidRDefault="00DA7EC3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>x</w:t>
            </w:r>
          </w:p>
          <w:p w:rsidR="00AF76A8" w:rsidRPr="00BA6A80" w:rsidRDefault="00AF76A8" w:rsidP="00AF76A8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  <w:tc>
          <w:tcPr>
            <w:tcW w:w="2118" w:type="dxa"/>
            <w:gridSpan w:val="2"/>
            <w:shd w:val="clear" w:color="auto" w:fill="B3B3B3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A6A80">
              <w:rPr>
                <w:b/>
                <w:sz w:val="18"/>
                <w:szCs w:val="18"/>
                <w:lang w:val="es-ES"/>
              </w:rPr>
              <w:t>RECHAZADO</w:t>
            </w:r>
          </w:p>
        </w:tc>
        <w:tc>
          <w:tcPr>
            <w:tcW w:w="2118" w:type="dxa"/>
            <w:shd w:val="clear" w:color="auto" w:fill="E6E6E6"/>
            <w:vAlign w:val="center"/>
          </w:tcPr>
          <w:p w:rsidR="00B81FF8" w:rsidRPr="00BA6A80" w:rsidRDefault="00B81FF8" w:rsidP="00243929">
            <w:pPr>
              <w:jc w:val="center"/>
              <w:rPr>
                <w:b/>
                <w:sz w:val="18"/>
                <w:szCs w:val="18"/>
                <w:lang w:val="es-ES"/>
              </w:rPr>
            </w:pPr>
          </w:p>
        </w:tc>
      </w:tr>
    </w:tbl>
    <w:p w:rsidR="003A7E60" w:rsidRDefault="003A7E60" w:rsidP="003A7E60">
      <w:pPr>
        <w:rPr>
          <w:rFonts w:cs="Arial"/>
          <w:sz w:val="18"/>
          <w:szCs w:val="18"/>
        </w:rPr>
      </w:pPr>
    </w:p>
    <w:p w:rsidR="00AF76A8" w:rsidRDefault="00AF76A8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B900C0">
        <w:tc>
          <w:tcPr>
            <w:tcW w:w="8472" w:type="dxa"/>
            <w:gridSpan w:val="3"/>
            <w:shd w:val="clear" w:color="auto" w:fill="B3B3B3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2640B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2640B9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03-04-18</w:t>
            </w:r>
          </w:p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2640B9" w:rsidRPr="0077677A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caso de prueba</w:t>
            </w:r>
          </w:p>
        </w:tc>
        <w:tc>
          <w:tcPr>
            <w:tcW w:w="1560" w:type="dxa"/>
          </w:tcPr>
          <w:p w:rsidR="002640B9" w:rsidRPr="00AF36C5" w:rsidRDefault="002640B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LS</w:t>
            </w:r>
          </w:p>
        </w:tc>
      </w:tr>
      <w:tr w:rsidR="00014E19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014E19" w:rsidRDefault="00014E1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17/05/2018</w:t>
            </w:r>
          </w:p>
        </w:tc>
        <w:tc>
          <w:tcPr>
            <w:tcW w:w="5386" w:type="dxa"/>
          </w:tcPr>
          <w:p w:rsidR="00014E19" w:rsidRDefault="00014E1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del caso de prueba</w:t>
            </w:r>
          </w:p>
        </w:tc>
        <w:tc>
          <w:tcPr>
            <w:tcW w:w="1560" w:type="dxa"/>
          </w:tcPr>
          <w:p w:rsidR="00014E19" w:rsidRDefault="00014E19" w:rsidP="002640B9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LD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91D" w:rsidRDefault="00B5491D">
      <w:r>
        <w:separator/>
      </w:r>
    </w:p>
  </w:endnote>
  <w:endnote w:type="continuationSeparator" w:id="0">
    <w:p w:rsidR="00B5491D" w:rsidRDefault="00B54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D73DB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D73DB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91D" w:rsidRDefault="00B5491D">
      <w:r>
        <w:separator/>
      </w:r>
    </w:p>
  </w:footnote>
  <w:footnote w:type="continuationSeparator" w:id="0">
    <w:p w:rsidR="00B5491D" w:rsidRDefault="00B54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778EDAAD" wp14:editId="3E680A9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B81FF8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PRUEBA</w:t>
          </w:r>
        </w:p>
      </w:tc>
      <w:tc>
        <w:tcPr>
          <w:tcW w:w="1609" w:type="dxa"/>
          <w:gridSpan w:val="2"/>
        </w:tcPr>
        <w:p w:rsidR="00842334" w:rsidRPr="002D5B96" w:rsidRDefault="00AF76A8" w:rsidP="00AF76A8">
          <w:pPr>
            <w:jc w:val="both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3613D82E" wp14:editId="3259314F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C505C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</w:t>
          </w:r>
          <w:r w:rsidR="00842334"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F750EE">
          <w:pPr>
            <w:pStyle w:val="Encabezado"/>
            <w:rPr>
              <w:b/>
            </w:rPr>
          </w:pPr>
          <w:r w:rsidRPr="00466334">
            <w:rPr>
              <w:b/>
            </w:rPr>
            <w:t xml:space="preserve">PROYECTO:  </w:t>
          </w:r>
          <w:proofErr w:type="spellStart"/>
          <w:r w:rsidR="00094484">
            <w:rPr>
              <w:b/>
            </w:rPr>
            <w:t>Rapicoop</w:t>
          </w:r>
          <w:proofErr w:type="spellEnd"/>
        </w:p>
      </w:tc>
      <w:tc>
        <w:tcPr>
          <w:tcW w:w="1609" w:type="dxa"/>
          <w:gridSpan w:val="2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Pr="00466334">
            <w:rPr>
              <w:b/>
              <w:sz w:val="18"/>
              <w:szCs w:val="18"/>
            </w:rPr>
            <w:t xml:space="preserve">: </w:t>
          </w:r>
          <w:r w:rsidR="00094484"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094484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5CC40CE8"/>
    <w:multiLevelType w:val="hybridMultilevel"/>
    <w:tmpl w:val="B396163A"/>
    <w:lvl w:ilvl="0" w:tplc="B260806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2"/>
        <w:szCs w:val="22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2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3"/>
  </w:num>
  <w:num w:numId="35">
    <w:abstractNumId w:val="23"/>
  </w:num>
  <w:num w:numId="36">
    <w:abstractNumId w:val="11"/>
  </w:num>
  <w:num w:numId="37">
    <w:abstractNumId w:val="16"/>
  </w:num>
  <w:num w:numId="38">
    <w:abstractNumId w:val="26"/>
  </w:num>
  <w:num w:numId="39">
    <w:abstractNumId w:val="15"/>
  </w:num>
  <w:num w:numId="40">
    <w:abstractNumId w:val="2"/>
  </w:num>
  <w:num w:numId="41">
    <w:abstractNumId w:val="30"/>
  </w:num>
  <w:num w:numId="42">
    <w:abstractNumId w:val="13"/>
  </w:num>
  <w:num w:numId="43">
    <w:abstractNumId w:val="29"/>
  </w:num>
  <w:num w:numId="44">
    <w:abstractNumId w:val="31"/>
  </w:num>
  <w:num w:numId="45">
    <w:abstractNumId w:val="2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14E19"/>
    <w:rsid w:val="00025397"/>
    <w:rsid w:val="00032FC8"/>
    <w:rsid w:val="00046185"/>
    <w:rsid w:val="00046E5F"/>
    <w:rsid w:val="00060A99"/>
    <w:rsid w:val="0006260D"/>
    <w:rsid w:val="00093588"/>
    <w:rsid w:val="00094484"/>
    <w:rsid w:val="000B2569"/>
    <w:rsid w:val="00112544"/>
    <w:rsid w:val="0011722F"/>
    <w:rsid w:val="001225BC"/>
    <w:rsid w:val="0012381A"/>
    <w:rsid w:val="0012613E"/>
    <w:rsid w:val="0014056D"/>
    <w:rsid w:val="0014761C"/>
    <w:rsid w:val="001B115F"/>
    <w:rsid w:val="001B3D54"/>
    <w:rsid w:val="001B3E16"/>
    <w:rsid w:val="001E408B"/>
    <w:rsid w:val="001E748C"/>
    <w:rsid w:val="00221892"/>
    <w:rsid w:val="002640B9"/>
    <w:rsid w:val="002776E1"/>
    <w:rsid w:val="00287980"/>
    <w:rsid w:val="002B7226"/>
    <w:rsid w:val="002D0976"/>
    <w:rsid w:val="002D5B96"/>
    <w:rsid w:val="002E5115"/>
    <w:rsid w:val="002F3C5D"/>
    <w:rsid w:val="00301E29"/>
    <w:rsid w:val="00322462"/>
    <w:rsid w:val="003A7E60"/>
    <w:rsid w:val="003B43C1"/>
    <w:rsid w:val="003F60D9"/>
    <w:rsid w:val="00434FC8"/>
    <w:rsid w:val="00490453"/>
    <w:rsid w:val="004B1655"/>
    <w:rsid w:val="004B665C"/>
    <w:rsid w:val="0051622A"/>
    <w:rsid w:val="00531547"/>
    <w:rsid w:val="005E1459"/>
    <w:rsid w:val="005E3699"/>
    <w:rsid w:val="005F4F6B"/>
    <w:rsid w:val="006760F4"/>
    <w:rsid w:val="00680CAB"/>
    <w:rsid w:val="006A5A84"/>
    <w:rsid w:val="006B046A"/>
    <w:rsid w:val="006B5F60"/>
    <w:rsid w:val="006C794A"/>
    <w:rsid w:val="006E7CCE"/>
    <w:rsid w:val="006F59D3"/>
    <w:rsid w:val="0070142B"/>
    <w:rsid w:val="00705A7F"/>
    <w:rsid w:val="00712ABE"/>
    <w:rsid w:val="00744BFC"/>
    <w:rsid w:val="00754AAF"/>
    <w:rsid w:val="007725A6"/>
    <w:rsid w:val="0077677A"/>
    <w:rsid w:val="007879E5"/>
    <w:rsid w:val="007B36C0"/>
    <w:rsid w:val="007B6D20"/>
    <w:rsid w:val="007C5493"/>
    <w:rsid w:val="00842334"/>
    <w:rsid w:val="00850072"/>
    <w:rsid w:val="008662B7"/>
    <w:rsid w:val="00870EE1"/>
    <w:rsid w:val="008745DC"/>
    <w:rsid w:val="00881BC2"/>
    <w:rsid w:val="008825ED"/>
    <w:rsid w:val="008876A8"/>
    <w:rsid w:val="00891370"/>
    <w:rsid w:val="008B73C5"/>
    <w:rsid w:val="008E2140"/>
    <w:rsid w:val="008F417D"/>
    <w:rsid w:val="00921243"/>
    <w:rsid w:val="0095622E"/>
    <w:rsid w:val="00965FC9"/>
    <w:rsid w:val="009F4503"/>
    <w:rsid w:val="00A0348C"/>
    <w:rsid w:val="00A40446"/>
    <w:rsid w:val="00A60949"/>
    <w:rsid w:val="00A761D9"/>
    <w:rsid w:val="00A86715"/>
    <w:rsid w:val="00A971FB"/>
    <w:rsid w:val="00AC753F"/>
    <w:rsid w:val="00AF2348"/>
    <w:rsid w:val="00AF76A8"/>
    <w:rsid w:val="00B06D5D"/>
    <w:rsid w:val="00B14DC6"/>
    <w:rsid w:val="00B411AA"/>
    <w:rsid w:val="00B4750C"/>
    <w:rsid w:val="00B52F87"/>
    <w:rsid w:val="00B5491D"/>
    <w:rsid w:val="00B672E7"/>
    <w:rsid w:val="00B81FF8"/>
    <w:rsid w:val="00B845AB"/>
    <w:rsid w:val="00B900C0"/>
    <w:rsid w:val="00BB0B14"/>
    <w:rsid w:val="00BB38BE"/>
    <w:rsid w:val="00BD2F26"/>
    <w:rsid w:val="00C10649"/>
    <w:rsid w:val="00C33D7A"/>
    <w:rsid w:val="00C40CA2"/>
    <w:rsid w:val="00C505C4"/>
    <w:rsid w:val="00C54727"/>
    <w:rsid w:val="00C805FF"/>
    <w:rsid w:val="00D02652"/>
    <w:rsid w:val="00D31AEF"/>
    <w:rsid w:val="00D31E6A"/>
    <w:rsid w:val="00D32E5A"/>
    <w:rsid w:val="00D36556"/>
    <w:rsid w:val="00D51797"/>
    <w:rsid w:val="00D6782F"/>
    <w:rsid w:val="00D73DB9"/>
    <w:rsid w:val="00D9093C"/>
    <w:rsid w:val="00DA59FD"/>
    <w:rsid w:val="00DA7EC3"/>
    <w:rsid w:val="00DC4851"/>
    <w:rsid w:val="00DD1263"/>
    <w:rsid w:val="00E0231C"/>
    <w:rsid w:val="00E07613"/>
    <w:rsid w:val="00E2018B"/>
    <w:rsid w:val="00E23A27"/>
    <w:rsid w:val="00E3003F"/>
    <w:rsid w:val="00E43B20"/>
    <w:rsid w:val="00E71D2F"/>
    <w:rsid w:val="00E74E30"/>
    <w:rsid w:val="00ED6D68"/>
    <w:rsid w:val="00F10C00"/>
    <w:rsid w:val="00F42009"/>
    <w:rsid w:val="00F5070C"/>
    <w:rsid w:val="00F52DAE"/>
    <w:rsid w:val="00F56A4A"/>
    <w:rsid w:val="00F750EE"/>
    <w:rsid w:val="00F87683"/>
    <w:rsid w:val="00FA1E1E"/>
    <w:rsid w:val="00FA6E97"/>
    <w:rsid w:val="00FC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6E3A0F"/>
  <w15:docId w15:val="{C922B299-4ECA-4793-B672-820E2FD5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04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46A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semiHidden/>
    <w:rsid w:val="00B81F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81FF8"/>
  </w:style>
  <w:style w:type="character" w:customStyle="1" w:styleId="TextocomentarioCar">
    <w:name w:val="Texto comentario Car"/>
    <w:basedOn w:val="Fuentedeprrafopredeter"/>
    <w:link w:val="Textocomentario"/>
    <w:semiHidden/>
    <w:rsid w:val="00B81FF8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AADC-F62D-484A-8E51-85FA657F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Santiago Galeano</cp:lastModifiedBy>
  <cp:revision>2</cp:revision>
  <cp:lastPrinted>2016-09-05T18:45:00Z</cp:lastPrinted>
  <dcterms:created xsi:type="dcterms:W3CDTF">2018-05-18T04:03:00Z</dcterms:created>
  <dcterms:modified xsi:type="dcterms:W3CDTF">2018-05-18T04:03:00Z</dcterms:modified>
</cp:coreProperties>
</file>