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CE02DF" w:rsidRDefault="00B81FF8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 xml:space="preserve">CASO DE PRUEBA </w:t>
            </w:r>
            <w:r w:rsidR="00CE02DF">
              <w:rPr>
                <w:sz w:val="18"/>
                <w:szCs w:val="18"/>
                <w:lang w:val="es-ES"/>
              </w:rPr>
              <w:t>Agregar Producto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094484" w:rsidP="00B81FF8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03/04/2018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FE08B5" w:rsidP="00B81FF8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vendedor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B81FF8" w:rsidP="00E23A27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 w:rsidR="00094484">
              <w:rPr>
                <w:sz w:val="18"/>
                <w:szCs w:val="18"/>
                <w:lang w:val="es-ES"/>
              </w:rPr>
              <w:t xml:space="preserve"> CU12 Agregar producto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E23A27" w:rsidRDefault="00B81FF8" w:rsidP="00094484">
            <w:pPr>
              <w:ind w:left="284"/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B81FF8" w:rsidRPr="00BA6A80" w:rsidTr="00243929">
        <w:tc>
          <w:tcPr>
            <w:tcW w:w="675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094484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094484" w:rsidRPr="00BA6A80" w:rsidRDefault="00094484" w:rsidP="00094484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FE08B5" w:rsidP="00FE08B5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“santiago” escoge la opción “registrar producto”</w:t>
            </w:r>
          </w:p>
        </w:tc>
        <w:tc>
          <w:tcPr>
            <w:tcW w:w="2599" w:type="dxa"/>
            <w:gridSpan w:val="3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Desplegar “cargar imagen”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sz w:val="18"/>
                <w:szCs w:val="18"/>
                <w:lang w:val="es-ES"/>
              </w:rPr>
            </w:pPr>
          </w:p>
          <w:p w:rsidR="0012381A" w:rsidRPr="00BA6A80" w:rsidRDefault="0012381A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la ventana “cargar imagen”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Default="0012381A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“Seleccionar archivo”</w:t>
            </w:r>
          </w:p>
        </w:tc>
        <w:tc>
          <w:tcPr>
            <w:tcW w:w="2599" w:type="dxa"/>
            <w:gridSpan w:val="3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Abrir explorador de archivos para cargar imagen.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sz w:val="18"/>
                <w:szCs w:val="18"/>
                <w:lang w:val="es-ES"/>
              </w:rPr>
            </w:pPr>
          </w:p>
          <w:p w:rsidR="0012381A" w:rsidRPr="00BA6A80" w:rsidRDefault="0012381A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abre el explorador de archivos para seleccionar una imagen para el nuevo producto.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    3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FE08B5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la imagen “Hamburguesa Doble Carne”</w:t>
            </w:r>
            <w:r w:rsidR="0012381A">
              <w:rPr>
                <w:rFonts w:cs="Arial"/>
                <w:sz w:val="16"/>
                <w:szCs w:val="16"/>
                <w:lang w:val="es-ES"/>
              </w:rPr>
              <w:t>.</w:t>
            </w: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FE08B5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Mostrar “Hamburguesa Doble carne”</w:t>
            </w:r>
            <w:r w:rsidR="0012381A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sz w:val="18"/>
                <w:szCs w:val="18"/>
                <w:lang w:val="es-ES"/>
              </w:rPr>
            </w:pPr>
          </w:p>
          <w:p w:rsidR="0012381A" w:rsidRPr="00BA6A80" w:rsidRDefault="0012381A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presenta el nombre del archivo seleccionado.</w:t>
            </w:r>
          </w:p>
        </w:tc>
      </w:tr>
      <w:tr w:rsidR="00F750EE" w:rsidRPr="00BA6A80" w:rsidTr="00243929">
        <w:tc>
          <w:tcPr>
            <w:tcW w:w="675" w:type="dxa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Default="0012381A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“Registrar”</w:t>
            </w:r>
          </w:p>
        </w:tc>
        <w:tc>
          <w:tcPr>
            <w:tcW w:w="2599" w:type="dxa"/>
            <w:gridSpan w:val="3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Desplegar formulario de diligenciamiento.</w:t>
            </w: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sz w:val="18"/>
                <w:szCs w:val="18"/>
                <w:lang w:val="es-ES"/>
              </w:rPr>
            </w:pPr>
          </w:p>
          <w:p w:rsidR="0012381A" w:rsidRPr="00BA6A80" w:rsidRDefault="0012381A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muestra un formulario para ingresar nombre y precio del producto.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301E29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FE08B5" w:rsidP="00FE08B5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diligencia el nombre “Hamburguesa-Doble-Carne” y el precio “11000”</w:t>
            </w:r>
          </w:p>
        </w:tc>
        <w:tc>
          <w:tcPr>
            <w:tcW w:w="2599" w:type="dxa"/>
            <w:gridSpan w:val="3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301E29" w:rsidRPr="00BA6A80" w:rsidRDefault="00301E29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Agregar producto a la base de datos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sz w:val="18"/>
                <w:szCs w:val="18"/>
                <w:lang w:val="es-ES"/>
              </w:rPr>
            </w:pPr>
          </w:p>
          <w:p w:rsidR="00301E29" w:rsidRPr="00BA6A80" w:rsidRDefault="00301E29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presenta un mensaje de confirmación.</w:t>
            </w:r>
          </w:p>
        </w:tc>
      </w:tr>
      <w:tr w:rsidR="00F750EE" w:rsidRPr="00BA6A80" w:rsidTr="00243929">
        <w:tc>
          <w:tcPr>
            <w:tcW w:w="675" w:type="dxa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Default="00301E29" w:rsidP="00301E2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301E29" w:rsidRDefault="00301E29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“volver principal”</w:t>
            </w:r>
          </w:p>
        </w:tc>
        <w:tc>
          <w:tcPr>
            <w:tcW w:w="2599" w:type="dxa"/>
            <w:gridSpan w:val="3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301E29" w:rsidRPr="00BA6A80" w:rsidRDefault="00301E29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Redirigir a la página principal.</w:t>
            </w: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sz w:val="18"/>
                <w:szCs w:val="18"/>
                <w:lang w:val="es-ES"/>
              </w:rPr>
            </w:pPr>
          </w:p>
          <w:p w:rsidR="00301E29" w:rsidRPr="00BA6A80" w:rsidRDefault="00301E29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la página principal.</w:t>
            </w:r>
          </w:p>
        </w:tc>
      </w:tr>
      <w:tr w:rsidR="00F750EE" w:rsidRPr="00BA6A80" w:rsidTr="00243929">
        <w:tc>
          <w:tcPr>
            <w:tcW w:w="675" w:type="dxa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F750EE" w:rsidRPr="00BA6A80" w:rsidRDefault="00F750EE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301E29" w:rsidP="00301E29">
            <w:pPr>
              <w:jc w:val="both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Para (5) se debe diligenciar el formulario para evitar un error en el servidor.</w:t>
            </w:r>
          </w:p>
          <w:p w:rsidR="00301E29" w:rsidRDefault="00301E29" w:rsidP="00301E29">
            <w:pPr>
              <w:jc w:val="both"/>
              <w:rPr>
                <w:b/>
                <w:sz w:val="18"/>
                <w:szCs w:val="18"/>
                <w:lang w:val="es-ES"/>
              </w:rPr>
            </w:pPr>
          </w:p>
          <w:p w:rsidR="00E23A27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 xml:space="preserve"> </w:t>
            </w: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sz w:val="18"/>
          <w:szCs w:val="18"/>
          <w:lang w:val="es-ES"/>
        </w:rPr>
      </w:pPr>
    </w:p>
    <w:p w:rsidR="00C23D3F" w:rsidRDefault="00C23D3F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>03/04/2018</w:t>
            </w:r>
          </w:p>
          <w:p w:rsidR="00F750EE" w:rsidRPr="00AF36C5" w:rsidRDefault="00F750EE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caso de prueba</w:t>
            </w:r>
          </w:p>
        </w:tc>
        <w:tc>
          <w:tcPr>
            <w:tcW w:w="1560" w:type="dxa"/>
          </w:tcPr>
          <w:p w:rsidR="001E748C" w:rsidRPr="00AF36C5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LD</w:t>
            </w:r>
          </w:p>
        </w:tc>
      </w:tr>
      <w:tr w:rsidR="00E15D47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E15D47" w:rsidRDefault="00E15D4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17/05/18</w:t>
            </w:r>
          </w:p>
        </w:tc>
        <w:tc>
          <w:tcPr>
            <w:tcW w:w="5386" w:type="dxa"/>
          </w:tcPr>
          <w:p w:rsidR="00E15D47" w:rsidRDefault="00E15D4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caso de prueba</w:t>
            </w:r>
          </w:p>
        </w:tc>
        <w:tc>
          <w:tcPr>
            <w:tcW w:w="1560" w:type="dxa"/>
          </w:tcPr>
          <w:p w:rsidR="00E15D47" w:rsidRDefault="00E15D4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LD</w:t>
            </w:r>
            <w:bookmarkStart w:id="0" w:name="_GoBack"/>
            <w:bookmarkEnd w:id="0"/>
          </w:p>
        </w:tc>
      </w:tr>
    </w:tbl>
    <w:p w:rsidR="001E748C" w:rsidRPr="002D5B96" w:rsidRDefault="001E748C" w:rsidP="00C23D3F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F4A" w:rsidRDefault="00010F4A">
      <w:r>
        <w:separator/>
      </w:r>
    </w:p>
  </w:endnote>
  <w:endnote w:type="continuationSeparator" w:id="0">
    <w:p w:rsidR="00010F4A" w:rsidRDefault="0001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E15D47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E15D47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F4A" w:rsidRDefault="00010F4A">
      <w:r>
        <w:separator/>
      </w:r>
    </w:p>
  </w:footnote>
  <w:footnote w:type="continuationSeparator" w:id="0">
    <w:p w:rsidR="00010F4A" w:rsidRDefault="00010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Default="00CE02DF" w:rsidP="002B5BEC">
          <w:pPr>
            <w:jc w:val="both"/>
            <w:rPr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5E9FA0D3" wp14:editId="2CE9B364">
                <wp:simplePos x="0" y="0"/>
                <wp:positionH relativeFrom="column">
                  <wp:posOffset>70485</wp:posOffset>
                </wp:positionH>
                <wp:positionV relativeFrom="paragraph">
                  <wp:posOffset>15240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2E2868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Head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10F4A"/>
    <w:rsid w:val="00032FC8"/>
    <w:rsid w:val="00046E5F"/>
    <w:rsid w:val="00060A99"/>
    <w:rsid w:val="0006260D"/>
    <w:rsid w:val="00093588"/>
    <w:rsid w:val="00094484"/>
    <w:rsid w:val="000B2569"/>
    <w:rsid w:val="00112544"/>
    <w:rsid w:val="001225BC"/>
    <w:rsid w:val="0012381A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2868"/>
    <w:rsid w:val="002E5115"/>
    <w:rsid w:val="002F3C5D"/>
    <w:rsid w:val="00301E29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46B5D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5622E"/>
    <w:rsid w:val="00965FC9"/>
    <w:rsid w:val="009F4503"/>
    <w:rsid w:val="00A0348C"/>
    <w:rsid w:val="00A40446"/>
    <w:rsid w:val="00A60949"/>
    <w:rsid w:val="00A761D9"/>
    <w:rsid w:val="00AC753F"/>
    <w:rsid w:val="00AF2348"/>
    <w:rsid w:val="00AF76A8"/>
    <w:rsid w:val="00B06D5D"/>
    <w:rsid w:val="00B14DC6"/>
    <w:rsid w:val="00B4750C"/>
    <w:rsid w:val="00B52F87"/>
    <w:rsid w:val="00B672E7"/>
    <w:rsid w:val="00B81FF8"/>
    <w:rsid w:val="00B845AB"/>
    <w:rsid w:val="00B900C0"/>
    <w:rsid w:val="00BB0B14"/>
    <w:rsid w:val="00C10649"/>
    <w:rsid w:val="00C23D3F"/>
    <w:rsid w:val="00C33D7A"/>
    <w:rsid w:val="00C40CA2"/>
    <w:rsid w:val="00C505C4"/>
    <w:rsid w:val="00C54727"/>
    <w:rsid w:val="00C805FF"/>
    <w:rsid w:val="00CE02DF"/>
    <w:rsid w:val="00D02652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15D47"/>
    <w:rsid w:val="00E2018B"/>
    <w:rsid w:val="00E23A27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7379D"/>
    <w:rsid w:val="00F750EE"/>
    <w:rsid w:val="00F87683"/>
    <w:rsid w:val="00FA1E1E"/>
    <w:rsid w:val="00FA6E97"/>
    <w:rsid w:val="00F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96DB5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rsid w:val="00B81F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81FF8"/>
  </w:style>
  <w:style w:type="character" w:customStyle="1" w:styleId="CommentTextChar">
    <w:name w:val="Comment Text Char"/>
    <w:basedOn w:val="DefaultParagraphFont"/>
    <w:link w:val="CommentText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D1687-FF70-48AD-B134-90F75D78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9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7</cp:revision>
  <cp:lastPrinted>2016-09-05T18:45:00Z</cp:lastPrinted>
  <dcterms:created xsi:type="dcterms:W3CDTF">2018-04-04T01:05:00Z</dcterms:created>
  <dcterms:modified xsi:type="dcterms:W3CDTF">2018-05-18T03:41:00Z</dcterms:modified>
</cp:coreProperties>
</file>