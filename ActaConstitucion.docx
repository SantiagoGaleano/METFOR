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60F4" w:rsidRDefault="00923AD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TT</w:t>
      </w:r>
      <w:bookmarkStart w:id="0" w:name="_GoBack"/>
      <w:bookmarkEnd w:id="0"/>
      <w:r w:rsidR="006760F4">
        <w:rPr>
          <w:b/>
          <w:sz w:val="24"/>
          <w:szCs w:val="24"/>
        </w:rPr>
        <w:t>Tabla de Contenido</w:t>
      </w:r>
    </w:p>
    <w:p w:rsidR="006760F4" w:rsidRDefault="006760F4">
      <w:pPr>
        <w:jc w:val="center"/>
        <w:rPr>
          <w:b/>
          <w:sz w:val="24"/>
          <w:szCs w:val="24"/>
        </w:rPr>
      </w:pPr>
    </w:p>
    <w:p w:rsidR="00703809" w:rsidRDefault="006760F4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28401231" w:history="1">
        <w:r w:rsidR="00703809" w:rsidRPr="00C61D74">
          <w:rPr>
            <w:rStyle w:val="Hyperlink"/>
            <w:noProof/>
          </w:rPr>
          <w:t>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Conformación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2" w:history="1">
        <w:r w:rsidR="00703809" w:rsidRPr="00C61D74">
          <w:rPr>
            <w:rStyle w:val="Hyperlink"/>
            <w:noProof/>
          </w:rPr>
          <w:t>1.1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Integrantes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3" w:history="1">
        <w:r w:rsidR="00703809" w:rsidRPr="00C61D74">
          <w:rPr>
            <w:rStyle w:val="Hyperlink"/>
            <w:noProof/>
          </w:rPr>
          <w:t>1.2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4" w:history="1">
        <w:r w:rsidR="00703809" w:rsidRPr="00C61D74">
          <w:rPr>
            <w:rStyle w:val="Hyperlink"/>
            <w:noProof/>
          </w:rPr>
          <w:t>1.3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Reglas de funcionamiento del equipo y compromisos globales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5" w:history="1">
        <w:r w:rsidR="00703809" w:rsidRPr="00C61D74">
          <w:rPr>
            <w:rStyle w:val="Hyperlink"/>
            <w:noProof/>
            <w:lang w:val="es-MX"/>
          </w:rPr>
          <w:t>1.3.1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Reuniones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6" w:history="1">
        <w:r w:rsidR="00703809" w:rsidRPr="00C61D74">
          <w:rPr>
            <w:rStyle w:val="Hyperlink"/>
            <w:noProof/>
            <w:lang w:val="es-MX"/>
          </w:rPr>
          <w:t>1.3.2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Medios de comunicación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7" w:history="1">
        <w:r w:rsidR="00703809" w:rsidRPr="00C61D74">
          <w:rPr>
            <w:rStyle w:val="Hyperlink"/>
            <w:noProof/>
            <w:lang w:val="es-MX"/>
          </w:rPr>
          <w:t>1.3.3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Ciclo de entregas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8" w:history="1">
        <w:r w:rsidR="00703809" w:rsidRPr="00C61D74">
          <w:rPr>
            <w:rStyle w:val="Hyperlink"/>
            <w:noProof/>
            <w:lang w:val="es-MX"/>
          </w:rPr>
          <w:t>1.3.4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Mecanismos de toma de decisiones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2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39" w:history="1">
        <w:r w:rsidR="00703809" w:rsidRPr="00C61D74">
          <w:rPr>
            <w:rStyle w:val="Hyperlink"/>
            <w:rFonts w:cs="Arial"/>
            <w:noProof/>
          </w:rPr>
          <w:t>1.3.5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  <w:lang w:val="es-MX"/>
          </w:rPr>
          <w:t>S</w:t>
        </w:r>
        <w:r w:rsidR="00703809" w:rsidRPr="00C61D74">
          <w:rPr>
            <w:rStyle w:val="Hyperlink"/>
            <w:rFonts w:cs="Arial"/>
            <w:noProof/>
            <w:lang w:val="es-MX"/>
          </w:rPr>
          <w:t>olución de conflictos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_Toc328401239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0" w:history="1">
        <w:r w:rsidR="00703809" w:rsidRPr="00C61D74">
          <w:rPr>
            <w:rStyle w:val="Hyperlink"/>
            <w:rFonts w:cs="Arial"/>
            <w:noProof/>
            <w:lang w:val="es-MX"/>
          </w:rPr>
          <w:t>1.3.6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rFonts w:cs="Arial"/>
            <w:noProof/>
            <w:lang w:val="es-MX"/>
          </w:rPr>
          <w:t>Compromisos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1" w:history="1">
        <w:r w:rsidR="00703809" w:rsidRPr="00C61D74">
          <w:rPr>
            <w:rStyle w:val="Hyperlink"/>
            <w:noProof/>
          </w:rPr>
          <w:t>1.4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Disponibilidad de los participantes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2" w:history="1">
        <w:r w:rsidR="00703809" w:rsidRPr="00C61D74">
          <w:rPr>
            <w:rStyle w:val="Hyperlink"/>
            <w:noProof/>
          </w:rPr>
          <w:t>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3" w:history="1">
        <w:r w:rsidR="00703809" w:rsidRPr="00C61D74">
          <w:rPr>
            <w:rStyle w:val="Hyperlink"/>
            <w:noProof/>
          </w:rPr>
          <w:t>2.1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3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4" w:history="1">
        <w:r w:rsidR="00703809" w:rsidRPr="00C61D74">
          <w:rPr>
            <w:rStyle w:val="Hyperlink"/>
            <w:noProof/>
          </w:rPr>
          <w:t>2.2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 los miembros del equipo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5" w:history="1">
        <w:r w:rsidR="00703809" w:rsidRPr="00C61D74">
          <w:rPr>
            <w:rStyle w:val="Hyperlink"/>
            <w:noProof/>
          </w:rPr>
          <w:t>2.3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 los roles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6" w:history="1">
        <w:r w:rsidR="00703809" w:rsidRPr="00C61D74">
          <w:rPr>
            <w:rStyle w:val="Hyperlink"/>
            <w:noProof/>
          </w:rPr>
          <w:t>2.3.1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7" w:history="1">
        <w:r w:rsidR="00703809" w:rsidRPr="00C61D74">
          <w:rPr>
            <w:rStyle w:val="Hyperlink"/>
            <w:noProof/>
          </w:rPr>
          <w:t>2.3.2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planeación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_Toc328401247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8" w:history="1">
        <w:r w:rsidR="00703809" w:rsidRPr="00C61D74">
          <w:rPr>
            <w:rStyle w:val="Hyperlink"/>
            <w:noProof/>
          </w:rPr>
          <w:t>2.3.3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procesos/calidad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_Toc328401248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4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49" w:history="1">
        <w:r w:rsidR="00703809" w:rsidRPr="00C61D74">
          <w:rPr>
            <w:rStyle w:val="Hyperlink"/>
            <w:noProof/>
          </w:rPr>
          <w:t>2.3.4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desarrollo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_Toc328401249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3"/>
        <w:tabs>
          <w:tab w:val="left" w:pos="110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0" w:history="1">
        <w:r w:rsidR="00703809" w:rsidRPr="00C61D74">
          <w:rPr>
            <w:rStyle w:val="Hyperlink"/>
            <w:noProof/>
          </w:rPr>
          <w:t>2.3.5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Líder de soporte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_Toc328401250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1" w:history="1">
        <w:r w:rsidR="00703809" w:rsidRPr="00C61D74">
          <w:rPr>
            <w:rStyle w:val="Hyperlink"/>
            <w:noProof/>
          </w:rPr>
          <w:t>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Definición general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_Toc328401251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2" w:history="1">
        <w:r w:rsidR="00703809" w:rsidRPr="00C61D74">
          <w:rPr>
            <w:rStyle w:val="Hyperlink"/>
            <w:noProof/>
          </w:rPr>
          <w:t>3.1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Objetivos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_Toc328401252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3" w:history="1">
        <w:r w:rsidR="00703809" w:rsidRPr="00C61D74">
          <w:rPr>
            <w:rStyle w:val="Hyperlink"/>
            <w:noProof/>
          </w:rPr>
          <w:t>3.2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Alcance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_Toc328401253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4" w:history="1">
        <w:r w:rsidR="00703809" w:rsidRPr="00C61D74">
          <w:rPr>
            <w:rStyle w:val="Hyperlink"/>
            <w:noProof/>
          </w:rPr>
          <w:t>3.3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Metas del Proyecto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_Toc328401254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2"/>
        <w:tabs>
          <w:tab w:val="left" w:pos="880"/>
          <w:tab w:val="right" w:leader="dot" w:pos="8263"/>
        </w:tabs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5" w:history="1">
        <w:r w:rsidR="00703809" w:rsidRPr="00C61D74">
          <w:rPr>
            <w:rStyle w:val="Hyperlink"/>
            <w:noProof/>
          </w:rPr>
          <w:t>3.4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Restricciones y suposiciones</w:t>
        </w:r>
        <w:r w:rsidR="00703809">
          <w:rPr>
            <w:noProof/>
            <w:webHidden/>
          </w:rPr>
          <w:tab/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_Toc328401255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5</w:t>
        </w:r>
        <w:r w:rsidR="00703809">
          <w:rPr>
            <w:noProof/>
            <w:webHidden/>
          </w:rPr>
          <w:fldChar w:fldCharType="end"/>
        </w:r>
      </w:hyperlink>
    </w:p>
    <w:p w:rsidR="00703809" w:rsidRDefault="00EA692F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  <w:lang w:val="es-ES" w:eastAsia="es-ES"/>
        </w:rPr>
      </w:pPr>
      <w:hyperlink w:anchor="_Toc328401256" w:history="1">
        <w:r w:rsidR="00703809" w:rsidRPr="00C61D74">
          <w:rPr>
            <w:rStyle w:val="Hyperlink"/>
            <w:noProof/>
          </w:rPr>
          <w:t>4</w:t>
        </w:r>
        <w:r w:rsidR="00703809">
          <w:rPr>
            <w:rFonts w:asciiTheme="minorHAnsi" w:eastAsiaTheme="minorEastAsia" w:hAnsiTheme="minorHAnsi" w:cstheme="minorBidi"/>
            <w:noProof/>
            <w:sz w:val="22"/>
            <w:szCs w:val="22"/>
            <w:lang w:val="es-ES" w:eastAsia="es-ES"/>
          </w:rPr>
          <w:tab/>
        </w:r>
        <w:r w:rsidR="00703809" w:rsidRPr="00C61D74">
          <w:rPr>
            <w:rStyle w:val="Hyperlink"/>
            <w:noProof/>
          </w:rPr>
          <w:t>Firma del acta</w:t>
        </w:r>
        <w:r w:rsidR="00703809">
          <w:rPr>
            <w:noProof/>
            <w:webHidden/>
          </w:rPr>
          <w:fldChar w:fldCharType="begin"/>
        </w:r>
        <w:r w:rsidR="00703809">
          <w:rPr>
            <w:noProof/>
            <w:webHidden/>
          </w:rPr>
          <w:instrText xml:space="preserve"> PAGEREF _Toc328401256 \h </w:instrText>
        </w:r>
        <w:r w:rsidR="00703809">
          <w:rPr>
            <w:noProof/>
            <w:webHidden/>
          </w:rPr>
        </w:r>
        <w:r w:rsidR="00703809">
          <w:rPr>
            <w:noProof/>
            <w:webHidden/>
          </w:rPr>
          <w:fldChar w:fldCharType="separate"/>
        </w:r>
        <w:r w:rsidR="006D7A4F">
          <w:rPr>
            <w:noProof/>
            <w:webHidden/>
          </w:rPr>
          <w:t>6</w:t>
        </w:r>
        <w:r w:rsidR="00703809">
          <w:rPr>
            <w:noProof/>
            <w:webHidden/>
          </w:rPr>
          <w:fldChar w:fldCharType="end"/>
        </w:r>
      </w:hyperlink>
    </w:p>
    <w:p w:rsidR="006760F4" w:rsidRDefault="006760F4" w:rsidP="00C00DED">
      <w:pPr>
        <w:tabs>
          <w:tab w:val="left" w:pos="709"/>
        </w:tabs>
      </w:pPr>
      <w:r>
        <w:fldChar w:fldCharType="end"/>
      </w:r>
    </w:p>
    <w:p w:rsidR="006760F4" w:rsidRDefault="006760F4">
      <w:pPr>
        <w:rPr>
          <w:rFonts w:cs="Arial"/>
        </w:rPr>
      </w:pPr>
      <w:r>
        <w:br w:type="page"/>
      </w:r>
      <w:r>
        <w:lastRenderedPageBreak/>
        <w:t xml:space="preserve"> </w:t>
      </w:r>
    </w:p>
    <w:p w:rsidR="006760F4" w:rsidRDefault="00F86F36">
      <w:pPr>
        <w:pStyle w:val="Heading1"/>
      </w:pPr>
      <w:bookmarkStart w:id="1" w:name="_Toc328401231"/>
      <w:r>
        <w:t>Conformación de</w:t>
      </w:r>
      <w:r w:rsidR="006760F4">
        <w:t>l Equipo</w:t>
      </w:r>
      <w:bookmarkEnd w:id="1"/>
    </w:p>
    <w:p w:rsidR="006760F4" w:rsidRDefault="006760F4">
      <w:pPr>
        <w:pStyle w:val="Heading2"/>
      </w:pPr>
      <w:bookmarkStart w:id="2" w:name="_Toc328401232"/>
      <w:r>
        <w:t>Integrantes</w:t>
      </w:r>
      <w:bookmarkEnd w:id="2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3260"/>
        <w:gridCol w:w="1134"/>
        <w:gridCol w:w="1418"/>
      </w:tblGrid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E-mail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Cuenta</w:t>
            </w:r>
          </w:p>
          <w:p w:rsidR="00224E5E" w:rsidRPr="00390F37" w:rsidRDefault="00224E5E" w:rsidP="006D217C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Skype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Teléfono</w:t>
            </w:r>
          </w:p>
          <w:p w:rsidR="006D217C" w:rsidRPr="00390F37" w:rsidRDefault="006D217C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Móvil</w:t>
            </w:r>
          </w:p>
        </w:tc>
      </w:tr>
      <w:tr w:rsidR="006D217C">
        <w:trPr>
          <w:trHeight w:val="256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>Santiago Galeano Cancino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9C0738" w:rsidP="0031000A">
            <w:r>
              <w:t>santiago-galeano@upc.edu.co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224E5E" w:rsidP="006D217C">
            <w:pPr>
              <w:jc w:val="both"/>
            </w:pPr>
            <w:r>
              <w:t>Santiago7392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3118326526</w:t>
            </w:r>
          </w:p>
        </w:tc>
      </w:tr>
      <w:tr w:rsidR="006D217C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>Daniel Peña Malaver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9C0738" w:rsidP="0031000A">
            <w:r>
              <w:t>daniel-pena@upc.edu.co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3046170490</w:t>
            </w:r>
          </w:p>
        </w:tc>
      </w:tr>
      <w:tr w:rsidR="00703809">
        <w:trPr>
          <w:trHeight w:val="13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894F8C" w:rsidP="0031000A">
            <w:r>
              <w:t>Pablo Emilio Balcero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Pr="00EE4FB0" w:rsidRDefault="00EA692F" w:rsidP="0031000A">
            <w:hyperlink r:id="rId7" w:history="1">
              <w:r w:rsidR="009C0738" w:rsidRPr="009C0738">
                <w:t>pablo-balcero@upc.edu.co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703809" w:rsidP="006D217C">
            <w:pPr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3809" w:rsidRDefault="009C0738" w:rsidP="006D217C">
            <w:pPr>
              <w:jc w:val="both"/>
            </w:pPr>
            <w:r>
              <w:t>3057683538</w:t>
            </w: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894F8C" w:rsidP="0031000A">
            <w:r>
              <w:t xml:space="preserve">Alfredo </w:t>
            </w:r>
            <w:r w:rsidR="009C0738">
              <w:t>José</w:t>
            </w:r>
            <w:r>
              <w:t xml:space="preserve"> </w:t>
            </w:r>
            <w:r w:rsidR="009C0738">
              <w:t>Calderón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Pr="00EE4FB0" w:rsidRDefault="00EA692F" w:rsidP="0031000A">
            <w:hyperlink r:id="rId8" w:history="1">
              <w:r w:rsidR="009C0738" w:rsidRPr="009C0738">
                <w:t>alfredo-jose@upc.edu.co</w:t>
              </w:r>
            </w:hyperlink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6D217C" w:rsidP="006D217C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3106785143</w:t>
            </w:r>
          </w:p>
        </w:tc>
      </w:tr>
      <w:tr w:rsidR="006D217C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31000A">
            <w:r>
              <w:t>Juan Felipe García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31000A">
            <w:r>
              <w:t>juan-garcia8@upc.edu.co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B11562" w:rsidP="006D217C">
            <w:pPr>
              <w:jc w:val="both"/>
            </w:pPr>
            <w:r>
              <w:t>F</w:t>
            </w:r>
            <w:r w:rsidR="00224E5E">
              <w:t>elipegamar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217C" w:rsidRDefault="009C0738" w:rsidP="006D217C">
            <w:pPr>
              <w:jc w:val="both"/>
            </w:pPr>
            <w:r>
              <w:t>3045746229</w:t>
            </w: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31000A">
            <w:r>
              <w:t>Carlos Rodríguez Cruz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11562" w:rsidP="0031000A">
            <w:r>
              <w:t>c</w:t>
            </w:r>
            <w:r w:rsidR="009C0738">
              <w:t>arlos-cruz@upc.edu.co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11562" w:rsidP="006D217C">
            <w:pPr>
              <w:jc w:val="both"/>
            </w:pPr>
            <w:r>
              <w:t>carlos.cruz98@hotmail.com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 w:rsidP="006D217C">
            <w:pPr>
              <w:jc w:val="both"/>
            </w:pPr>
            <w:r>
              <w:t>3204302635</w:t>
            </w:r>
          </w:p>
        </w:tc>
      </w:tr>
    </w:tbl>
    <w:p w:rsidR="006D217C" w:rsidRPr="006D217C" w:rsidRDefault="006D217C" w:rsidP="006D217C">
      <w:pPr>
        <w:pStyle w:val="Heading2"/>
      </w:pPr>
      <w:bookmarkStart w:id="3" w:name="_Toc328401233"/>
      <w:r>
        <w:t>Roles</w:t>
      </w:r>
      <w:bookmarkEnd w:id="3"/>
    </w:p>
    <w:tbl>
      <w:tblPr>
        <w:tblW w:w="680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10"/>
        <w:gridCol w:w="4394"/>
      </w:tblGrid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Rol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F86F36" w:rsidRPr="00390F37" w:rsidRDefault="00F86F36" w:rsidP="006D217C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Nombre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Líder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Santiago Galeano Cancino</w:t>
            </w:r>
          </w:p>
        </w:tc>
      </w:tr>
      <w:tr w:rsidR="00F86F36">
        <w:trPr>
          <w:trHeight w:val="172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Administrador de Desarrollo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 xml:space="preserve">Juan Felipe </w:t>
            </w:r>
            <w:r w:rsidR="00B050EC">
              <w:t>García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 xml:space="preserve">Administrador de Planeación 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Daniel Peña Malaver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>Administrador de Soporte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 w:rsidP="0031000A">
            <w:r>
              <w:t xml:space="preserve">Carlos </w:t>
            </w:r>
            <w:r w:rsidR="0076293D">
              <w:t xml:space="preserve">Eduardo </w:t>
            </w:r>
            <w:r>
              <w:t>Cruz</w:t>
            </w:r>
            <w:r w:rsidR="0076293D">
              <w:t xml:space="preserve"> Rodríguez</w:t>
            </w:r>
          </w:p>
        </w:tc>
      </w:tr>
      <w:tr w:rsidR="00F86F36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9C0738">
            <w:r>
              <w:t>Administrador de Calidad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F36" w:rsidRDefault="00B050EC" w:rsidP="0031000A">
            <w:r>
              <w:t>Alfredo José Calderón</w:t>
            </w:r>
          </w:p>
        </w:tc>
      </w:tr>
      <w:tr w:rsidR="009C0738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9C0738">
            <w:r>
              <w:t>Administrador Arquitectura de Software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0738" w:rsidRDefault="00B050EC" w:rsidP="0031000A">
            <w:r>
              <w:t>Pablo Emilio Balcero</w:t>
            </w:r>
          </w:p>
        </w:tc>
      </w:tr>
    </w:tbl>
    <w:p w:rsidR="006760F4" w:rsidRDefault="006760F4">
      <w:pPr>
        <w:pStyle w:val="Heading2"/>
      </w:pPr>
      <w:bookmarkStart w:id="4" w:name="_Toc328401234"/>
      <w:bookmarkStart w:id="5" w:name="OLE_LINK1"/>
      <w:r>
        <w:t xml:space="preserve">Reglas de </w:t>
      </w:r>
      <w:r w:rsidR="0082150E">
        <w:t>f</w:t>
      </w:r>
      <w:r>
        <w:t xml:space="preserve">uncionamiento del </w:t>
      </w:r>
      <w:r w:rsidR="0082150E">
        <w:t>equipo</w:t>
      </w:r>
      <w:r>
        <w:t xml:space="preserve"> y </w:t>
      </w:r>
      <w:r w:rsidR="0082150E">
        <w:t>c</w:t>
      </w:r>
      <w:r>
        <w:t xml:space="preserve">ompromisos </w:t>
      </w:r>
      <w:r w:rsidR="0082150E">
        <w:t>g</w:t>
      </w:r>
      <w:r>
        <w:t>lobales</w:t>
      </w:r>
      <w:bookmarkEnd w:id="4"/>
    </w:p>
    <w:p w:rsidR="0082150E" w:rsidRDefault="00DC516C" w:rsidP="00DC516C">
      <w:pPr>
        <w:pStyle w:val="Heading3"/>
        <w:rPr>
          <w:lang w:val="es-MX"/>
        </w:rPr>
      </w:pPr>
      <w:bookmarkStart w:id="6" w:name="_Toc328401235"/>
      <w:bookmarkEnd w:id="5"/>
      <w:r w:rsidRPr="00DC516C">
        <w:rPr>
          <w:lang w:val="es-MX"/>
        </w:rPr>
        <w:t>Reuniones</w:t>
      </w:r>
      <w:bookmarkEnd w:id="6"/>
    </w:p>
    <w:tbl>
      <w:tblPr>
        <w:tblW w:w="8222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86"/>
        <w:gridCol w:w="1858"/>
        <w:gridCol w:w="992"/>
        <w:gridCol w:w="1103"/>
        <w:gridCol w:w="1023"/>
        <w:gridCol w:w="2060"/>
      </w:tblGrid>
      <w:tr w:rsidR="0082150E" w:rsidRPr="00390F37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Asistentes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Día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Inicial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61EFD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Hora </w:t>
            </w:r>
          </w:p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Final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82150E" w:rsidRPr="00390F37" w:rsidRDefault="0082150E" w:rsidP="002877CE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Lugar</w:t>
            </w:r>
          </w:p>
        </w:tc>
      </w:tr>
      <w:tr w:rsidR="0082150E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Presencial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Jueves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82150E">
            <w:pPr>
              <w:jc w:val="center"/>
            </w:pPr>
            <w:r>
              <w:t>2:00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82150E">
            <w:pPr>
              <w:jc w:val="center"/>
            </w:pPr>
            <w:r>
              <w:t>4:00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2150E" w:rsidRDefault="00B050EC" w:rsidP="002877CE">
            <w:r>
              <w:t>Universidad Piloto</w:t>
            </w:r>
          </w:p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2877CE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Pr="002D27E8" w:rsidRDefault="00B050EC" w:rsidP="002877CE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2877CE">
            <w:r>
              <w:t>Viernes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82150E">
            <w:pPr>
              <w:jc w:val="center"/>
            </w:pPr>
            <w:r>
              <w:t>12:00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82150E">
            <w:pPr>
              <w:jc w:val="center"/>
            </w:pPr>
            <w:r>
              <w:t>2:00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583DF7" w:rsidP="002877CE">
            <w:r>
              <w:t>Virtual</w:t>
            </w:r>
          </w:p>
        </w:tc>
      </w:tr>
      <w:tr w:rsidR="00AB556C" w:rsidTr="00B050EC"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r>
              <w:t>Sábado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pPr>
              <w:jc w:val="center"/>
            </w:pPr>
            <w:r>
              <w:t>10:00 am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B050EC" w:rsidP="009104D9">
            <w:pPr>
              <w:jc w:val="center"/>
            </w:pPr>
            <w:r>
              <w:t>12:00 am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556C" w:rsidRDefault="00583DF7" w:rsidP="009104D9">
            <w:r>
              <w:t>Virtual</w:t>
            </w:r>
          </w:p>
        </w:tc>
      </w:tr>
      <w:tr w:rsidR="00072E0D" w:rsidTr="00B050EC">
        <w:trPr>
          <w:trHeight w:val="172"/>
        </w:trPr>
        <w:tc>
          <w:tcPr>
            <w:tcW w:w="11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Virtual</w:t>
            </w:r>
          </w:p>
        </w:tc>
        <w:tc>
          <w:tcPr>
            <w:tcW w:w="1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Todo el equipo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r>
              <w:t>Martes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pPr>
              <w:jc w:val="center"/>
            </w:pPr>
            <w:r>
              <w:t>6:00 pm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B050EC" w:rsidP="00072E0D">
            <w:pPr>
              <w:jc w:val="center"/>
            </w:pPr>
            <w:r>
              <w:t>8:00 pm</w:t>
            </w:r>
          </w:p>
        </w:tc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2E0D" w:rsidRDefault="00583DF7" w:rsidP="00072E0D">
            <w:r>
              <w:t>Virtual</w:t>
            </w:r>
          </w:p>
        </w:tc>
      </w:tr>
    </w:tbl>
    <w:p w:rsidR="0082150E" w:rsidRPr="0082150E" w:rsidRDefault="0082150E" w:rsidP="00861EFD">
      <w:pPr>
        <w:jc w:val="both"/>
        <w:rPr>
          <w:rFonts w:cs="Arial"/>
          <w:lang w:val="es-MX"/>
        </w:rPr>
      </w:pPr>
      <w:r w:rsidRPr="0082150E">
        <w:rPr>
          <w:rFonts w:cs="Arial"/>
          <w:lang w:val="es-MX"/>
        </w:rPr>
        <w:t>Las reuniones extraordinarias serán acordadas previamente por decisión del equipo de trabajo.</w:t>
      </w:r>
    </w:p>
    <w:p w:rsidR="0083314A" w:rsidRDefault="0083314A" w:rsidP="00DC516C">
      <w:pPr>
        <w:pStyle w:val="Heading3"/>
        <w:rPr>
          <w:lang w:val="es-MX"/>
        </w:rPr>
      </w:pPr>
      <w:bookmarkStart w:id="7" w:name="_Toc328401236"/>
      <w:r w:rsidRPr="0082150E">
        <w:rPr>
          <w:lang w:val="es-MX"/>
        </w:rPr>
        <w:lastRenderedPageBreak/>
        <w:t>M</w:t>
      </w:r>
      <w:r w:rsidR="00DC516C">
        <w:rPr>
          <w:lang w:val="es-MX"/>
        </w:rPr>
        <w:t>edios de comunicación</w:t>
      </w:r>
      <w:bookmarkEnd w:id="7"/>
    </w:p>
    <w:p w:rsidR="009C2354" w:rsidRDefault="009C2354" w:rsidP="009C2354">
      <w:pPr>
        <w:jc w:val="both"/>
        <w:rPr>
          <w:lang w:val="es-MX"/>
        </w:rPr>
      </w:pPr>
      <w:r>
        <w:rPr>
          <w:lang w:val="es-MX"/>
        </w:rPr>
        <w:t xml:space="preserve">Los medios de comunicación del equipo son presenciales en la Universidad Piloto y virtualmente vía (Skype, WhatsApp, Email) teniendo en cuenta los horarios establecidos en el cuadro 1.3.1 </w:t>
      </w:r>
    </w:p>
    <w:p w:rsidR="009C2354" w:rsidRPr="009C2354" w:rsidRDefault="009C2354" w:rsidP="009C2354">
      <w:pPr>
        <w:rPr>
          <w:lang w:val="es-MX"/>
        </w:rPr>
      </w:pPr>
    </w:p>
    <w:p w:rsidR="0083314A" w:rsidRDefault="0083314A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104827" w:rsidRDefault="00104827" w:rsidP="00DC516C">
      <w:pPr>
        <w:pStyle w:val="Heading3"/>
        <w:rPr>
          <w:lang w:val="es-MX"/>
        </w:rPr>
      </w:pPr>
      <w:bookmarkStart w:id="8" w:name="_Toc328401237"/>
      <w:r>
        <w:rPr>
          <w:lang w:val="es-MX"/>
        </w:rPr>
        <w:t>Ciclo de entregas</w:t>
      </w:r>
      <w:bookmarkEnd w:id="8"/>
    </w:p>
    <w:p w:rsidR="009C2354" w:rsidRDefault="009C2354" w:rsidP="009C2354">
      <w:pPr>
        <w:rPr>
          <w:lang w:val="es-MX"/>
        </w:rPr>
      </w:pPr>
    </w:p>
    <w:p w:rsidR="009C2354" w:rsidRPr="009C2354" w:rsidRDefault="009C2354" w:rsidP="009C2354">
      <w:pPr>
        <w:rPr>
          <w:lang w:val="es-MX"/>
        </w:rPr>
      </w:pPr>
      <w:r>
        <w:rPr>
          <w:lang w:val="es-MX"/>
        </w:rPr>
        <w:t>Los ciclos de entrega se realizaran los días miércoles en el horario de 2 pm – 4 pm en la Universidad Piloto</w:t>
      </w:r>
      <w:r w:rsidR="00D2370C">
        <w:rPr>
          <w:lang w:val="es-MX"/>
        </w:rPr>
        <w:t>.</w:t>
      </w:r>
      <w:r>
        <w:rPr>
          <w:lang w:val="es-MX"/>
        </w:rPr>
        <w:t xml:space="preserve"> </w:t>
      </w:r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83314A" w:rsidRDefault="0083314A" w:rsidP="00DC516C">
      <w:pPr>
        <w:pStyle w:val="Heading3"/>
        <w:rPr>
          <w:lang w:val="es-MX"/>
        </w:rPr>
      </w:pPr>
      <w:bookmarkStart w:id="9" w:name="_Toc328401238"/>
      <w:r w:rsidRPr="0082150E">
        <w:rPr>
          <w:lang w:val="es-MX"/>
        </w:rPr>
        <w:t>M</w:t>
      </w:r>
      <w:r w:rsidR="00DC516C">
        <w:rPr>
          <w:lang w:val="es-MX"/>
        </w:rPr>
        <w:t>ecanismos de toma de decisiones</w:t>
      </w:r>
      <w:bookmarkEnd w:id="9"/>
    </w:p>
    <w:p w:rsidR="00703809" w:rsidRDefault="00703809" w:rsidP="00703809">
      <w:pPr>
        <w:rPr>
          <w:lang w:val="es-MX"/>
        </w:rPr>
      </w:pPr>
    </w:p>
    <w:p w:rsidR="00703809" w:rsidRPr="00703809" w:rsidRDefault="00703809" w:rsidP="00703809">
      <w:pPr>
        <w:rPr>
          <w:lang w:val="es-MX"/>
        </w:rPr>
      </w:pPr>
    </w:p>
    <w:p w:rsidR="00AC0D2A" w:rsidRPr="00D70D57" w:rsidRDefault="00AC0D2A" w:rsidP="00AC0D2A">
      <w:pPr>
        <w:pStyle w:val="Heading3"/>
        <w:rPr>
          <w:rFonts w:cs="Arial"/>
        </w:rPr>
      </w:pPr>
      <w:bookmarkStart w:id="10" w:name="_Toc328401239"/>
      <w:r>
        <w:rPr>
          <w:lang w:val="es-MX"/>
        </w:rPr>
        <w:t>S</w:t>
      </w:r>
      <w:r w:rsidRPr="00D70D57">
        <w:rPr>
          <w:rFonts w:cs="Arial"/>
          <w:lang w:val="es-MX"/>
        </w:rPr>
        <w:t>olución de conflictos</w:t>
      </w:r>
      <w:bookmarkEnd w:id="10"/>
    </w:p>
    <w:p w:rsidR="00AC0D2A" w:rsidRDefault="00AC0D2A" w:rsidP="00703809">
      <w:pPr>
        <w:ind w:left="360"/>
        <w:jc w:val="both"/>
        <w:rPr>
          <w:rFonts w:cs="Arial"/>
          <w:lang w:val="es-MX"/>
        </w:rPr>
      </w:pPr>
    </w:p>
    <w:p w:rsidR="00703809" w:rsidRPr="00D70D57" w:rsidRDefault="00703809" w:rsidP="00703809">
      <w:pPr>
        <w:ind w:left="360"/>
        <w:jc w:val="both"/>
        <w:rPr>
          <w:rFonts w:cs="Arial"/>
        </w:rPr>
      </w:pPr>
    </w:p>
    <w:p w:rsidR="0083314A" w:rsidRPr="00D70D57" w:rsidRDefault="00C5693D" w:rsidP="00DC516C">
      <w:pPr>
        <w:pStyle w:val="Heading3"/>
        <w:rPr>
          <w:rFonts w:cs="Arial"/>
          <w:lang w:val="es-MX"/>
        </w:rPr>
      </w:pPr>
      <w:bookmarkStart w:id="11" w:name="_Toc328401240"/>
      <w:r w:rsidRPr="00D70D57">
        <w:rPr>
          <w:rFonts w:cs="Arial"/>
          <w:lang w:val="es-MX"/>
        </w:rPr>
        <w:t>Compromisos</w:t>
      </w:r>
      <w:bookmarkEnd w:id="11"/>
    </w:p>
    <w:p w:rsidR="00845EBB" w:rsidRPr="00845EBB" w:rsidRDefault="00470428" w:rsidP="00845EBB">
      <w:pPr>
        <w:pStyle w:val="Heading2"/>
      </w:pPr>
      <w:bookmarkStart w:id="12" w:name="_Toc328401241"/>
      <w:r>
        <w:t>Disponibilidad de los participantes</w:t>
      </w:r>
      <w:bookmarkEnd w:id="12"/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2334"/>
        <w:gridCol w:w="2747"/>
      </w:tblGrid>
      <w:tr w:rsidR="00AB556C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Integrante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Horario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66522A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 xml:space="preserve">Disponibilidad </w:t>
            </w:r>
          </w:p>
          <w:p w:rsidR="00AB556C" w:rsidRPr="00390F37" w:rsidRDefault="00AB556C" w:rsidP="0031000A">
            <w:pPr>
              <w:jc w:val="center"/>
              <w:rPr>
                <w:b/>
                <w:sz w:val="22"/>
                <w:szCs w:val="22"/>
              </w:rPr>
            </w:pPr>
            <w:r w:rsidRPr="00390F37">
              <w:rPr>
                <w:b/>
                <w:sz w:val="22"/>
                <w:szCs w:val="22"/>
              </w:rPr>
              <w:t>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9104D9"/>
          <w:p w:rsidR="00583DF7" w:rsidRDefault="00583DF7" w:rsidP="009104D9"/>
          <w:p w:rsidR="00583DF7" w:rsidRDefault="00583DF7" w:rsidP="009104D9"/>
          <w:p w:rsidR="00583DF7" w:rsidRDefault="00583DF7" w:rsidP="009104D9">
            <w:r>
              <w:t xml:space="preserve">Santiago Galeano Cancino </w:t>
            </w:r>
          </w:p>
          <w:p w:rsidR="00583DF7" w:rsidRDefault="00583DF7" w:rsidP="009104D9"/>
          <w:p w:rsidR="00583DF7" w:rsidRPr="008630D8" w:rsidRDefault="00583DF7" w:rsidP="009104D9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  <w:i/>
              </w:rPr>
              <w:t>Lunes-</w:t>
            </w:r>
            <w:r>
              <w:rPr>
                <w:b/>
                <w:i/>
              </w:rPr>
              <w:t>M</w:t>
            </w:r>
            <w:r w:rsidRPr="00583DF7">
              <w:rPr>
                <w:b/>
                <w:i/>
              </w:rPr>
              <w:t>artes</w:t>
            </w:r>
            <w:r w:rsidRPr="00583DF7">
              <w:rPr>
                <w:b/>
              </w:rPr>
              <w:t>:</w:t>
            </w:r>
          </w:p>
          <w:p w:rsidR="00583DF7" w:rsidRDefault="00583DF7" w:rsidP="00583DF7">
            <w:r>
              <w:t>12:00 pm – 2:00 pm</w:t>
            </w:r>
          </w:p>
          <w:p w:rsidR="00583DF7" w:rsidRDefault="00583DF7" w:rsidP="00583DF7">
            <w:r>
              <w:t>4:00 pm – 6:00 pm</w:t>
            </w:r>
          </w:p>
          <w:p w:rsidR="00583DF7" w:rsidRDefault="00583DF7" w:rsidP="00583DF7"/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</w:rPr>
              <w:t>Miércoles-Jueves:</w:t>
            </w:r>
          </w:p>
          <w:p w:rsidR="00583DF7" w:rsidRDefault="00583DF7" w:rsidP="00583DF7">
            <w:r>
              <w:t>8:00 am – 10:00 am</w:t>
            </w:r>
          </w:p>
          <w:p w:rsidR="00583DF7" w:rsidRDefault="00583DF7" w:rsidP="00583DF7">
            <w:r>
              <w:t>12:pm – 2:pm</w:t>
            </w:r>
          </w:p>
          <w:p w:rsidR="00583DF7" w:rsidRDefault="00583DF7" w:rsidP="00583DF7"/>
          <w:p w:rsidR="00583DF7" w:rsidRPr="00583DF7" w:rsidRDefault="00583DF7" w:rsidP="00583DF7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583DF7" w:rsidRDefault="00583DF7" w:rsidP="00583DF7">
            <w:r>
              <w:t>10:00 am – 2 pm</w:t>
            </w:r>
          </w:p>
          <w:p w:rsidR="00583DF7" w:rsidRDefault="00583DF7" w:rsidP="00583DF7"/>
          <w:p w:rsidR="00583DF7" w:rsidRDefault="00583DF7" w:rsidP="00C8183F">
            <w:pPr>
              <w:jc w:val="center"/>
            </w:pPr>
            <w:r>
              <w:t xml:space="preserve"> </w:t>
            </w: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  <w:r>
              <w:t>18 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87353F"/>
          <w:p w:rsidR="00583DF7" w:rsidRDefault="00583DF7" w:rsidP="0087353F"/>
          <w:p w:rsidR="00583DF7" w:rsidRDefault="00583DF7" w:rsidP="0087353F">
            <w:r>
              <w:t xml:space="preserve">Daniel Peña </w:t>
            </w:r>
          </w:p>
          <w:p w:rsidR="00583DF7" w:rsidRDefault="00583DF7" w:rsidP="0087353F"/>
          <w:p w:rsidR="00583DF7" w:rsidRDefault="00583DF7" w:rsidP="0087353F"/>
          <w:p w:rsidR="00583DF7" w:rsidRPr="0049187F" w:rsidRDefault="00583DF7" w:rsidP="0087353F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87353F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9104D9"/>
          <w:p w:rsidR="00583DF7" w:rsidRDefault="00583DF7" w:rsidP="009104D9"/>
          <w:p w:rsidR="00583DF7" w:rsidRDefault="00583DF7" w:rsidP="009104D9">
            <w:r>
              <w:t>Juan Felipe García</w:t>
            </w:r>
          </w:p>
          <w:p w:rsidR="00583DF7" w:rsidRDefault="00583DF7" w:rsidP="009104D9"/>
          <w:p w:rsidR="00583DF7" w:rsidRDefault="00583DF7" w:rsidP="009104D9"/>
          <w:p w:rsidR="00583DF7" w:rsidRDefault="00583DF7" w:rsidP="009104D9"/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4FFE" w:rsidRDefault="00CE4FFE" w:rsidP="00CE4FFE">
            <w:pPr>
              <w:rPr>
                <w:b/>
              </w:rPr>
            </w:pPr>
            <w:r>
              <w:rPr>
                <w:b/>
              </w:rPr>
              <w:t>Lunes:</w:t>
            </w:r>
          </w:p>
          <w:p w:rsidR="00CE4FFE" w:rsidRPr="00CE4FFE" w:rsidRDefault="00CE4FFE" w:rsidP="00CE4FFE">
            <w:r>
              <w:t>4:00 pm – 6:00 pm</w:t>
            </w:r>
          </w:p>
          <w:p w:rsidR="00CE4FFE" w:rsidRDefault="00CE4FFE" w:rsidP="00CE4FFE">
            <w:pPr>
              <w:rPr>
                <w:b/>
              </w:rPr>
            </w:pPr>
          </w:p>
          <w:p w:rsidR="00CE4FFE" w:rsidRDefault="00CE4FFE" w:rsidP="00CE4FFE">
            <w:pPr>
              <w:rPr>
                <w:b/>
              </w:rPr>
            </w:pPr>
            <w:r>
              <w:rPr>
                <w:b/>
              </w:rPr>
              <w:t>Martes:</w:t>
            </w:r>
          </w:p>
          <w:p w:rsidR="00CE4FFE" w:rsidRDefault="00CE4FFE" w:rsidP="00CE4FFE">
            <w:r>
              <w:t>10:00 am - 12:00 m</w:t>
            </w:r>
          </w:p>
          <w:p w:rsidR="005C1E10" w:rsidRPr="00CE4FFE" w:rsidRDefault="005C1E10" w:rsidP="00CE4FFE"/>
          <w:p w:rsidR="00583DF7" w:rsidRDefault="00CE4FFE" w:rsidP="00CE4FFE">
            <w:pPr>
              <w:rPr>
                <w:b/>
              </w:rPr>
            </w:pPr>
            <w:r w:rsidRPr="00583DF7">
              <w:rPr>
                <w:b/>
              </w:rPr>
              <w:t>Jueves:</w:t>
            </w:r>
          </w:p>
          <w:p w:rsidR="00CE4FFE" w:rsidRDefault="00CE4FFE" w:rsidP="00CE4FFE">
            <w:r>
              <w:t>10:00 am -1:00 pm</w:t>
            </w:r>
          </w:p>
          <w:p w:rsidR="005C1E10" w:rsidRDefault="005C1E10" w:rsidP="00CE4FFE"/>
          <w:p w:rsidR="005C1E10" w:rsidRPr="00583DF7" w:rsidRDefault="005C1E10" w:rsidP="005C1E10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5C1E10" w:rsidRDefault="005C1E10" w:rsidP="005C1E10">
            <w:r>
              <w:t>10:00 am – 2 pm</w:t>
            </w:r>
          </w:p>
          <w:p w:rsidR="005C1E10" w:rsidRDefault="005C1E10" w:rsidP="00CE4FFE"/>
          <w:p w:rsidR="00CE4FFE" w:rsidRDefault="00CE4FFE" w:rsidP="00CE4FFE"/>
          <w:p w:rsidR="00CE4FFE" w:rsidRDefault="00CE4FFE" w:rsidP="00CE4FFE"/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C1E10" w:rsidP="000A30FD">
            <w:pPr>
              <w:jc w:val="center"/>
            </w:pPr>
            <w:r>
              <w:t>9 horas</w:t>
            </w: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87353F"/>
          <w:p w:rsidR="00583DF7" w:rsidRDefault="00583DF7" w:rsidP="0087353F"/>
          <w:p w:rsidR="00583DF7" w:rsidRDefault="00583DF7" w:rsidP="0087353F">
            <w:r>
              <w:t>Alfredo Calderón</w:t>
            </w:r>
          </w:p>
          <w:p w:rsidR="00583DF7" w:rsidRDefault="00583DF7" w:rsidP="0087353F"/>
          <w:p w:rsidR="00583DF7" w:rsidRDefault="00583DF7" w:rsidP="0087353F"/>
          <w:p w:rsidR="00583DF7" w:rsidRDefault="00583DF7" w:rsidP="0087353F"/>
          <w:p w:rsidR="00583DF7" w:rsidRPr="00B603F5" w:rsidRDefault="00583DF7" w:rsidP="0087353F">
            <w:r>
              <w:t>Pablo Balcero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583DF7" w:rsidP="00BA70FB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583DF7" w:rsidP="000A30FD">
            <w:pPr>
              <w:jc w:val="center"/>
            </w:pPr>
          </w:p>
        </w:tc>
      </w:tr>
      <w:tr w:rsidR="00583DF7" w:rsidTr="00583DF7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3DF7" w:rsidRDefault="004328A4" w:rsidP="0087353F">
            <w:r>
              <w:t>Carlos Eduardo Cruz</w:t>
            </w:r>
            <w:r w:rsidR="00583DF7">
              <w:t xml:space="preserve"> Rodríguez 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28A4" w:rsidRPr="00583DF7" w:rsidRDefault="004328A4" w:rsidP="004328A4">
            <w:pPr>
              <w:rPr>
                <w:b/>
              </w:rPr>
            </w:pPr>
            <w:r>
              <w:rPr>
                <w:b/>
                <w:i/>
              </w:rPr>
              <w:t>Lunes:</w:t>
            </w:r>
          </w:p>
          <w:p w:rsidR="004328A4" w:rsidRDefault="004328A4" w:rsidP="004328A4">
            <w:r>
              <w:t>12:00 am – 2:00 pm</w:t>
            </w:r>
          </w:p>
          <w:p w:rsidR="004328A4" w:rsidRDefault="004328A4" w:rsidP="004328A4">
            <w:r>
              <w:t>4:00 pm – 6:00 pm</w:t>
            </w:r>
          </w:p>
          <w:p w:rsidR="004328A4" w:rsidRDefault="004328A4" w:rsidP="004328A4"/>
          <w:p w:rsidR="004328A4" w:rsidRPr="00583DF7" w:rsidRDefault="004328A4" w:rsidP="004328A4">
            <w:pPr>
              <w:rPr>
                <w:b/>
              </w:rPr>
            </w:pPr>
            <w:r>
              <w:rPr>
                <w:b/>
                <w:i/>
              </w:rPr>
              <w:t>Martes:</w:t>
            </w:r>
          </w:p>
          <w:p w:rsidR="004328A4" w:rsidRDefault="004328A4" w:rsidP="004328A4">
            <w:r>
              <w:t>10:00 am – 12:00 am</w:t>
            </w:r>
          </w:p>
          <w:p w:rsidR="004328A4" w:rsidRDefault="004328A4" w:rsidP="004328A4"/>
          <w:p w:rsidR="004328A4" w:rsidRPr="00583DF7" w:rsidRDefault="004328A4" w:rsidP="004328A4">
            <w:pPr>
              <w:rPr>
                <w:b/>
              </w:rPr>
            </w:pPr>
            <w:r w:rsidRPr="00583DF7">
              <w:rPr>
                <w:b/>
              </w:rPr>
              <w:t xml:space="preserve">Viernes: </w:t>
            </w:r>
          </w:p>
          <w:p w:rsidR="004328A4" w:rsidRDefault="004328A4" w:rsidP="004328A4">
            <w:r>
              <w:t>10:00 am – 12:00 am</w:t>
            </w:r>
          </w:p>
          <w:p w:rsidR="00583DF7" w:rsidRDefault="00583DF7" w:rsidP="00BA70FB">
            <w:pPr>
              <w:jc w:val="center"/>
            </w:pPr>
          </w:p>
        </w:tc>
        <w:tc>
          <w:tcPr>
            <w:tcW w:w="2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3DF7" w:rsidRDefault="004328A4" w:rsidP="000A30FD">
            <w:pPr>
              <w:jc w:val="center"/>
            </w:pPr>
            <w:r>
              <w:t>8 horas</w:t>
            </w:r>
          </w:p>
        </w:tc>
      </w:tr>
    </w:tbl>
    <w:p w:rsidR="00BA70FB" w:rsidRDefault="00BA70FB" w:rsidP="00470428"/>
    <w:p w:rsidR="00080306" w:rsidRDefault="00D1040A" w:rsidP="00D1040A">
      <w:pPr>
        <w:pStyle w:val="Heading1"/>
      </w:pPr>
      <w:bookmarkStart w:id="13" w:name="_Toc328401242"/>
      <w:r>
        <w:t>Objetivos</w:t>
      </w:r>
      <w:bookmarkEnd w:id="13"/>
    </w:p>
    <w:p w:rsidR="00F024E5" w:rsidRPr="00FD300F" w:rsidRDefault="00D1040A" w:rsidP="00D1040A">
      <w:pPr>
        <w:pStyle w:val="Heading2"/>
      </w:pPr>
      <w:bookmarkStart w:id="14" w:name="_Toc328401243"/>
      <w:r>
        <w:t>O</w:t>
      </w:r>
      <w:r w:rsidR="00F024E5" w:rsidRPr="00FD300F">
        <w:t xml:space="preserve">bjetivos del </w:t>
      </w:r>
      <w:r w:rsidR="00CD545B">
        <w:t>equipo</w:t>
      </w:r>
      <w:bookmarkEnd w:id="14"/>
    </w:p>
    <w:p w:rsidR="00F024E5" w:rsidRPr="00FD300F" w:rsidRDefault="00F024E5" w:rsidP="00B9310A">
      <w:pPr>
        <w:spacing w:after="60"/>
        <w:jc w:val="both"/>
        <w:outlineLvl w:val="1"/>
        <w:rPr>
          <w:rFonts w:cs="Arial"/>
          <w:b/>
          <w:sz w:val="18"/>
          <w:szCs w:val="18"/>
        </w:rPr>
      </w:pPr>
    </w:p>
    <w:p w:rsidR="00703809" w:rsidRDefault="00703809" w:rsidP="00703809">
      <w:pPr>
        <w:jc w:val="both"/>
      </w:pPr>
      <w:r>
        <w:t>Objetivo</w:t>
      </w:r>
      <w:r w:rsidR="00F024E5" w:rsidRPr="00FD300F">
        <w:t>:</w:t>
      </w:r>
    </w:p>
    <w:p w:rsidR="00703809" w:rsidRDefault="00D84D66" w:rsidP="00703809">
      <w:pPr>
        <w:jc w:val="both"/>
      </w:pPr>
      <w:r>
        <w:t xml:space="preserve"> </w:t>
      </w:r>
    </w:p>
    <w:p w:rsidR="00D84D66" w:rsidRPr="00703809" w:rsidRDefault="00703809" w:rsidP="00B9310A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ind w:left="360"/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F024E5" w:rsidRPr="00FD300F" w:rsidRDefault="00F024E5" w:rsidP="00D1040A">
      <w:pPr>
        <w:pStyle w:val="Heading2"/>
      </w:pPr>
      <w:bookmarkStart w:id="15" w:name="_Toc328401244"/>
      <w:r w:rsidRPr="00FD300F">
        <w:t xml:space="preserve">Objetivos de los miembros del </w:t>
      </w:r>
      <w:r w:rsidR="00C93813">
        <w:t>equipo</w:t>
      </w:r>
      <w:bookmarkEnd w:id="15"/>
    </w:p>
    <w:p w:rsidR="00F024E5" w:rsidRPr="00D70D57" w:rsidRDefault="00F024E5" w:rsidP="00D70D57"/>
    <w:p w:rsidR="00703809" w:rsidRDefault="00703809" w:rsidP="00703809">
      <w:pPr>
        <w:jc w:val="both"/>
      </w:pPr>
      <w:r>
        <w:lastRenderedPageBreak/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  <w:rPr>
          <w:rFonts w:cs="Arial"/>
        </w:rPr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jc w:val="both"/>
      </w:pPr>
    </w:p>
    <w:p w:rsidR="00F024E5" w:rsidRPr="00FD300F" w:rsidRDefault="00F024E5" w:rsidP="00D1040A">
      <w:pPr>
        <w:pStyle w:val="Heading2"/>
      </w:pPr>
      <w:bookmarkStart w:id="16" w:name="_Toc328401245"/>
      <w:r w:rsidRPr="00FD300F">
        <w:t xml:space="preserve">Objetivos de los </w:t>
      </w:r>
      <w:r w:rsidR="00B054E3">
        <w:t>r</w:t>
      </w:r>
      <w:r w:rsidRPr="00FD300F">
        <w:t>oles</w:t>
      </w:r>
      <w:bookmarkEnd w:id="16"/>
    </w:p>
    <w:p w:rsidR="00470428" w:rsidRDefault="00C423C3" w:rsidP="00C423C3">
      <w:pPr>
        <w:pStyle w:val="Heading3"/>
        <w:jc w:val="both"/>
      </w:pPr>
      <w:bookmarkStart w:id="17" w:name="_Toc328401246"/>
      <w:r>
        <w:t>Líder</w:t>
      </w:r>
      <w:bookmarkEnd w:id="17"/>
    </w:p>
    <w:p w:rsidR="00703809" w:rsidRDefault="00703809" w:rsidP="00703809"/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C423C3" w:rsidP="00C423C3">
      <w:pPr>
        <w:pStyle w:val="Heading3"/>
        <w:jc w:val="both"/>
      </w:pPr>
      <w:bookmarkStart w:id="18" w:name="_Toc328401247"/>
      <w:r>
        <w:t>Líder de planeación</w:t>
      </w:r>
      <w:bookmarkEnd w:id="18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3A3538" w:rsidRDefault="003A3538" w:rsidP="00C423C3">
      <w:pPr>
        <w:pStyle w:val="Heading3"/>
        <w:jc w:val="both"/>
      </w:pPr>
      <w:bookmarkStart w:id="19" w:name="_Toc328401248"/>
      <w:r>
        <w:t>Líder de proceso</w:t>
      </w:r>
      <w:r w:rsidR="0054717B">
        <w:t>s</w:t>
      </w:r>
      <w:r>
        <w:t>/calidad</w:t>
      </w:r>
      <w:bookmarkEnd w:id="19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3A3538" w:rsidRDefault="00C423C3" w:rsidP="00C423C3">
      <w:pPr>
        <w:pStyle w:val="Heading3"/>
      </w:pPr>
      <w:bookmarkStart w:id="20" w:name="_Toc328401249"/>
      <w:r>
        <w:t>Líder de desarrollo</w:t>
      </w:r>
      <w:bookmarkEnd w:id="20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lastRenderedPageBreak/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C423C3" w:rsidRDefault="00C423C3" w:rsidP="00C423C3">
      <w:pPr>
        <w:pStyle w:val="Heading3"/>
      </w:pPr>
      <w:bookmarkStart w:id="21" w:name="_Toc328401250"/>
      <w:r>
        <w:t>Líder de soporte</w:t>
      </w:r>
      <w:bookmarkEnd w:id="21"/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Default="00703809" w:rsidP="00703809">
      <w:pPr>
        <w:jc w:val="both"/>
      </w:pPr>
    </w:p>
    <w:p w:rsidR="00703809" w:rsidRDefault="00703809" w:rsidP="00703809">
      <w:pPr>
        <w:jc w:val="both"/>
      </w:pPr>
      <w:r>
        <w:t>Objetivo</w:t>
      </w:r>
      <w:r w:rsidRPr="00FD300F">
        <w:t>:</w:t>
      </w:r>
    </w:p>
    <w:p w:rsidR="00703809" w:rsidRDefault="00703809" w:rsidP="00703809">
      <w:pPr>
        <w:jc w:val="both"/>
      </w:pPr>
      <w:r>
        <w:t xml:space="preserve"> </w:t>
      </w:r>
    </w:p>
    <w:p w:rsidR="00703809" w:rsidRPr="00703809" w:rsidRDefault="00703809" w:rsidP="00703809">
      <w:pPr>
        <w:numPr>
          <w:ilvl w:val="0"/>
          <w:numId w:val="5"/>
        </w:numPr>
        <w:jc w:val="both"/>
      </w:pPr>
      <w:r w:rsidRPr="00703809">
        <w:rPr>
          <w:rFonts w:cs="Arial"/>
        </w:rPr>
        <w:t xml:space="preserve">Métrica </w:t>
      </w:r>
    </w:p>
    <w:p w:rsidR="00703809" w:rsidRPr="00703809" w:rsidRDefault="00703809" w:rsidP="00703809">
      <w:pPr>
        <w:ind w:left="360"/>
        <w:jc w:val="both"/>
      </w:pPr>
    </w:p>
    <w:p w:rsidR="00703809" w:rsidRPr="00703809" w:rsidRDefault="00703809" w:rsidP="00703809"/>
    <w:p w:rsidR="00E23647" w:rsidRDefault="00E23647" w:rsidP="00E23647">
      <w:pPr>
        <w:pStyle w:val="Heading1"/>
      </w:pPr>
      <w:bookmarkStart w:id="22" w:name="_Toc328401251"/>
      <w:r>
        <w:t>Definición general del proyecto</w:t>
      </w:r>
      <w:bookmarkEnd w:id="22"/>
    </w:p>
    <w:p w:rsidR="00E23647" w:rsidRDefault="00E23647" w:rsidP="00E23647">
      <w:pPr>
        <w:pStyle w:val="Heading2"/>
      </w:pPr>
      <w:bookmarkStart w:id="23" w:name="_Toc328401252"/>
      <w:r w:rsidRPr="00FD300F">
        <w:t>Objetivo</w:t>
      </w:r>
      <w:r>
        <w:t>s del Proyecto</w:t>
      </w:r>
      <w:bookmarkEnd w:id="23"/>
    </w:p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Heading2"/>
      </w:pPr>
      <w:bookmarkStart w:id="24" w:name="_Toc328401253"/>
      <w:r>
        <w:t>Alcance del Proyecto</w:t>
      </w:r>
      <w:bookmarkEnd w:id="24"/>
    </w:p>
    <w:p w:rsidR="00703809" w:rsidRDefault="00703809" w:rsidP="00703809"/>
    <w:p w:rsidR="00703809" w:rsidRDefault="00703809" w:rsidP="00703809"/>
    <w:p w:rsidR="00703809" w:rsidRPr="00703809" w:rsidRDefault="00703809" w:rsidP="00703809"/>
    <w:p w:rsidR="00E23647" w:rsidRDefault="00E23647" w:rsidP="00E23647">
      <w:pPr>
        <w:pStyle w:val="Heading2"/>
      </w:pPr>
      <w:bookmarkStart w:id="25" w:name="_Toc328401254"/>
      <w:r>
        <w:t>Metas del Proyecto</w:t>
      </w:r>
      <w:bookmarkEnd w:id="25"/>
    </w:p>
    <w:p w:rsidR="00E23647" w:rsidRDefault="00E23647" w:rsidP="00703809">
      <w:pPr>
        <w:jc w:val="both"/>
        <w:rPr>
          <w:rFonts w:cs="Arial"/>
          <w:lang w:val="es-MX"/>
        </w:rPr>
      </w:pPr>
    </w:p>
    <w:p w:rsidR="00703809" w:rsidRDefault="00703809" w:rsidP="00703809">
      <w:pPr>
        <w:jc w:val="both"/>
        <w:rPr>
          <w:rFonts w:cs="Arial"/>
          <w:lang w:val="es-MX"/>
        </w:rPr>
      </w:pPr>
    </w:p>
    <w:p w:rsidR="00703809" w:rsidRPr="00C91892" w:rsidRDefault="00703809" w:rsidP="00703809">
      <w:pPr>
        <w:jc w:val="both"/>
        <w:rPr>
          <w:rFonts w:cs="Arial"/>
          <w:lang w:val="es-MX"/>
        </w:rPr>
      </w:pPr>
    </w:p>
    <w:p w:rsidR="00E23647" w:rsidRDefault="00E23647" w:rsidP="00E23647">
      <w:pPr>
        <w:pStyle w:val="Heading2"/>
      </w:pPr>
      <w:bookmarkStart w:id="26" w:name="_Toc328401255"/>
      <w:r>
        <w:t>Restricciones y suposiciones</w:t>
      </w:r>
      <w:bookmarkEnd w:id="26"/>
    </w:p>
    <w:p w:rsidR="00703809" w:rsidRDefault="00703809" w:rsidP="00703809"/>
    <w:p w:rsidR="00703809" w:rsidRDefault="00703809" w:rsidP="00703809"/>
    <w:p w:rsidR="00703809" w:rsidRDefault="00703809" w:rsidP="00703809"/>
    <w:p w:rsidR="00703809" w:rsidRPr="00703809" w:rsidRDefault="00703809" w:rsidP="00703809"/>
    <w:p w:rsidR="008A754A" w:rsidRDefault="008A754A" w:rsidP="008A754A">
      <w:pPr>
        <w:pStyle w:val="Heading1"/>
      </w:pPr>
      <w:bookmarkStart w:id="27" w:name="_Toc328401256"/>
      <w:r>
        <w:t>Firma del acta</w:t>
      </w:r>
      <w:bookmarkEnd w:id="27"/>
    </w:p>
    <w:p w:rsidR="00240E72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Para constancia se firma en Bogotá a </w:t>
      </w:r>
      <w:r w:rsidR="00703809">
        <w:rPr>
          <w:rFonts w:cs="Arial"/>
          <w:snapToGrid w:val="0"/>
          <w:lang w:val="es-ES_tradnl"/>
        </w:rPr>
        <w:t>los cinco (5</w:t>
      </w:r>
      <w:r>
        <w:rPr>
          <w:rFonts w:cs="Arial"/>
          <w:snapToGrid w:val="0"/>
          <w:lang w:val="es-ES_tradnl"/>
        </w:rPr>
        <w:t xml:space="preserve">) días del mes de </w:t>
      </w:r>
      <w:r w:rsidR="005C1E10">
        <w:rPr>
          <w:rFonts w:cs="Arial"/>
          <w:snapToGrid w:val="0"/>
          <w:lang w:val="es-ES_tradnl"/>
        </w:rPr>
        <w:t xml:space="preserve">enero </w:t>
      </w:r>
      <w:r>
        <w:rPr>
          <w:rFonts w:cs="Arial"/>
          <w:snapToGrid w:val="0"/>
          <w:lang w:val="es-ES_tradnl"/>
        </w:rPr>
        <w:t xml:space="preserve">del año dos mil </w:t>
      </w:r>
      <w:r w:rsidR="005C1E10">
        <w:rPr>
          <w:rFonts w:cs="Arial"/>
          <w:snapToGrid w:val="0"/>
          <w:lang w:val="es-ES_tradnl"/>
        </w:rPr>
        <w:t>dieciocho</w:t>
      </w:r>
      <w:r>
        <w:rPr>
          <w:rFonts w:cs="Arial"/>
          <w:snapToGrid w:val="0"/>
          <w:lang w:val="es-ES_tradnl"/>
        </w:rPr>
        <w:t xml:space="preserve"> (20</w:t>
      </w:r>
      <w:r w:rsidR="00703809">
        <w:rPr>
          <w:rFonts w:cs="Arial"/>
          <w:snapToGrid w:val="0"/>
          <w:lang w:val="es-ES_tradnl"/>
        </w:rPr>
        <w:t>1</w:t>
      </w:r>
      <w:r w:rsidR="005C1E10">
        <w:rPr>
          <w:rFonts w:cs="Arial"/>
          <w:snapToGrid w:val="0"/>
          <w:lang w:val="es-ES_tradnl"/>
        </w:rPr>
        <w:t>8</w:t>
      </w:r>
      <w:r>
        <w:rPr>
          <w:rFonts w:cs="Arial"/>
          <w:snapToGrid w:val="0"/>
          <w:lang w:val="es-ES_tradnl"/>
        </w:rPr>
        <w:t>)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Pr="008A754A" w:rsidRDefault="00703809" w:rsidP="008A754A">
      <w:pPr>
        <w:jc w:val="both"/>
        <w:rPr>
          <w:rFonts w:cs="Arial"/>
          <w:b/>
          <w:snapToGrid w:val="0"/>
          <w:lang w:val="es-ES_tradnl"/>
        </w:rPr>
      </w:pP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  <w:r>
        <w:rPr>
          <w:rFonts w:cs="Arial"/>
          <w:b/>
          <w:snapToGrid w:val="0"/>
          <w:lang w:val="es-ES_tradnl"/>
        </w:rPr>
        <w:tab/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 xml:space="preserve">Líder de </w:t>
      </w:r>
      <w:r w:rsidR="00EB7874">
        <w:rPr>
          <w:rFonts w:cs="Arial"/>
          <w:snapToGrid w:val="0"/>
          <w:lang w:val="es-ES_tradnl"/>
        </w:rPr>
        <w:t>Procesos/</w:t>
      </w:r>
      <w:r>
        <w:rPr>
          <w:rFonts w:cs="Arial"/>
          <w:snapToGrid w:val="0"/>
          <w:lang w:val="es-ES_tradnl"/>
        </w:rPr>
        <w:t>Calidad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 Planeación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703809" w:rsidRDefault="00703809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  <w:r>
        <w:rPr>
          <w:rFonts w:cs="Arial"/>
          <w:snapToGrid w:val="0"/>
          <w:lang w:val="es-ES_tradnl"/>
        </w:rPr>
        <w:t>Líder de Desarrollo</w:t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</w:r>
      <w:r>
        <w:rPr>
          <w:rFonts w:cs="Arial"/>
          <w:snapToGrid w:val="0"/>
          <w:lang w:val="es-ES_tradnl"/>
        </w:rPr>
        <w:tab/>
        <w:t>Líder del equipo</w:t>
      </w:r>
    </w:p>
    <w:p w:rsidR="008A754A" w:rsidRDefault="008A754A" w:rsidP="008A754A">
      <w:pPr>
        <w:jc w:val="both"/>
        <w:rPr>
          <w:rFonts w:cs="Arial"/>
          <w:snapToGrid w:val="0"/>
          <w:lang w:val="es-ES_tradnl"/>
        </w:rPr>
      </w:pPr>
    </w:p>
    <w:p w:rsidR="00326F4F" w:rsidRDefault="00326F4F" w:rsidP="00DA269D">
      <w:pPr>
        <w:rPr>
          <w:b/>
          <w:sz w:val="18"/>
          <w:szCs w:val="18"/>
          <w:lang w:val="es-ES"/>
        </w:rPr>
      </w:pPr>
    </w:p>
    <w:p w:rsidR="00536678" w:rsidRPr="002D5B96" w:rsidRDefault="00536678" w:rsidP="00DA269D">
      <w:pPr>
        <w:rPr>
          <w:b/>
          <w:sz w:val="18"/>
          <w:szCs w:val="18"/>
          <w:lang w:val="es-ES"/>
        </w:rPr>
      </w:pPr>
    </w:p>
    <w:tbl>
      <w:tblPr>
        <w:tblStyle w:val="TableGrid"/>
        <w:tblW w:w="8472" w:type="dxa"/>
        <w:tblLayout w:type="fixed"/>
        <w:tblLook w:val="01E0" w:firstRow="1" w:lastRow="1" w:firstColumn="1" w:lastColumn="1" w:noHBand="0" w:noVBand="0"/>
      </w:tblPr>
      <w:tblGrid>
        <w:gridCol w:w="8472"/>
      </w:tblGrid>
      <w:tr w:rsidR="00DA269D" w:rsidRPr="002D5B96">
        <w:tc>
          <w:tcPr>
            <w:tcW w:w="8472" w:type="dxa"/>
            <w:shd w:val="clear" w:color="auto" w:fill="B3B3B3"/>
          </w:tcPr>
          <w:p w:rsidR="00DA269D" w:rsidRPr="002D5B96" w:rsidRDefault="00DA269D" w:rsidP="004B1F3F">
            <w:pPr>
              <w:jc w:val="center"/>
              <w:rPr>
                <w:b/>
                <w:sz w:val="18"/>
                <w:szCs w:val="18"/>
                <w:lang w:val="es-ES"/>
              </w:rPr>
            </w:pPr>
            <w:r w:rsidRPr="002D5B96">
              <w:rPr>
                <w:b/>
                <w:sz w:val="18"/>
                <w:szCs w:val="18"/>
                <w:lang w:val="es-ES"/>
              </w:rPr>
              <w:t>C</w:t>
            </w:r>
            <w:r>
              <w:rPr>
                <w:b/>
                <w:sz w:val="18"/>
                <w:szCs w:val="18"/>
                <w:lang w:val="es-ES"/>
              </w:rPr>
              <w:t>ONTROL DE CAMBIOS</w:t>
            </w:r>
          </w:p>
        </w:tc>
      </w:tr>
    </w:tbl>
    <w:tbl>
      <w:tblPr>
        <w:tblW w:w="84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5245"/>
        <w:gridCol w:w="1701"/>
      </w:tblGrid>
      <w:tr w:rsidR="00DA269D" w:rsidRPr="00AF36C5">
        <w:tc>
          <w:tcPr>
            <w:tcW w:w="1526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5245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pct10" w:color="auto" w:fill="auto"/>
          </w:tcPr>
          <w:p w:rsidR="00DA269D" w:rsidRPr="00AF36C5" w:rsidRDefault="00DA269D" w:rsidP="004B1F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 w:val="18"/>
                <w:szCs w:val="18"/>
                <w:u w:val="single"/>
                <w:lang w:val="es-ES"/>
              </w:rPr>
            </w:pPr>
            <w:r w:rsidRPr="00AF36C5">
              <w:rPr>
                <w:rFonts w:ascii="Arial" w:hAnsi="Arial" w:cs="Arial"/>
                <w:b/>
                <w:sz w:val="18"/>
                <w:szCs w:val="18"/>
                <w:lang w:val="es-ES"/>
              </w:rPr>
              <w:t>Autor(es)</w:t>
            </w:r>
          </w:p>
        </w:tc>
      </w:tr>
      <w:tr w:rsidR="00DA269D" w:rsidRPr="00AF36C5">
        <w:tc>
          <w:tcPr>
            <w:tcW w:w="1526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DA269D" w:rsidRPr="00AF36C5" w:rsidRDefault="00DA269D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>
        <w:tc>
          <w:tcPr>
            <w:tcW w:w="1526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3421A" w:rsidRPr="00AF36C5" w:rsidRDefault="0013421A" w:rsidP="00D32F48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13421A" w:rsidRPr="00AF36C5">
        <w:trPr>
          <w:trHeight w:val="59"/>
        </w:trPr>
        <w:tc>
          <w:tcPr>
            <w:tcW w:w="1526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13421A" w:rsidRPr="00AF36C5" w:rsidRDefault="0013421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  <w:tr w:rsidR="008A754A" w:rsidRPr="00AF36C5">
        <w:trPr>
          <w:trHeight w:val="59"/>
        </w:trPr>
        <w:tc>
          <w:tcPr>
            <w:tcW w:w="1526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5245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  <w:tc>
          <w:tcPr>
            <w:tcW w:w="1701" w:type="dxa"/>
          </w:tcPr>
          <w:p w:rsidR="008A754A" w:rsidRDefault="008A754A" w:rsidP="004B1F3F">
            <w:pPr>
              <w:pStyle w:val="TableText"/>
              <w:widowControl/>
              <w:spacing w:before="0" w:after="0"/>
              <w:jc w:val="both"/>
              <w:rPr>
                <w:rFonts w:ascii="Arial" w:hAnsi="Arial" w:cs="Arial"/>
                <w:sz w:val="18"/>
                <w:szCs w:val="18"/>
                <w:lang w:val="es-CO"/>
              </w:rPr>
            </w:pPr>
          </w:p>
        </w:tc>
      </w:tr>
    </w:tbl>
    <w:p w:rsidR="006D111D" w:rsidRDefault="00CE4FFE" w:rsidP="003431CE">
      <w:r w:rsidRPr="00CE4FFE">
        <w:rPr>
          <w:webHidden/>
        </w:rPr>
        <w:tab/>
      </w:r>
    </w:p>
    <w:sectPr w:rsidR="006D111D" w:rsidSect="00C872DA">
      <w:headerReference w:type="default" r:id="rId9"/>
      <w:footerReference w:type="default" r:id="rId10"/>
      <w:pgSz w:w="12242" w:h="15842" w:code="119"/>
      <w:pgMar w:top="1701" w:right="1701" w:bottom="1701" w:left="226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A692F" w:rsidRDefault="00EA692F">
      <w:r>
        <w:separator/>
      </w:r>
    </w:p>
  </w:endnote>
  <w:endnote w:type="continuationSeparator" w:id="0">
    <w:p w:rsidR="00EA692F" w:rsidRDefault="00EA6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738" w:rsidRDefault="009C0738">
    <w:pPr>
      <w:pStyle w:val="Footer"/>
      <w:pBdr>
        <w:top w:val="single" w:sz="4" w:space="1" w:color="auto"/>
      </w:pBdr>
    </w:pPr>
    <w:r>
      <w:t xml:space="preserve">Versión 1.0 </w:t>
    </w:r>
    <w:r>
      <w:tab/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23AD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923AD6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A692F" w:rsidRDefault="00EA692F">
      <w:r>
        <w:separator/>
      </w:r>
    </w:p>
  </w:footnote>
  <w:footnote w:type="continuationSeparator" w:id="0">
    <w:p w:rsidR="00EA692F" w:rsidRDefault="00EA6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86"/>
      <w:gridCol w:w="5185"/>
      <w:gridCol w:w="1083"/>
      <w:gridCol w:w="618"/>
    </w:tblGrid>
    <w:tr w:rsidR="009C0738" w:rsidTr="00C079C6">
      <w:trPr>
        <w:trHeight w:val="1135"/>
      </w:trPr>
      <w:tc>
        <w:tcPr>
          <w:tcW w:w="1586" w:type="dxa"/>
          <w:vAlign w:val="center"/>
        </w:tcPr>
        <w:p w:rsidR="009C0738" w:rsidRDefault="009C0738">
          <w:pPr>
            <w:pStyle w:val="Header"/>
            <w:jc w:val="center"/>
            <w:rPr>
              <w:i/>
            </w:rPr>
          </w:pPr>
          <w:r w:rsidRPr="00A53B23">
            <w:rPr>
              <w:b/>
              <w:noProof/>
              <w:sz w:val="18"/>
              <w:szCs w:val="18"/>
              <w:lang w:eastAsia="es-CO"/>
            </w:rPr>
            <w:drawing>
              <wp:inline distT="0" distB="0" distL="0" distR="0" wp14:anchorId="797923B0" wp14:editId="375B15A4">
                <wp:extent cx="672589" cy="606972"/>
                <wp:effectExtent l="0" t="0" r="0" b="0"/>
                <wp:docPr id="8" name="Picture 2" descr="http://www.acofi.edu.co/wp-content/uploads/2013/10/UNIVERSIDAD-PILOTO-DE-COLOMBI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2" descr="http://www.acofi.edu.co/wp-content/uploads/2013/10/UNIVERSIDAD-PILOTO-DE-COLOMBI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474" cy="615893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85" w:type="dxa"/>
          <w:vAlign w:val="center"/>
        </w:tcPr>
        <w:p w:rsidR="009C0738" w:rsidRPr="00DF5BA0" w:rsidRDefault="009C0738" w:rsidP="000D6E4F">
          <w:pPr>
            <w:pStyle w:val="Header"/>
            <w:jc w:val="center"/>
            <w:rPr>
              <w:b/>
              <w:sz w:val="22"/>
              <w:szCs w:val="22"/>
            </w:rPr>
          </w:pPr>
          <w:r w:rsidRPr="00DF5BA0">
            <w:rPr>
              <w:b/>
              <w:sz w:val="22"/>
              <w:szCs w:val="22"/>
            </w:rPr>
            <w:t>ACTA DE CONSTITUCION</w:t>
          </w:r>
        </w:p>
      </w:tc>
      <w:tc>
        <w:tcPr>
          <w:tcW w:w="1701" w:type="dxa"/>
          <w:gridSpan w:val="2"/>
        </w:tcPr>
        <w:p w:rsidR="009C0738" w:rsidRDefault="009C0738">
          <w:pPr>
            <w:pStyle w:val="Header"/>
            <w:jc w:val="center"/>
            <w:rPr>
              <w:b/>
            </w:rPr>
          </w:pPr>
        </w:p>
      </w:tc>
    </w:tr>
    <w:tr w:rsidR="009C0738">
      <w:trPr>
        <w:cantSplit/>
        <w:trHeight w:val="248"/>
      </w:trPr>
      <w:tc>
        <w:tcPr>
          <w:tcW w:w="1586" w:type="dxa"/>
          <w:vMerge w:val="restart"/>
          <w:vAlign w:val="center"/>
        </w:tcPr>
        <w:p w:rsidR="009C0738" w:rsidRPr="000D6E4F" w:rsidRDefault="009C0738" w:rsidP="00C079C6">
          <w:pPr>
            <w:pStyle w:val="Header"/>
            <w:jc w:val="center"/>
            <w:rPr>
              <w:b/>
            </w:rPr>
          </w:pPr>
          <w:r w:rsidRPr="00C079C6">
            <w:rPr>
              <w:b/>
              <w:sz w:val="18"/>
            </w:rPr>
            <w:t>Universidad Piloto de Colombia</w:t>
          </w:r>
        </w:p>
      </w:tc>
      <w:tc>
        <w:tcPr>
          <w:tcW w:w="5185" w:type="dxa"/>
          <w:vMerge w:val="restart"/>
          <w:vAlign w:val="center"/>
        </w:tcPr>
        <w:p w:rsidR="009C0738" w:rsidRPr="000D6E4F" w:rsidRDefault="009C0738" w:rsidP="00703809">
          <w:pPr>
            <w:pStyle w:val="Header"/>
            <w:rPr>
              <w:b/>
            </w:rPr>
          </w:pPr>
          <w:r w:rsidRPr="000D6E4F">
            <w:rPr>
              <w:b/>
            </w:rPr>
            <w:t xml:space="preserve">PROYECTO:  </w:t>
          </w:r>
          <w:r w:rsidR="00583DF7">
            <w:rPr>
              <w:b/>
            </w:rPr>
            <w:t>Rapicoop</w:t>
          </w:r>
        </w:p>
      </w:tc>
      <w:tc>
        <w:tcPr>
          <w:tcW w:w="1701" w:type="dxa"/>
          <w:gridSpan w:val="2"/>
          <w:vAlign w:val="center"/>
        </w:tcPr>
        <w:p w:rsidR="009C0738" w:rsidRPr="000D6E4F" w:rsidRDefault="009C0738" w:rsidP="00703809">
          <w:pPr>
            <w:pStyle w:val="Header"/>
            <w:rPr>
              <w:b/>
            </w:rPr>
          </w:pPr>
          <w:r w:rsidRPr="000D6E4F">
            <w:rPr>
              <w:b/>
            </w:rPr>
            <w:t xml:space="preserve">Grupo: </w:t>
          </w:r>
          <w:r w:rsidR="00583DF7">
            <w:rPr>
              <w:b/>
            </w:rPr>
            <w:t>METFOR</w:t>
          </w:r>
        </w:p>
      </w:tc>
    </w:tr>
    <w:tr w:rsidR="009C0738">
      <w:trPr>
        <w:cantSplit/>
        <w:trHeight w:val="247"/>
      </w:trPr>
      <w:tc>
        <w:tcPr>
          <w:tcW w:w="1586" w:type="dxa"/>
          <w:vMerge/>
          <w:vAlign w:val="center"/>
        </w:tcPr>
        <w:p w:rsidR="009C0738" w:rsidRPr="000D6E4F" w:rsidRDefault="009C0738" w:rsidP="000D6E4F">
          <w:pPr>
            <w:pStyle w:val="Header"/>
            <w:jc w:val="center"/>
            <w:rPr>
              <w:b/>
            </w:rPr>
          </w:pPr>
        </w:p>
      </w:tc>
      <w:tc>
        <w:tcPr>
          <w:tcW w:w="5185" w:type="dxa"/>
          <w:vMerge/>
          <w:vAlign w:val="center"/>
        </w:tcPr>
        <w:p w:rsidR="009C0738" w:rsidRPr="000D6E4F" w:rsidRDefault="009C0738" w:rsidP="000D6E4F">
          <w:pPr>
            <w:pStyle w:val="Header"/>
            <w:jc w:val="center"/>
            <w:rPr>
              <w:b/>
            </w:rPr>
          </w:pPr>
        </w:p>
      </w:tc>
      <w:tc>
        <w:tcPr>
          <w:tcW w:w="1083" w:type="dxa"/>
          <w:vAlign w:val="center"/>
        </w:tcPr>
        <w:p w:rsidR="009C0738" w:rsidRPr="000D6E4F" w:rsidRDefault="009C0738" w:rsidP="000D6E4F">
          <w:pPr>
            <w:pStyle w:val="Header"/>
            <w:rPr>
              <w:b/>
            </w:rPr>
          </w:pPr>
          <w:r w:rsidRPr="000D6E4F">
            <w:rPr>
              <w:b/>
            </w:rPr>
            <w:t>Ciclo:</w:t>
          </w:r>
        </w:p>
      </w:tc>
      <w:tc>
        <w:tcPr>
          <w:tcW w:w="618" w:type="dxa"/>
          <w:vAlign w:val="center"/>
        </w:tcPr>
        <w:p w:rsidR="009C0738" w:rsidRPr="000D6E4F" w:rsidRDefault="00583DF7" w:rsidP="000D6E4F">
          <w:pPr>
            <w:pStyle w:val="Header"/>
            <w:rPr>
              <w:b/>
            </w:rPr>
          </w:pPr>
          <w:r>
            <w:rPr>
              <w:b/>
            </w:rPr>
            <w:t>I</w:t>
          </w:r>
        </w:p>
      </w:tc>
    </w:tr>
  </w:tbl>
  <w:p w:rsidR="009C0738" w:rsidRDefault="009C0738" w:rsidP="009A058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65ADE"/>
    <w:multiLevelType w:val="hybridMultilevel"/>
    <w:tmpl w:val="3304AB3C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4162E2"/>
    <w:multiLevelType w:val="hybridMultilevel"/>
    <w:tmpl w:val="3892A48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72CB1"/>
    <w:multiLevelType w:val="hybridMultilevel"/>
    <w:tmpl w:val="8F5A15D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4A0E85C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2F6301"/>
    <w:multiLevelType w:val="hybridMultilevel"/>
    <w:tmpl w:val="D070FC14"/>
    <w:lvl w:ilvl="0" w:tplc="B8AADF1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07C3A"/>
    <w:multiLevelType w:val="hybridMultilevel"/>
    <w:tmpl w:val="725A5D4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25DBD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59A6039E"/>
    <w:multiLevelType w:val="hybridMultilevel"/>
    <w:tmpl w:val="D7CC64F2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A28ADF4">
      <w:start w:val="1"/>
      <w:numFmt w:val="bullet"/>
      <w:lvlText w:val=""/>
      <w:lvlJc w:val="left"/>
      <w:pPr>
        <w:tabs>
          <w:tab w:val="num" w:pos="1800"/>
        </w:tabs>
        <w:ind w:left="1800" w:hanging="1516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C7E0828"/>
    <w:multiLevelType w:val="hybridMultilevel"/>
    <w:tmpl w:val="AAAC38C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4A0E85C8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492AFA"/>
    <w:multiLevelType w:val="hybridMultilevel"/>
    <w:tmpl w:val="F442236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A0E85C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8A6099"/>
    <w:multiLevelType w:val="hybridMultilevel"/>
    <w:tmpl w:val="3C9482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5C2D55"/>
    <w:multiLevelType w:val="hybridMultilevel"/>
    <w:tmpl w:val="865634BE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F88658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F88658">
      <w:start w:val="1"/>
      <w:numFmt w:val="bullet"/>
      <w:lvlText w:val="­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3" w:tplc="0C0A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A8"/>
    <w:rsid w:val="00022F73"/>
    <w:rsid w:val="00050821"/>
    <w:rsid w:val="000532B1"/>
    <w:rsid w:val="0005336F"/>
    <w:rsid w:val="00072E0D"/>
    <w:rsid w:val="00080306"/>
    <w:rsid w:val="0008536D"/>
    <w:rsid w:val="000A30FD"/>
    <w:rsid w:val="000B05B6"/>
    <w:rsid w:val="000C0B01"/>
    <w:rsid w:val="000D0BC4"/>
    <w:rsid w:val="000D4E83"/>
    <w:rsid w:val="000D6E4F"/>
    <w:rsid w:val="000F7736"/>
    <w:rsid w:val="00100BB1"/>
    <w:rsid w:val="00104827"/>
    <w:rsid w:val="00104F15"/>
    <w:rsid w:val="00112544"/>
    <w:rsid w:val="0013421A"/>
    <w:rsid w:val="0017097E"/>
    <w:rsid w:val="001858FA"/>
    <w:rsid w:val="0019027E"/>
    <w:rsid w:val="00191B10"/>
    <w:rsid w:val="0019334F"/>
    <w:rsid w:val="001E6071"/>
    <w:rsid w:val="001F4857"/>
    <w:rsid w:val="002051FC"/>
    <w:rsid w:val="00224E5E"/>
    <w:rsid w:val="00230784"/>
    <w:rsid w:val="00231317"/>
    <w:rsid w:val="0023686C"/>
    <w:rsid w:val="00240E72"/>
    <w:rsid w:val="00254D77"/>
    <w:rsid w:val="002776E1"/>
    <w:rsid w:val="00285F62"/>
    <w:rsid w:val="002877CE"/>
    <w:rsid w:val="002A1B9F"/>
    <w:rsid w:val="002C14E4"/>
    <w:rsid w:val="002C4B6E"/>
    <w:rsid w:val="002C57D5"/>
    <w:rsid w:val="002D27E8"/>
    <w:rsid w:val="002E754A"/>
    <w:rsid w:val="0031000A"/>
    <w:rsid w:val="00323566"/>
    <w:rsid w:val="00326F4F"/>
    <w:rsid w:val="00331C66"/>
    <w:rsid w:val="00341CE1"/>
    <w:rsid w:val="003431CE"/>
    <w:rsid w:val="003545FB"/>
    <w:rsid w:val="00360AFA"/>
    <w:rsid w:val="00390F37"/>
    <w:rsid w:val="003A3538"/>
    <w:rsid w:val="003D0191"/>
    <w:rsid w:val="003D064A"/>
    <w:rsid w:val="003E5A12"/>
    <w:rsid w:val="00405F3C"/>
    <w:rsid w:val="00406135"/>
    <w:rsid w:val="0041519C"/>
    <w:rsid w:val="00426C80"/>
    <w:rsid w:val="004328A4"/>
    <w:rsid w:val="004444E4"/>
    <w:rsid w:val="00445CFC"/>
    <w:rsid w:val="00470428"/>
    <w:rsid w:val="00471724"/>
    <w:rsid w:val="0048479A"/>
    <w:rsid w:val="0049187F"/>
    <w:rsid w:val="004A2E6B"/>
    <w:rsid w:val="004B1F3F"/>
    <w:rsid w:val="004C5600"/>
    <w:rsid w:val="004C7058"/>
    <w:rsid w:val="004D1D13"/>
    <w:rsid w:val="004D720F"/>
    <w:rsid w:val="004F36B7"/>
    <w:rsid w:val="00502ED7"/>
    <w:rsid w:val="005073DA"/>
    <w:rsid w:val="00515B8E"/>
    <w:rsid w:val="00536678"/>
    <w:rsid w:val="00536718"/>
    <w:rsid w:val="0054717B"/>
    <w:rsid w:val="00552CBE"/>
    <w:rsid w:val="00583DF7"/>
    <w:rsid w:val="00584C75"/>
    <w:rsid w:val="00586364"/>
    <w:rsid w:val="00591484"/>
    <w:rsid w:val="005A2982"/>
    <w:rsid w:val="005A3423"/>
    <w:rsid w:val="005C1E10"/>
    <w:rsid w:val="005E1459"/>
    <w:rsid w:val="005E3699"/>
    <w:rsid w:val="005F449C"/>
    <w:rsid w:val="006150A2"/>
    <w:rsid w:val="006205EE"/>
    <w:rsid w:val="00625533"/>
    <w:rsid w:val="00625968"/>
    <w:rsid w:val="0064700D"/>
    <w:rsid w:val="00654F7B"/>
    <w:rsid w:val="00661BCC"/>
    <w:rsid w:val="006633E4"/>
    <w:rsid w:val="0066522A"/>
    <w:rsid w:val="00670B08"/>
    <w:rsid w:val="006760F4"/>
    <w:rsid w:val="00687E39"/>
    <w:rsid w:val="006967A6"/>
    <w:rsid w:val="006D111D"/>
    <w:rsid w:val="006D217C"/>
    <w:rsid w:val="006D7A4F"/>
    <w:rsid w:val="00703809"/>
    <w:rsid w:val="007215BE"/>
    <w:rsid w:val="00725829"/>
    <w:rsid w:val="00751DB5"/>
    <w:rsid w:val="0076293D"/>
    <w:rsid w:val="007749A5"/>
    <w:rsid w:val="007856E5"/>
    <w:rsid w:val="007B02C7"/>
    <w:rsid w:val="007B1626"/>
    <w:rsid w:val="007B692D"/>
    <w:rsid w:val="007C5F08"/>
    <w:rsid w:val="007C71FD"/>
    <w:rsid w:val="007F7B88"/>
    <w:rsid w:val="00811AAE"/>
    <w:rsid w:val="00811C76"/>
    <w:rsid w:val="0081676F"/>
    <w:rsid w:val="0082150E"/>
    <w:rsid w:val="0083314A"/>
    <w:rsid w:val="00845EBB"/>
    <w:rsid w:val="0085261A"/>
    <w:rsid w:val="00861EFD"/>
    <w:rsid w:val="008630D8"/>
    <w:rsid w:val="0087353F"/>
    <w:rsid w:val="00877826"/>
    <w:rsid w:val="008825ED"/>
    <w:rsid w:val="008876A8"/>
    <w:rsid w:val="00894F8C"/>
    <w:rsid w:val="008A754A"/>
    <w:rsid w:val="008D135A"/>
    <w:rsid w:val="008E3F95"/>
    <w:rsid w:val="008E7863"/>
    <w:rsid w:val="009104D9"/>
    <w:rsid w:val="00913E17"/>
    <w:rsid w:val="00923AD6"/>
    <w:rsid w:val="00931946"/>
    <w:rsid w:val="0093552D"/>
    <w:rsid w:val="00966DEF"/>
    <w:rsid w:val="00980561"/>
    <w:rsid w:val="009A058F"/>
    <w:rsid w:val="009C0738"/>
    <w:rsid w:val="009C2354"/>
    <w:rsid w:val="009C2661"/>
    <w:rsid w:val="009E777A"/>
    <w:rsid w:val="009F328E"/>
    <w:rsid w:val="009F412F"/>
    <w:rsid w:val="009F4503"/>
    <w:rsid w:val="009F7F98"/>
    <w:rsid w:val="00A11D98"/>
    <w:rsid w:val="00A20A49"/>
    <w:rsid w:val="00A27365"/>
    <w:rsid w:val="00A445F4"/>
    <w:rsid w:val="00A4620B"/>
    <w:rsid w:val="00A57A26"/>
    <w:rsid w:val="00A75696"/>
    <w:rsid w:val="00A75DD2"/>
    <w:rsid w:val="00A76F98"/>
    <w:rsid w:val="00AB464E"/>
    <w:rsid w:val="00AB556C"/>
    <w:rsid w:val="00AC0D2A"/>
    <w:rsid w:val="00AC62EB"/>
    <w:rsid w:val="00AD75D8"/>
    <w:rsid w:val="00AE3834"/>
    <w:rsid w:val="00AF3353"/>
    <w:rsid w:val="00B00462"/>
    <w:rsid w:val="00B050EC"/>
    <w:rsid w:val="00B05186"/>
    <w:rsid w:val="00B054E3"/>
    <w:rsid w:val="00B11562"/>
    <w:rsid w:val="00B17C6E"/>
    <w:rsid w:val="00B26F88"/>
    <w:rsid w:val="00B52F1A"/>
    <w:rsid w:val="00B603F5"/>
    <w:rsid w:val="00B63CC3"/>
    <w:rsid w:val="00B9310A"/>
    <w:rsid w:val="00B93912"/>
    <w:rsid w:val="00BA520C"/>
    <w:rsid w:val="00BA70FB"/>
    <w:rsid w:val="00BB1B9F"/>
    <w:rsid w:val="00BC391F"/>
    <w:rsid w:val="00BD53F3"/>
    <w:rsid w:val="00BE5D3A"/>
    <w:rsid w:val="00C00DED"/>
    <w:rsid w:val="00C079C6"/>
    <w:rsid w:val="00C10649"/>
    <w:rsid w:val="00C113A9"/>
    <w:rsid w:val="00C2019D"/>
    <w:rsid w:val="00C26FC7"/>
    <w:rsid w:val="00C30B35"/>
    <w:rsid w:val="00C423C3"/>
    <w:rsid w:val="00C5693D"/>
    <w:rsid w:val="00C8183F"/>
    <w:rsid w:val="00C872DA"/>
    <w:rsid w:val="00C91892"/>
    <w:rsid w:val="00C93813"/>
    <w:rsid w:val="00CA1940"/>
    <w:rsid w:val="00CC6967"/>
    <w:rsid w:val="00CC75E2"/>
    <w:rsid w:val="00CD4CC5"/>
    <w:rsid w:val="00CD545B"/>
    <w:rsid w:val="00CD72EA"/>
    <w:rsid w:val="00CE4FFE"/>
    <w:rsid w:val="00CF42A3"/>
    <w:rsid w:val="00CF5D7B"/>
    <w:rsid w:val="00D1040A"/>
    <w:rsid w:val="00D2370C"/>
    <w:rsid w:val="00D269E1"/>
    <w:rsid w:val="00D3028F"/>
    <w:rsid w:val="00D311FC"/>
    <w:rsid w:val="00D32F48"/>
    <w:rsid w:val="00D70D57"/>
    <w:rsid w:val="00D84D66"/>
    <w:rsid w:val="00D8536F"/>
    <w:rsid w:val="00D8595E"/>
    <w:rsid w:val="00DA269D"/>
    <w:rsid w:val="00DC516C"/>
    <w:rsid w:val="00DD206A"/>
    <w:rsid w:val="00DD286C"/>
    <w:rsid w:val="00DD3BAC"/>
    <w:rsid w:val="00DF3029"/>
    <w:rsid w:val="00DF5BA0"/>
    <w:rsid w:val="00E06F5C"/>
    <w:rsid w:val="00E13908"/>
    <w:rsid w:val="00E23647"/>
    <w:rsid w:val="00E2762B"/>
    <w:rsid w:val="00E34FDB"/>
    <w:rsid w:val="00E44E98"/>
    <w:rsid w:val="00EA0263"/>
    <w:rsid w:val="00EA692F"/>
    <w:rsid w:val="00EA7686"/>
    <w:rsid w:val="00EB211D"/>
    <w:rsid w:val="00EB764D"/>
    <w:rsid w:val="00EB7874"/>
    <w:rsid w:val="00EC5B9E"/>
    <w:rsid w:val="00EE4FB0"/>
    <w:rsid w:val="00EF1C46"/>
    <w:rsid w:val="00EF723F"/>
    <w:rsid w:val="00F024E5"/>
    <w:rsid w:val="00F1745A"/>
    <w:rsid w:val="00F42ECC"/>
    <w:rsid w:val="00F46AC2"/>
    <w:rsid w:val="00F522A1"/>
    <w:rsid w:val="00F65B16"/>
    <w:rsid w:val="00F86F36"/>
    <w:rsid w:val="00FC2C28"/>
    <w:rsid w:val="00FD03AD"/>
    <w:rsid w:val="00FD0F01"/>
    <w:rsid w:val="00FD2382"/>
    <w:rsid w:val="00FD661A"/>
    <w:rsid w:val="00FF1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4C2EC2B"/>
  <w15:docId w15:val="{EDD95470-3539-45FE-B255-581BA7C5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lang w:val="es-CO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i/>
    </w:rPr>
  </w:style>
  <w:style w:type="paragraph" w:styleId="Title">
    <w:name w:val="Title"/>
    <w:basedOn w:val="Normal"/>
    <w:next w:val="Subtitle"/>
    <w:qFormat/>
    <w:pPr>
      <w:keepNext/>
      <w:keepLines/>
      <w:pBdr>
        <w:top w:val="single" w:sz="18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32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sz w:val="24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</w:rPr>
  </w:style>
  <w:style w:type="paragraph" w:styleId="BodyText2">
    <w:name w:val="Body Text 2"/>
    <w:basedOn w:val="Normal"/>
    <w:pPr>
      <w:autoSpaceDE w:val="0"/>
      <w:autoSpaceDN w:val="0"/>
      <w:adjustRightInd w:val="0"/>
      <w:jc w:val="both"/>
    </w:pPr>
    <w:rPr>
      <w:rFonts w:ascii="Courier New" w:hAnsi="Courier New" w:cs="Courier New"/>
      <w:i/>
      <w:iCs/>
      <w:color w:val="0000FF"/>
    </w:rPr>
  </w:style>
  <w:style w:type="table" w:styleId="TableGrid">
    <w:name w:val="Table Grid"/>
    <w:basedOn w:val="TableNormal"/>
    <w:rsid w:val="00DA2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pPr>
      <w:widowControl w:val="0"/>
      <w:spacing w:before="40" w:after="40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C00DED"/>
    <w:pPr>
      <w:tabs>
        <w:tab w:val="left" w:pos="400"/>
        <w:tab w:val="right" w:leader="dot" w:pos="8494"/>
      </w:tabs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character" w:styleId="CommentReference">
    <w:name w:val="annotation reference"/>
    <w:basedOn w:val="DefaultParagraphFont"/>
    <w:semiHidden/>
    <w:rsid w:val="007C71FD"/>
    <w:rPr>
      <w:sz w:val="16"/>
      <w:szCs w:val="16"/>
    </w:rPr>
  </w:style>
  <w:style w:type="paragraph" w:styleId="CommentText">
    <w:name w:val="annotation text"/>
    <w:basedOn w:val="Normal"/>
    <w:semiHidden/>
    <w:rsid w:val="007C71FD"/>
  </w:style>
  <w:style w:type="paragraph" w:styleId="CommentSubject">
    <w:name w:val="annotation subject"/>
    <w:basedOn w:val="CommentText"/>
    <w:next w:val="CommentText"/>
    <w:semiHidden/>
    <w:rsid w:val="007C71FD"/>
    <w:rPr>
      <w:b/>
      <w:bCs/>
    </w:rPr>
  </w:style>
  <w:style w:type="paragraph" w:styleId="BalloonText">
    <w:name w:val="Balloon Text"/>
    <w:basedOn w:val="Normal"/>
    <w:semiHidden/>
    <w:rsid w:val="007C71FD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9C073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962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fredo-jose@upc.edu.co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pablo-balcero@upc.edu.c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Docencia\Pregrado\21125\00-1\Agenda-EjemploProceso-Metodologia\Documentos\Templates%20Documents\nombreProyecto-nombreComponente-Plan001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nombreProyecto-nombreComponente-Plan001.dot</Template>
  <TotalTime>0</TotalTime>
  <Pages>7</Pages>
  <Words>880</Words>
  <Characters>4844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Dpto de Sistemas-Uniandes</Company>
  <LinksUpToDate>false</LinksUpToDate>
  <CharactersWithSpaces>5713</CharactersWithSpaces>
  <SharedDoc>false</SharedDoc>
  <HLinks>
    <vt:vector size="168" baseType="variant">
      <vt:variant>
        <vt:i4>5242926</vt:i4>
      </vt:variant>
      <vt:variant>
        <vt:i4>156</vt:i4>
      </vt:variant>
      <vt:variant>
        <vt:i4>0</vt:i4>
      </vt:variant>
      <vt:variant>
        <vt:i4>5</vt:i4>
      </vt:variant>
      <vt:variant>
        <vt:lpwstr>mailto:ja.pineda905@uniandes.edu.co</vt:lpwstr>
      </vt:variant>
      <vt:variant>
        <vt:lpwstr/>
      </vt:variant>
      <vt:variant>
        <vt:i4>3997724</vt:i4>
      </vt:variant>
      <vt:variant>
        <vt:i4>153</vt:i4>
      </vt:variant>
      <vt:variant>
        <vt:i4>0</vt:i4>
      </vt:variant>
      <vt:variant>
        <vt:i4>5</vt:i4>
      </vt:variant>
      <vt:variant>
        <vt:lpwstr>mailto:gj.samaniego35@uniandes.edu.co</vt:lpwstr>
      </vt:variant>
      <vt:variant>
        <vt:lpwstr/>
      </vt:variant>
      <vt:variant>
        <vt:i4>6226039</vt:i4>
      </vt:variant>
      <vt:variant>
        <vt:i4>150</vt:i4>
      </vt:variant>
      <vt:variant>
        <vt:i4>0</vt:i4>
      </vt:variant>
      <vt:variant>
        <vt:i4>5</vt:i4>
      </vt:variant>
      <vt:variant>
        <vt:lpwstr>mailto:ga.alvarez70@uniandes.edu.co</vt:lpwstr>
      </vt:variant>
      <vt:variant>
        <vt:lpwstr/>
      </vt:variant>
      <vt:variant>
        <vt:i4>3670039</vt:i4>
      </vt:variant>
      <vt:variant>
        <vt:i4>147</vt:i4>
      </vt:variant>
      <vt:variant>
        <vt:i4>0</vt:i4>
      </vt:variant>
      <vt:variant>
        <vt:i4>5</vt:i4>
      </vt:variant>
      <vt:variant>
        <vt:lpwstr>mailto:g.pedraza55@uniandes.edu.co</vt:lpwstr>
      </vt:variant>
      <vt:variant>
        <vt:lpwstr/>
      </vt:variant>
      <vt:variant>
        <vt:i4>1638456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_Toc160418847</vt:lpwstr>
      </vt:variant>
      <vt:variant>
        <vt:i4>1638456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_Toc160418846</vt:lpwstr>
      </vt:variant>
      <vt:variant>
        <vt:i4>1638456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_Toc160418845</vt:lpwstr>
      </vt:variant>
      <vt:variant>
        <vt:i4>1638456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_Toc160418844</vt:lpwstr>
      </vt:variant>
      <vt:variant>
        <vt:i4>1638456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_Toc160418843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_Toc160418842</vt:lpwstr>
      </vt:variant>
      <vt:variant>
        <vt:i4>1638456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_Toc160418841</vt:lpwstr>
      </vt:variant>
      <vt:variant>
        <vt:i4>1638456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_Toc160418840</vt:lpwstr>
      </vt:variant>
      <vt:variant>
        <vt:i4>1966136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_Toc160418839</vt:lpwstr>
      </vt:variant>
      <vt:variant>
        <vt:i4>1966136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_Toc160418838</vt:lpwstr>
      </vt:variant>
      <vt:variant>
        <vt:i4>1966136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_Toc160418837</vt:lpwstr>
      </vt:variant>
      <vt:variant>
        <vt:i4>1966136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_Toc160418836</vt:lpwstr>
      </vt:variant>
      <vt:variant>
        <vt:i4>1966136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_Toc160418835</vt:lpwstr>
      </vt:variant>
      <vt:variant>
        <vt:i4>1966136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_Toc160418834</vt:lpwstr>
      </vt:variant>
      <vt:variant>
        <vt:i4>1966136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_Toc160418833</vt:lpwstr>
      </vt:variant>
      <vt:variant>
        <vt:i4>1966136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_Toc160418832</vt:lpwstr>
      </vt:variant>
      <vt:variant>
        <vt:i4>1966136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_Toc160418831</vt:lpwstr>
      </vt:variant>
      <vt:variant>
        <vt:i4>1966136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_Toc160418830</vt:lpwstr>
      </vt:variant>
      <vt:variant>
        <vt:i4>2031672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_Toc160418829</vt:lpwstr>
      </vt:variant>
      <vt:variant>
        <vt:i4>2031672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_Toc160418828</vt:lpwstr>
      </vt:variant>
      <vt:variant>
        <vt:i4>2031672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_Toc160418827</vt:lpwstr>
      </vt:variant>
      <vt:variant>
        <vt:i4>2031672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_Toc160418826</vt:lpwstr>
      </vt:variant>
      <vt:variant>
        <vt:i4>2031672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_Toc160418825</vt:lpwstr>
      </vt:variant>
      <vt:variant>
        <vt:i4>2031672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_Toc160418824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JP</dc:creator>
  <cp:keywords/>
  <cp:lastModifiedBy>DanielPena</cp:lastModifiedBy>
  <cp:revision>4</cp:revision>
  <cp:lastPrinted>2012-06-25T20:26:00Z</cp:lastPrinted>
  <dcterms:created xsi:type="dcterms:W3CDTF">2018-02-06T03:41:00Z</dcterms:created>
  <dcterms:modified xsi:type="dcterms:W3CDTF">2018-02-06T18:57:00Z</dcterms:modified>
</cp:coreProperties>
</file>