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6104AA" w:rsidP="006104AA">
      <w:pPr>
        <w:jc w:val="center"/>
        <w:rPr>
          <w:b/>
          <w:sz w:val="22"/>
        </w:rPr>
      </w:pPr>
      <w:r w:rsidRPr="006104AA">
        <w:rPr>
          <w:b/>
          <w:sz w:val="22"/>
        </w:rPr>
        <w:t>Taller Escenarios de Calidad</w:t>
      </w:r>
    </w:p>
    <w:p w:rsidR="006104AA" w:rsidRDefault="006104AA" w:rsidP="006104AA"/>
    <w:p w:rsidR="006104AA" w:rsidRDefault="006104AA" w:rsidP="006104AA">
      <w:r>
        <w:t>Nombre:</w:t>
      </w:r>
      <w:r w:rsidR="004B5AC5">
        <w:t xml:space="preserve"> Carlos Eduardo Cruz Rodriguez</w:t>
      </w:r>
    </w:p>
    <w:p w:rsidR="006104AA" w:rsidRDefault="006104AA" w:rsidP="006104AA"/>
    <w:p w:rsidR="006104AA" w:rsidRDefault="006104AA" w:rsidP="006104AA">
      <w:r>
        <w:t>Fecha:</w:t>
      </w:r>
      <w:r w:rsidR="004B5AC5">
        <w:t xml:space="preserve"> 21/02/18</w:t>
      </w:r>
    </w:p>
    <w:p w:rsidR="006104AA" w:rsidRDefault="006104AA" w:rsidP="006104AA"/>
    <w:p w:rsidR="006104AA" w:rsidRDefault="006104AA" w:rsidP="006104AA">
      <w:r>
        <w:t>Stakeholder:</w:t>
      </w:r>
      <w:r w:rsidR="004B5AC5">
        <w:t xml:space="preserve"> Usuario final</w:t>
      </w:r>
      <w:bookmarkStart w:id="0" w:name="_GoBack"/>
      <w:bookmarkEnd w:id="0"/>
    </w:p>
    <w:p w:rsidR="006104AA" w:rsidRDefault="006104AA" w:rsidP="006104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5895"/>
      </w:tblGrid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Escenario de Calidad N°:</w:t>
            </w:r>
          </w:p>
        </w:tc>
        <w:tc>
          <w:tcPr>
            <w:tcW w:w="5895" w:type="dxa"/>
          </w:tcPr>
          <w:p w:rsidR="006104AA" w:rsidRDefault="004B5AC5" w:rsidP="006104AA">
            <w:r>
              <w:t>2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Atributo de Calidad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4B5AC5" w:rsidP="006104AA">
            <w:r>
              <w:t>Funcionalidad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Justificación:</w:t>
            </w:r>
          </w:p>
        </w:tc>
        <w:tc>
          <w:tcPr>
            <w:tcW w:w="5895" w:type="dxa"/>
          </w:tcPr>
          <w:p w:rsidR="006104AA" w:rsidRDefault="004B5AC5" w:rsidP="006104AA">
            <w:r>
              <w:t>Se debe garantizar que la aplicación opera de la manera en que estaba especificada.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Fuente: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BE7801" w:rsidP="008C0705">
            <w:r>
              <w:t>Usuarios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Estimulo:</w:t>
            </w:r>
          </w:p>
        </w:tc>
        <w:tc>
          <w:tcPr>
            <w:tcW w:w="5895" w:type="dxa"/>
          </w:tcPr>
          <w:p w:rsidR="006104AA" w:rsidRDefault="00BE7801" w:rsidP="008C0705">
            <w:r>
              <w:t>Creacion de una cuenta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Artefacto:</w:t>
            </w:r>
          </w:p>
        </w:tc>
        <w:tc>
          <w:tcPr>
            <w:tcW w:w="5895" w:type="dxa"/>
          </w:tcPr>
          <w:p w:rsidR="006104AA" w:rsidRDefault="00DF0288" w:rsidP="006104AA">
            <w:r>
              <w:t>Aplicativo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Ambiente: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BE7801" w:rsidP="006104AA">
            <w:r>
              <w:t>Registro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Respuesta:</w:t>
            </w:r>
          </w:p>
        </w:tc>
        <w:tc>
          <w:tcPr>
            <w:tcW w:w="5895" w:type="dxa"/>
          </w:tcPr>
          <w:p w:rsidR="006104AA" w:rsidRDefault="00DF0288" w:rsidP="006104AA">
            <w:r>
              <w:t>Confirmacion exitosa del registro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Medida de la Respuesta: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DF0288" w:rsidP="006104AA">
            <w:r>
              <w:t>Tiempo maximo de respuesta 6 segundos</w:t>
            </w:r>
          </w:p>
          <w:p w:rsidR="00DF0288" w:rsidRDefault="00DF0288" w:rsidP="006104AA"/>
        </w:tc>
      </w:tr>
    </w:tbl>
    <w:p w:rsidR="006104AA" w:rsidRDefault="006104AA" w:rsidP="006104AA"/>
    <w:p w:rsidR="00C14E2F" w:rsidRDefault="00C14E2F" w:rsidP="006104A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C14E2F" w:rsidRPr="00B900C0" w:rsidTr="00FF0E49">
        <w:tc>
          <w:tcPr>
            <w:tcW w:w="8472" w:type="dxa"/>
            <w:gridSpan w:val="3"/>
            <w:shd w:val="clear" w:color="auto" w:fill="92D050"/>
            <w:vAlign w:val="center"/>
          </w:tcPr>
          <w:p w:rsidR="00C14E2F" w:rsidRPr="00B900C0" w:rsidRDefault="00C14E2F" w:rsidP="00FF0E4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C14E2F" w:rsidRPr="00AF36C5" w:rsidTr="00FF0E4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C14E2F" w:rsidRPr="003A7E60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C14E2F" w:rsidRPr="003A7E60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C14E2F" w:rsidRPr="00AF36C5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C14E2F" w:rsidRPr="00AF36C5" w:rsidTr="00FF0E4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C14E2F" w:rsidRPr="00AF36C5" w:rsidRDefault="008C0705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21/02/2018</w:t>
            </w:r>
          </w:p>
        </w:tc>
        <w:tc>
          <w:tcPr>
            <w:tcW w:w="5386" w:type="dxa"/>
          </w:tcPr>
          <w:p w:rsidR="00C14E2F" w:rsidRPr="0077677A" w:rsidRDefault="008C0705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Version Inicial</w:t>
            </w:r>
          </w:p>
        </w:tc>
        <w:tc>
          <w:tcPr>
            <w:tcW w:w="1560" w:type="dxa"/>
          </w:tcPr>
          <w:p w:rsidR="00C14E2F" w:rsidRPr="00AF36C5" w:rsidRDefault="008C0705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Carlos Cruz</w:t>
            </w:r>
          </w:p>
        </w:tc>
      </w:tr>
    </w:tbl>
    <w:p w:rsidR="00C14E2F" w:rsidRPr="006104AA" w:rsidRDefault="00C14E2F" w:rsidP="006104AA"/>
    <w:sectPr w:rsidR="00C14E2F" w:rsidRPr="006104AA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BC9" w:rsidRDefault="002F6BC9">
      <w:r>
        <w:separator/>
      </w:r>
    </w:p>
  </w:endnote>
  <w:endnote w:type="continuationSeparator" w:id="0">
    <w:p w:rsidR="002F6BC9" w:rsidRDefault="002F6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C14E2F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C14E2F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BC9" w:rsidRDefault="002F6BC9">
      <w:r>
        <w:separator/>
      </w:r>
    </w:p>
  </w:footnote>
  <w:footnote w:type="continuationSeparator" w:id="0">
    <w:p w:rsidR="002F6BC9" w:rsidRDefault="002F6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15066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Escenarios de Calidad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80256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B6449"/>
    <w:multiLevelType w:val="hybridMultilevel"/>
    <w:tmpl w:val="36746F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8"/>
  </w:num>
  <w:num w:numId="10">
    <w:abstractNumId w:val="23"/>
  </w:num>
  <w:num w:numId="11">
    <w:abstractNumId w:val="4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9"/>
  </w:num>
  <w:num w:numId="18">
    <w:abstractNumId w:val="5"/>
  </w:num>
  <w:num w:numId="19">
    <w:abstractNumId w:val="22"/>
  </w:num>
  <w:num w:numId="20">
    <w:abstractNumId w:val="22"/>
  </w:num>
  <w:num w:numId="21">
    <w:abstractNumId w:val="22"/>
  </w:num>
  <w:num w:numId="22">
    <w:abstractNumId w:val="19"/>
  </w:num>
  <w:num w:numId="23">
    <w:abstractNumId w:val="22"/>
  </w:num>
  <w:num w:numId="24">
    <w:abstractNumId w:val="18"/>
  </w:num>
  <w:num w:numId="25">
    <w:abstractNumId w:val="32"/>
  </w:num>
  <w:num w:numId="26">
    <w:abstractNumId w:val="22"/>
  </w:num>
  <w:num w:numId="27">
    <w:abstractNumId w:val="22"/>
  </w:num>
  <w:num w:numId="28">
    <w:abstractNumId w:val="1"/>
  </w:num>
  <w:num w:numId="29">
    <w:abstractNumId w:val="20"/>
  </w:num>
  <w:num w:numId="30">
    <w:abstractNumId w:val="10"/>
  </w:num>
  <w:num w:numId="31">
    <w:abstractNumId w:val="11"/>
  </w:num>
  <w:num w:numId="32">
    <w:abstractNumId w:val="7"/>
  </w:num>
  <w:num w:numId="33">
    <w:abstractNumId w:val="6"/>
  </w:num>
  <w:num w:numId="34">
    <w:abstractNumId w:val="33"/>
  </w:num>
  <w:num w:numId="35">
    <w:abstractNumId w:val="24"/>
  </w:num>
  <w:num w:numId="36">
    <w:abstractNumId w:val="12"/>
  </w:num>
  <w:num w:numId="37">
    <w:abstractNumId w:val="17"/>
  </w:num>
  <w:num w:numId="38">
    <w:abstractNumId w:val="26"/>
  </w:num>
  <w:num w:numId="39">
    <w:abstractNumId w:val="16"/>
  </w:num>
  <w:num w:numId="40">
    <w:abstractNumId w:val="2"/>
  </w:num>
  <w:num w:numId="41">
    <w:abstractNumId w:val="30"/>
  </w:num>
  <w:num w:numId="42">
    <w:abstractNumId w:val="14"/>
  </w:num>
  <w:num w:numId="43">
    <w:abstractNumId w:val="29"/>
  </w:num>
  <w:num w:numId="44">
    <w:abstractNumId w:val="31"/>
  </w:num>
  <w:num w:numId="45">
    <w:abstractNumId w:val="21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0C02A7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2F6BC9"/>
    <w:rsid w:val="003A7E60"/>
    <w:rsid w:val="003B43C1"/>
    <w:rsid w:val="00434FC8"/>
    <w:rsid w:val="00490453"/>
    <w:rsid w:val="004B1655"/>
    <w:rsid w:val="004B5AC5"/>
    <w:rsid w:val="004B665C"/>
    <w:rsid w:val="00531547"/>
    <w:rsid w:val="005E1459"/>
    <w:rsid w:val="005E3699"/>
    <w:rsid w:val="005F4F6B"/>
    <w:rsid w:val="006104AA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A63C9"/>
    <w:rsid w:val="007B36C0"/>
    <w:rsid w:val="007C5493"/>
    <w:rsid w:val="00815066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C070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8625C"/>
    <w:rsid w:val="00B900C0"/>
    <w:rsid w:val="00BB0B14"/>
    <w:rsid w:val="00BE7801"/>
    <w:rsid w:val="00C10649"/>
    <w:rsid w:val="00C14E2F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1263"/>
    <w:rsid w:val="00DF0288"/>
    <w:rsid w:val="00E0231C"/>
    <w:rsid w:val="00E07613"/>
    <w:rsid w:val="00E2018B"/>
    <w:rsid w:val="00E3003F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3F70550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Prrafodelista">
    <w:name w:val="List Paragraph"/>
    <w:basedOn w:val="Normal"/>
    <w:uiPriority w:val="34"/>
    <w:qFormat/>
    <w:rsid w:val="008C0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29360-DC95-7347-8B89-167C0045D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C:\Data\Docencia\Pregrado\21125\00-1\Agenda-EjemploProceso-Metodologia\Documentos\Templates Documents\nombreProyecto-nombreComponente-Plan001.dot</Template>
  <TotalTime>25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Carlos Eduardo Cruz Rodriguez</cp:lastModifiedBy>
  <cp:revision>5</cp:revision>
  <cp:lastPrinted>2002-08-12T21:00:00Z</cp:lastPrinted>
  <dcterms:created xsi:type="dcterms:W3CDTF">2018-02-20T04:59:00Z</dcterms:created>
  <dcterms:modified xsi:type="dcterms:W3CDTF">2018-02-21T07:15:00Z</dcterms:modified>
</cp:coreProperties>
</file>