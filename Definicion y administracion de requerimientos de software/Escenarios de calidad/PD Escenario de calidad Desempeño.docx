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</w:p>
    <w:p w:rsidR="006104AA" w:rsidRDefault="006104AA" w:rsidP="006104AA"/>
    <w:p w:rsidR="006104AA" w:rsidRDefault="006104AA" w:rsidP="006104AA">
      <w:r>
        <w:t>Nombre:</w:t>
      </w:r>
    </w:p>
    <w:p w:rsidR="006104AA" w:rsidRDefault="006104AA" w:rsidP="006104AA"/>
    <w:p w:rsidR="006104AA" w:rsidRDefault="006104AA" w:rsidP="006104AA">
      <w:r>
        <w:t>Fecha:</w:t>
      </w:r>
    </w:p>
    <w:p w:rsidR="006104AA" w:rsidRDefault="006104AA" w:rsidP="006104AA"/>
    <w:p w:rsidR="006104AA" w:rsidRDefault="006104AA" w:rsidP="006104AA">
      <w:proofErr w:type="spellStart"/>
      <w:r>
        <w:t>Stakeholder</w:t>
      </w:r>
      <w:proofErr w:type="spellEnd"/>
      <w:r>
        <w:t>:</w:t>
      </w:r>
    </w:p>
    <w:p w:rsidR="006104AA" w:rsidRDefault="006104AA" w:rsidP="006104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 xml:space="preserve">Escenario de Calidad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:rsidR="006104AA" w:rsidRDefault="002D74AF" w:rsidP="006104AA">
            <w:r>
              <w:t>Desempeño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:rsidR="006104AA" w:rsidRDefault="00764E74" w:rsidP="006104AA">
            <w:r>
              <w:t>Una vez desplegado el sistema, puede suceder que se deba actualizar la información de alguno de los puntos de venta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:rsidR="006104AA" w:rsidRDefault="002D74AF" w:rsidP="006104AA">
            <w:r>
              <w:t>Administrador</w:t>
            </w:r>
            <w:r w:rsidR="00764E74">
              <w:t xml:space="preserve"> del sistema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:rsidR="006104AA" w:rsidRDefault="002D74AF" w:rsidP="006104AA">
            <w:r>
              <w:t>Modificaciones en los datos de la aplicación.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:rsidR="006104AA" w:rsidRDefault="002D74AF" w:rsidP="006104AA">
            <w:r>
              <w:t>Base de datos.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:rsidR="006104AA" w:rsidRDefault="00764E74" w:rsidP="006104AA">
            <w:r>
              <w:t>Actualización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:rsidR="006104AA" w:rsidRDefault="002D74AF" w:rsidP="006104AA">
            <w:r>
              <w:t>Cambios realizados en los datos que se querían modificar, sin ningún efecto secundario.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:rsidR="006104AA" w:rsidRDefault="00764E74" w:rsidP="006104AA">
            <w:r>
              <w:t>Actualiza la información del o los puntos de venta.</w:t>
            </w:r>
          </w:p>
          <w:p w:rsidR="006104AA" w:rsidRDefault="006104AA" w:rsidP="006104AA"/>
        </w:tc>
      </w:tr>
    </w:tbl>
    <w:p w:rsidR="006104AA" w:rsidRDefault="006104AA" w:rsidP="006104AA"/>
    <w:p w:rsidR="00764E74" w:rsidRDefault="00764E74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764E74" w:rsidRPr="00B900C0" w:rsidTr="00564287">
        <w:tc>
          <w:tcPr>
            <w:tcW w:w="8472" w:type="dxa"/>
            <w:gridSpan w:val="3"/>
            <w:shd w:val="clear" w:color="auto" w:fill="92D050"/>
            <w:vAlign w:val="center"/>
          </w:tcPr>
          <w:p w:rsidR="00764E74" w:rsidRPr="00B900C0" w:rsidRDefault="00764E74" w:rsidP="00564287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764E74" w:rsidRPr="00AF36C5" w:rsidTr="0056428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764E74" w:rsidRPr="003A7E60" w:rsidRDefault="00764E74" w:rsidP="0056428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764E74" w:rsidRPr="003A7E60" w:rsidRDefault="00764E74" w:rsidP="0056428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764E74" w:rsidRPr="00AF36C5" w:rsidRDefault="00764E74" w:rsidP="0056428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764E74" w:rsidRPr="00AF36C5" w:rsidTr="0056428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764E74" w:rsidRPr="00AF36C5" w:rsidRDefault="00764E74" w:rsidP="0056428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764E74" w:rsidRPr="0077677A" w:rsidRDefault="00764E74" w:rsidP="0056428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Elaboración del escenario de calidad</w:t>
            </w:r>
          </w:p>
        </w:tc>
        <w:tc>
          <w:tcPr>
            <w:tcW w:w="1560" w:type="dxa"/>
          </w:tcPr>
          <w:p w:rsidR="00764E74" w:rsidRPr="00AF36C5" w:rsidRDefault="00764E74" w:rsidP="0056428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Pablo Balcero</w:t>
            </w:r>
            <w:bookmarkStart w:id="0" w:name="_GoBack"/>
            <w:bookmarkEnd w:id="0"/>
          </w:p>
        </w:tc>
      </w:tr>
    </w:tbl>
    <w:p w:rsidR="00764E74" w:rsidRPr="006104AA" w:rsidRDefault="00764E74" w:rsidP="00764E74"/>
    <w:p w:rsidR="00764E74" w:rsidRPr="006104AA" w:rsidRDefault="00764E74" w:rsidP="006104AA"/>
    <w:sectPr w:rsidR="00764E74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075" w:rsidRDefault="00633075">
      <w:r>
        <w:separator/>
      </w:r>
    </w:p>
  </w:endnote>
  <w:endnote w:type="continuationSeparator" w:id="0">
    <w:p w:rsidR="00633075" w:rsidRDefault="0063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764E74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764E74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075" w:rsidRDefault="00633075">
      <w:r>
        <w:separator/>
      </w:r>
    </w:p>
  </w:footnote>
  <w:footnote w:type="continuationSeparator" w:id="0">
    <w:p w:rsidR="00633075" w:rsidRDefault="00633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15066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80256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C02A7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D74AF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E1459"/>
    <w:rsid w:val="005E3699"/>
    <w:rsid w:val="005F4F6B"/>
    <w:rsid w:val="006104AA"/>
    <w:rsid w:val="00633075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64E74"/>
    <w:rsid w:val="007725A6"/>
    <w:rsid w:val="0077677A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44A7F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E0231C"/>
    <w:rsid w:val="00E07613"/>
    <w:rsid w:val="00E2018B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0D447E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3BB8D-83A8-4BAC-ABB1-C9B924BA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14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Pablo</cp:lastModifiedBy>
  <cp:revision>5</cp:revision>
  <cp:lastPrinted>2002-08-12T21:00:00Z</cp:lastPrinted>
  <dcterms:created xsi:type="dcterms:W3CDTF">2018-02-20T04:59:00Z</dcterms:created>
  <dcterms:modified xsi:type="dcterms:W3CDTF">2018-02-21T04:35:00Z</dcterms:modified>
</cp:coreProperties>
</file>