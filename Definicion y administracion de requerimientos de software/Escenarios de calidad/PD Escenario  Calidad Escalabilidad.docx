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:rsidR="006104AA" w:rsidRDefault="006104AA" w:rsidP="006104AA"/>
    <w:p w:rsidR="006104AA" w:rsidRDefault="006104AA" w:rsidP="006104AA">
      <w:r>
        <w:t>Nombre:</w:t>
      </w:r>
      <w:r w:rsidR="004047B0">
        <w:t xml:space="preserve"> Alfredojosé Calderón</w:t>
      </w:r>
    </w:p>
    <w:p w:rsidR="006104AA" w:rsidRDefault="006104AA" w:rsidP="006104AA"/>
    <w:p w:rsidR="006104AA" w:rsidRDefault="006104AA" w:rsidP="006104AA">
      <w:r>
        <w:t>Fecha:</w:t>
      </w:r>
      <w:r w:rsidR="004047B0">
        <w:t xml:space="preserve"> 21/02/2018</w:t>
      </w:r>
      <w:bookmarkStart w:id="0" w:name="_GoBack"/>
      <w:bookmarkEnd w:id="0"/>
    </w:p>
    <w:p w:rsidR="006104AA" w:rsidRDefault="006104AA" w:rsidP="006104AA"/>
    <w:p w:rsidR="006104AA" w:rsidRDefault="006104AA" w:rsidP="006104AA">
      <w:proofErr w:type="spellStart"/>
      <w:r>
        <w:t>Stakeholder</w:t>
      </w:r>
      <w:proofErr w:type="spellEnd"/>
      <w:r>
        <w:t>:</w:t>
      </w:r>
      <w:r w:rsidR="00A62E37">
        <w:t xml:space="preserve"> Usuario final</w:t>
      </w:r>
    </w:p>
    <w:p w:rsidR="00A62E37" w:rsidRDefault="00A62E37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:rsidR="006104AA" w:rsidRDefault="00A62E37" w:rsidP="006104AA">
            <w:r>
              <w:t>1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:rsidR="006104AA" w:rsidRDefault="00A62E37" w:rsidP="006104AA">
            <w:r>
              <w:t>Escalabilidad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:rsidR="006104AA" w:rsidRDefault="009F7C1D" w:rsidP="006104AA">
            <w:r>
              <w:t>Una vez desplegado el sistema puede suceder que luego de un tiempo se saturen el servidor central ya que se están realizando un alto número de peticiones.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:rsidR="006104AA" w:rsidRDefault="00F32713" w:rsidP="006104AA">
            <w:r>
              <w:t>Administrador del sistema</w:t>
            </w:r>
          </w:p>
          <w:p w:rsidR="00E361F5" w:rsidRDefault="00E361F5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:rsidR="006104AA" w:rsidRDefault="00E361F5" w:rsidP="00AC7F4F">
            <w:r>
              <w:t xml:space="preserve">Alto número de peticiones de </w:t>
            </w:r>
            <w:proofErr w:type="spellStart"/>
            <w:r>
              <w:t>log</w:t>
            </w:r>
            <w:r w:rsidR="00AC7F4F">
              <w:t>u</w:t>
            </w:r>
            <w:r>
              <w:t>eo</w:t>
            </w:r>
            <w:proofErr w:type="spellEnd"/>
            <w:r>
              <w:t xml:space="preserve"> o de solicitudes de servicio</w:t>
            </w:r>
            <w:r w:rsidR="00AC7F4F">
              <w:t>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:rsidR="006104AA" w:rsidRDefault="00E361F5" w:rsidP="006104AA">
            <w:r>
              <w:t>Servidor, base de datos</w:t>
            </w:r>
          </w:p>
          <w:p w:rsidR="006104AA" w:rsidRDefault="006104AA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:rsidR="006104AA" w:rsidRDefault="00AC7F4F" w:rsidP="006104AA">
            <w:r>
              <w:t>Sobrecarga</w:t>
            </w:r>
          </w:p>
          <w:p w:rsidR="00AC7F4F" w:rsidRDefault="00AC7F4F" w:rsidP="006104AA"/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:rsidR="006104AA" w:rsidRDefault="00AC7F4F" w:rsidP="006104AA">
            <w:r>
              <w:t>I</w:t>
            </w:r>
            <w:r w:rsidR="00B718CB">
              <w:t>ncrementa</w:t>
            </w:r>
            <w:r>
              <w:t>r</w:t>
            </w:r>
            <w:r w:rsidR="00B718CB">
              <w:t xml:space="preserve"> la capacidad de proceso del servidor y la base de datos</w:t>
            </w:r>
          </w:p>
        </w:tc>
      </w:tr>
      <w:tr w:rsidR="006104AA" w:rsidTr="006104AA">
        <w:tc>
          <w:tcPr>
            <w:tcW w:w="2518" w:type="dxa"/>
            <w:shd w:val="clear" w:color="auto" w:fill="92D050"/>
          </w:tcPr>
          <w:p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:rsidR="006104AA" w:rsidRDefault="00564EA6" w:rsidP="006104AA">
            <w:r>
              <w:t xml:space="preserve">Mejora en los tiempos de navegación </w:t>
            </w:r>
          </w:p>
          <w:p w:rsidR="006104AA" w:rsidRDefault="006104AA" w:rsidP="006104AA"/>
        </w:tc>
      </w:tr>
    </w:tbl>
    <w:p w:rsidR="006104AA" w:rsidRDefault="006104AA" w:rsidP="006104AA"/>
    <w:p w:rsidR="00413C79" w:rsidRDefault="00413C79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13C79" w:rsidRPr="00B900C0" w:rsidTr="001475AF">
        <w:tc>
          <w:tcPr>
            <w:tcW w:w="8472" w:type="dxa"/>
            <w:gridSpan w:val="3"/>
            <w:shd w:val="clear" w:color="auto" w:fill="92D050"/>
            <w:vAlign w:val="center"/>
          </w:tcPr>
          <w:p w:rsidR="00413C79" w:rsidRPr="00B900C0" w:rsidRDefault="00413C79" w:rsidP="001475A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413C79" w:rsidRPr="00AF36C5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13C79" w:rsidRPr="00AF36C5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413C79" w:rsidRPr="00AF36C5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413C79" w:rsidRPr="0077677A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escenario de calidad</w:t>
            </w:r>
          </w:p>
        </w:tc>
        <w:tc>
          <w:tcPr>
            <w:tcW w:w="1560" w:type="dxa"/>
          </w:tcPr>
          <w:p w:rsidR="00413C79" w:rsidRPr="00AF36C5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</w:p>
        </w:tc>
      </w:tr>
    </w:tbl>
    <w:p w:rsidR="00413C79" w:rsidRPr="006104AA" w:rsidRDefault="00413C79" w:rsidP="006104AA"/>
    <w:sectPr w:rsidR="00413C79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D0B" w:rsidRDefault="00073D0B">
      <w:r>
        <w:separator/>
      </w:r>
    </w:p>
  </w:endnote>
  <w:endnote w:type="continuationSeparator" w:id="0">
    <w:p w:rsidR="00073D0B" w:rsidRDefault="0007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413C7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413C7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D0B" w:rsidRDefault="00073D0B">
      <w:r>
        <w:separator/>
      </w:r>
    </w:p>
  </w:footnote>
  <w:footnote w:type="continuationSeparator" w:id="0">
    <w:p w:rsidR="00073D0B" w:rsidRDefault="00073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15066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80256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73D0B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047B0"/>
    <w:rsid w:val="00413C79"/>
    <w:rsid w:val="00434FC8"/>
    <w:rsid w:val="00490453"/>
    <w:rsid w:val="004B1655"/>
    <w:rsid w:val="004B665C"/>
    <w:rsid w:val="00531547"/>
    <w:rsid w:val="00564EA6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9F7C1D"/>
    <w:rsid w:val="00A0348C"/>
    <w:rsid w:val="00A40446"/>
    <w:rsid w:val="00A60949"/>
    <w:rsid w:val="00A62E37"/>
    <w:rsid w:val="00A761D9"/>
    <w:rsid w:val="00AC753F"/>
    <w:rsid w:val="00AC7F4F"/>
    <w:rsid w:val="00AF2348"/>
    <w:rsid w:val="00B06D5D"/>
    <w:rsid w:val="00B14DC6"/>
    <w:rsid w:val="00B4750C"/>
    <w:rsid w:val="00B52F87"/>
    <w:rsid w:val="00B672E7"/>
    <w:rsid w:val="00B718CB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361F5"/>
    <w:rsid w:val="00E43B20"/>
    <w:rsid w:val="00E71D2F"/>
    <w:rsid w:val="00E74E30"/>
    <w:rsid w:val="00ED6D68"/>
    <w:rsid w:val="00F10C00"/>
    <w:rsid w:val="00F3271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35060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E98E8-DD2A-4345-A7C5-1B0E83BD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29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10</cp:revision>
  <cp:lastPrinted>2002-08-12T21:00:00Z</cp:lastPrinted>
  <dcterms:created xsi:type="dcterms:W3CDTF">2018-02-20T04:59:00Z</dcterms:created>
  <dcterms:modified xsi:type="dcterms:W3CDTF">2018-02-21T01:22:00Z</dcterms:modified>
</cp:coreProperties>
</file>