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Pr="00B900C0">
              <w:rPr>
                <w:rFonts w:cs="Arial"/>
                <w:b/>
                <w:color w:val="0000FF"/>
                <w:sz w:val="18"/>
                <w:szCs w:val="18"/>
              </w:rPr>
              <w:t xml:space="preserve">XX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 xml:space="preserve">Reemplazar XX por el número </w:t>
            </w:r>
            <w:r w:rsidR="00E07613" w:rsidRPr="00B900C0">
              <w:rPr>
                <w:rFonts w:cs="Arial"/>
                <w:color w:val="0000FF"/>
                <w:sz w:val="18"/>
                <w:szCs w:val="18"/>
              </w:rPr>
              <w:t xml:space="preserve">consecutivo 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correspondiente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="00A353B7">
              <w:rPr>
                <w:rFonts w:cs="Arial"/>
                <w:sz w:val="18"/>
                <w:szCs w:val="18"/>
              </w:rPr>
              <w:t>Eliminar</w:t>
            </w:r>
            <w:r w:rsidR="00267212">
              <w:rPr>
                <w:rFonts w:cs="Arial"/>
                <w:sz w:val="18"/>
                <w:szCs w:val="18"/>
              </w:rPr>
              <w:t xml:space="preserve"> punto de venta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267212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267212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267212" w:rsidRDefault="00267212" w:rsidP="0014056D">
            <w:pPr>
              <w:rPr>
                <w:rFonts w:cs="Arial"/>
                <w:sz w:val="18"/>
                <w:szCs w:val="18"/>
              </w:rPr>
            </w:pPr>
            <w:r w:rsidRPr="00267212">
              <w:rPr>
                <w:rFonts w:cs="Arial"/>
                <w:sz w:val="18"/>
                <w:szCs w:val="18"/>
                <w:lang w:val="es-ES"/>
              </w:rPr>
              <w:t>Obligatorio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DD25A2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267212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267212" w:rsidP="00267212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El </w:t>
            </w:r>
            <w:r w:rsidR="00A13390">
              <w:rPr>
                <w:rFonts w:cs="Arial"/>
                <w:sz w:val="18"/>
                <w:szCs w:val="18"/>
              </w:rPr>
              <w:t xml:space="preserve">sistema permite al </w:t>
            </w:r>
            <w:r>
              <w:rPr>
                <w:rFonts w:cs="Arial"/>
                <w:sz w:val="18"/>
                <w:szCs w:val="18"/>
              </w:rPr>
              <w:t>administrador</w:t>
            </w:r>
            <w:r w:rsidR="00A13390">
              <w:rPr>
                <w:rFonts w:cs="Arial"/>
                <w:sz w:val="18"/>
                <w:szCs w:val="18"/>
              </w:rPr>
              <w:t xml:space="preserve"> eliminar</w:t>
            </w:r>
            <w:r>
              <w:rPr>
                <w:rFonts w:cs="Arial"/>
                <w:sz w:val="18"/>
                <w:szCs w:val="18"/>
              </w:rPr>
              <w:t xml:space="preserve"> un punto de venta.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267212" w:rsidRPr="00A353B7" w:rsidRDefault="00267212" w:rsidP="00A353B7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Id del punto de venta a</w:t>
            </w:r>
            <w:r w:rsidR="00A353B7">
              <w:rPr>
                <w:rFonts w:cs="Arial"/>
                <w:sz w:val="18"/>
                <w:szCs w:val="18"/>
              </w:rPr>
              <w:t xml:space="preserve"> eliminar</w:t>
            </w:r>
            <w:r>
              <w:rPr>
                <w:rFonts w:cs="Arial"/>
                <w:sz w:val="18"/>
                <w:szCs w:val="18"/>
              </w:rPr>
              <w:t>(obligatorio)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A353B7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Punto de venta eliminado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A353B7" w:rsidRDefault="00B16F9B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El administrador debió haber iniciado sesión </w:t>
            </w:r>
          </w:p>
          <w:p w:rsidR="00A353B7" w:rsidRPr="00B900C0" w:rsidRDefault="00A353B7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El punto de venta debe estar creado</w:t>
            </w:r>
          </w:p>
        </w:tc>
        <w:tc>
          <w:tcPr>
            <w:tcW w:w="4236" w:type="dxa"/>
            <w:gridSpan w:val="4"/>
          </w:tcPr>
          <w:p w:rsidR="00705A7F" w:rsidRPr="00A353B7" w:rsidRDefault="00A353B7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>Punto de ven</w:t>
            </w:r>
            <w:r w:rsidR="00C16EDF">
              <w:rPr>
                <w:rFonts w:cs="Arial"/>
                <w:sz w:val="18"/>
                <w:szCs w:val="18"/>
              </w:rPr>
              <w:t>t</w:t>
            </w:r>
            <w:r>
              <w:rPr>
                <w:rFonts w:cs="Arial"/>
                <w:sz w:val="18"/>
                <w:szCs w:val="18"/>
              </w:rPr>
              <w:t>a eliminado, no se encuentra activo en la base de datos</w:t>
            </w:r>
          </w:p>
          <w:p w:rsidR="00A353B7" w:rsidRPr="006A5A84" w:rsidRDefault="00A353B7" w:rsidP="00B900C0">
            <w:pPr>
              <w:numPr>
                <w:ilvl w:val="0"/>
                <w:numId w:val="44"/>
              </w:numPr>
            </w:pP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B16F9B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Inicio de sesión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B16F9B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Ingresa el id del punto de venta a </w:t>
            </w:r>
            <w:r w:rsidR="006367FC">
              <w:rPr>
                <w:rFonts w:cs="Arial"/>
                <w:sz w:val="16"/>
                <w:szCs w:val="16"/>
                <w:lang w:val="es-ES"/>
              </w:rPr>
              <w:t>eliminar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16F9B">
        <w:trPr>
          <w:trHeight w:val="176"/>
        </w:trPr>
        <w:tc>
          <w:tcPr>
            <w:tcW w:w="534" w:type="dxa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6367F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V</w:t>
            </w:r>
            <w:r w:rsidR="00B16F9B">
              <w:rPr>
                <w:rFonts w:cs="Arial"/>
                <w:sz w:val="16"/>
                <w:szCs w:val="16"/>
                <w:lang w:val="es-ES"/>
              </w:rPr>
              <w:t>erifica si el id ingresado existe</w:t>
            </w:r>
            <w:r>
              <w:rPr>
                <w:rFonts w:cs="Arial"/>
                <w:sz w:val="16"/>
                <w:szCs w:val="16"/>
                <w:lang w:val="es-ES"/>
              </w:rPr>
              <w:t>, solicita confirmación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B16F9B" w:rsidRDefault="00C16ED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Confirma si desea continuar</w:t>
            </w: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B16F9B" w:rsidRPr="00B900C0" w:rsidTr="00B900C0">
        <w:tc>
          <w:tcPr>
            <w:tcW w:w="534" w:type="dxa"/>
            <w:vAlign w:val="center"/>
          </w:tcPr>
          <w:p w:rsid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B16F9B" w:rsidRP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B16F9B" w:rsidRPr="00C16EDF" w:rsidRDefault="000F377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Elimina el punto de venta de la base de datos</w:t>
            </w:r>
          </w:p>
        </w:tc>
      </w:tr>
      <w:tr w:rsidR="00B16F9B" w:rsidRPr="00B900C0" w:rsidTr="00B900C0">
        <w:tc>
          <w:tcPr>
            <w:tcW w:w="534" w:type="dxa"/>
            <w:vAlign w:val="center"/>
          </w:tcPr>
          <w:p w:rsid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B16F9B" w:rsidRP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B16F9B" w:rsidRDefault="00B16F9B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informa al usuario que el id ingresado es erróneo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16F9B" w:rsidRDefault="00B16F9B" w:rsidP="00B16F9B">
            <w:pPr>
              <w:ind w:left="284"/>
              <w:rPr>
                <w:rFonts w:cs="Arial"/>
                <w:sz w:val="18"/>
                <w:szCs w:val="18"/>
              </w:rPr>
            </w:pPr>
            <w:r w:rsidRPr="00B16F9B">
              <w:rPr>
                <w:rFonts w:cs="Arial"/>
                <w:sz w:val="18"/>
                <w:szCs w:val="18"/>
              </w:rPr>
              <w:t xml:space="preserve">2. El Administrador decide no </w:t>
            </w:r>
            <w:r w:rsidR="00E67FEF">
              <w:rPr>
                <w:rFonts w:cs="Arial"/>
                <w:sz w:val="18"/>
                <w:szCs w:val="18"/>
              </w:rPr>
              <w:t xml:space="preserve">eliminar </w:t>
            </w:r>
            <w:r w:rsidRPr="00B16F9B">
              <w:rPr>
                <w:rFonts w:cs="Arial"/>
                <w:sz w:val="18"/>
                <w:szCs w:val="18"/>
              </w:rPr>
              <w:t>el punto de venta.</w:t>
            </w:r>
          </w:p>
          <w:p w:rsidR="00B16F9B" w:rsidRPr="00B16F9B" w:rsidRDefault="00B16F9B" w:rsidP="00B16F9B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  <w:r w:rsidRPr="00B16F9B">
              <w:rPr>
                <w:rFonts w:cs="Arial"/>
                <w:sz w:val="18"/>
                <w:szCs w:val="18"/>
                <w:lang w:val="es-ES"/>
              </w:rPr>
              <w:t xml:space="preserve">2 </w:t>
            </w:r>
            <w:proofErr w:type="gramStart"/>
            <w:r w:rsidR="00E67FEF">
              <w:rPr>
                <w:rFonts w:cs="Arial"/>
                <w:sz w:val="18"/>
                <w:szCs w:val="18"/>
                <w:lang w:val="es-ES"/>
              </w:rPr>
              <w:t>La</w:t>
            </w:r>
            <w:proofErr w:type="gramEnd"/>
            <w:r w:rsidR="00E67FEF">
              <w:rPr>
                <w:rFonts w:cs="Arial"/>
                <w:sz w:val="18"/>
                <w:szCs w:val="18"/>
                <w:lang w:val="es-ES"/>
              </w:rPr>
              <w:t xml:space="preserve"> base de datos no esta disponible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16F9B">
            <w:pPr>
              <w:ind w:left="284"/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6F5D9E" w:rsidP="006F5D9E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id</w:t>
            </w:r>
            <w:r w:rsidR="00B16F9B">
              <w:rPr>
                <w:rFonts w:cs="Arial"/>
                <w:sz w:val="18"/>
                <w:szCs w:val="18"/>
              </w:rPr>
              <w:t xml:space="preserve"> ingresados por parte del administrador </w:t>
            </w:r>
            <w:r>
              <w:rPr>
                <w:rFonts w:cs="Arial"/>
                <w:sz w:val="18"/>
                <w:szCs w:val="18"/>
              </w:rPr>
              <w:t>es el id de un punto de venta seleccionado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Default="006F5D9E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Funcionalidad</w:t>
            </w:r>
          </w:p>
          <w:p w:rsidR="00B16F9B" w:rsidRDefault="00B108C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Seguridad</w:t>
            </w:r>
          </w:p>
          <w:p w:rsidR="00B108C1" w:rsidRPr="00B900C0" w:rsidRDefault="00B108C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Disponibilidad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  <w:bookmarkStart w:id="0" w:name="_Hlk506854831"/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lastRenderedPageBreak/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bookmarkEnd w:id="0"/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F10C00" w:rsidRDefault="00F10C00" w:rsidP="003A7E60">
      <w:pPr>
        <w:rPr>
          <w:rFonts w:cs="Arial"/>
          <w:sz w:val="18"/>
          <w:szCs w:val="18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>La utilización de la plantilla no tiene control de cambios</w:t>
      </w:r>
      <w:r w:rsidRPr="00881BC2">
        <w:rPr>
          <w:rFonts w:cs="Arial"/>
          <w:sz w:val="18"/>
          <w:szCs w:val="18"/>
        </w:rPr>
        <w:t>&gt;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B108C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1E748C" w:rsidRPr="0077677A" w:rsidRDefault="006F5D9E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y especificación inicial del caso de uso</w:t>
            </w:r>
          </w:p>
        </w:tc>
        <w:tc>
          <w:tcPr>
            <w:tcW w:w="1560" w:type="dxa"/>
          </w:tcPr>
          <w:p w:rsidR="001E748C" w:rsidRPr="00AF36C5" w:rsidRDefault="006F5D9E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Alfredo Calderón</w:t>
            </w:r>
            <w:bookmarkStart w:id="1" w:name="_GoBack"/>
            <w:bookmarkEnd w:id="1"/>
            <w:r w:rsidR="00B108C1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5F3" w:rsidRDefault="005915F3">
      <w:r>
        <w:separator/>
      </w:r>
    </w:p>
  </w:endnote>
  <w:endnote w:type="continuationSeparator" w:id="0">
    <w:p w:rsidR="005915F3" w:rsidRDefault="0059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F9B" w:rsidRPr="002D5B96" w:rsidRDefault="00B16F9B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6F5D9E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6F5D9E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5F3" w:rsidRDefault="005915F3">
      <w:r>
        <w:separator/>
      </w:r>
    </w:p>
  </w:footnote>
  <w:footnote w:type="continuationSeparator" w:id="0">
    <w:p w:rsidR="005915F3" w:rsidRDefault="00591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B16F9B" w:rsidTr="00B16F9B">
      <w:trPr>
        <w:trHeight w:val="1135"/>
      </w:trPr>
      <w:tc>
        <w:tcPr>
          <w:tcW w:w="1586" w:type="dxa"/>
        </w:tcPr>
        <w:p w:rsidR="00B16F9B" w:rsidRDefault="00B16F9B" w:rsidP="00B16F9B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B16F9B" w:rsidRPr="006C794A" w:rsidRDefault="00B16F9B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B16F9B" w:rsidRDefault="00B16F9B" w:rsidP="00B16F9B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16F9B" w:rsidRPr="002D5B96" w:rsidRDefault="00B16F9B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B16F9B" w:rsidTr="00B16F9B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B16F9B" w:rsidRPr="00466334" w:rsidRDefault="00B16F9B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B16F9B" w:rsidTr="00B16F9B">
      <w:trPr>
        <w:cantSplit/>
        <w:trHeight w:val="247"/>
      </w:trPr>
      <w:tc>
        <w:tcPr>
          <w:tcW w:w="1586" w:type="dxa"/>
          <w:vMerge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B16F9B" w:rsidRPr="00466334" w:rsidRDefault="00B16F9B" w:rsidP="00B16F9B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B16F9B" w:rsidRPr="00466334" w:rsidRDefault="00B16F9B" w:rsidP="00B16F9B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B16F9B" w:rsidRPr="00705A7F" w:rsidRDefault="00B16F9B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F377C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6721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3E75F1"/>
    <w:rsid w:val="003F3204"/>
    <w:rsid w:val="00414014"/>
    <w:rsid w:val="00434FC8"/>
    <w:rsid w:val="00490453"/>
    <w:rsid w:val="004B1655"/>
    <w:rsid w:val="004B665C"/>
    <w:rsid w:val="00531547"/>
    <w:rsid w:val="0057165A"/>
    <w:rsid w:val="005845FD"/>
    <w:rsid w:val="005915F3"/>
    <w:rsid w:val="005E1459"/>
    <w:rsid w:val="005E3699"/>
    <w:rsid w:val="005F4F6B"/>
    <w:rsid w:val="006367FC"/>
    <w:rsid w:val="006760F4"/>
    <w:rsid w:val="00680CAB"/>
    <w:rsid w:val="006A5A84"/>
    <w:rsid w:val="006B5F60"/>
    <w:rsid w:val="006C794A"/>
    <w:rsid w:val="006F59D3"/>
    <w:rsid w:val="006F5D9E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13390"/>
    <w:rsid w:val="00A353B7"/>
    <w:rsid w:val="00A40446"/>
    <w:rsid w:val="00A60949"/>
    <w:rsid w:val="00A761D9"/>
    <w:rsid w:val="00AC753F"/>
    <w:rsid w:val="00AF2348"/>
    <w:rsid w:val="00B06D5D"/>
    <w:rsid w:val="00B108C1"/>
    <w:rsid w:val="00B14DC6"/>
    <w:rsid w:val="00B16F9B"/>
    <w:rsid w:val="00B4750C"/>
    <w:rsid w:val="00B52F87"/>
    <w:rsid w:val="00B672E7"/>
    <w:rsid w:val="00B845AB"/>
    <w:rsid w:val="00B900C0"/>
    <w:rsid w:val="00BB0B14"/>
    <w:rsid w:val="00C0125E"/>
    <w:rsid w:val="00C10649"/>
    <w:rsid w:val="00C16EDF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DD25A2"/>
    <w:rsid w:val="00E0231C"/>
    <w:rsid w:val="00E07613"/>
    <w:rsid w:val="00E2018B"/>
    <w:rsid w:val="00E3003F"/>
    <w:rsid w:val="00E42E43"/>
    <w:rsid w:val="00E43B20"/>
    <w:rsid w:val="00E67FEF"/>
    <w:rsid w:val="00E71D2F"/>
    <w:rsid w:val="00E74E30"/>
    <w:rsid w:val="00EA4B1B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7E65F5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83AA3-1A03-4948-AF7F-FC090B7B1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38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16</cp:revision>
  <cp:lastPrinted>2002-08-12T21:00:00Z</cp:lastPrinted>
  <dcterms:created xsi:type="dcterms:W3CDTF">2018-02-20T04:45:00Z</dcterms:created>
  <dcterms:modified xsi:type="dcterms:W3CDTF">2018-02-21T00:25:00Z</dcterms:modified>
</cp:coreProperties>
</file>