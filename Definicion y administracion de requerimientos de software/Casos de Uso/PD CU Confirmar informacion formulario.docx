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BF6A35">
              <w:rPr>
                <w:rFonts w:cs="Arial"/>
                <w:b/>
                <w:sz w:val="18"/>
                <w:szCs w:val="18"/>
              </w:rPr>
              <w:t>7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BF6A35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CONFIRMAR INFORMACIÓN DE FORMULARIO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F6A35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F6A35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F6A35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Cliente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BF6A35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 diligenciar el formulario de información de pedido se debe confirmar esta información para ser enviada, gestionar la asignación de domiciliario y agregarla a la lista de pedidos.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BF6A35" w:rsidRPr="00BF6A35" w:rsidRDefault="00BF6A35" w:rsidP="00BF6A3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Dirección de residencia*</w:t>
            </w:r>
          </w:p>
          <w:p w:rsidR="00BF6A35" w:rsidRPr="00BF6A35" w:rsidRDefault="00BF6A35" w:rsidP="00BF6A3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Medio de pago*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Mensaje de</w:t>
            </w:r>
            <w:r w:rsidR="00BF6A35">
              <w:rPr>
                <w:rFonts w:cs="Arial"/>
                <w:sz w:val="18"/>
                <w:szCs w:val="18"/>
                <w:lang w:val="es-ES"/>
              </w:rPr>
              <w:t xml:space="preserve"> confirma</w:t>
            </w:r>
            <w:r>
              <w:rPr>
                <w:rFonts w:cs="Arial"/>
                <w:sz w:val="18"/>
                <w:szCs w:val="18"/>
                <w:lang w:val="es-ES"/>
              </w:rPr>
              <w:t>ción de pedido</w:t>
            </w:r>
            <w:r w:rsidR="00BF6A35">
              <w:rPr>
                <w:rFonts w:cs="Arial"/>
                <w:sz w:val="18"/>
                <w:szCs w:val="18"/>
                <w:lang w:val="es-ES"/>
              </w:rPr>
              <w:t>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485D08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Formulario diligenciado completamente.</w:t>
            </w:r>
          </w:p>
          <w:p w:rsidR="00485D08" w:rsidRPr="00B900C0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Selección de al menos un producto.</w:t>
            </w:r>
          </w:p>
        </w:tc>
        <w:tc>
          <w:tcPr>
            <w:tcW w:w="4236" w:type="dxa"/>
            <w:gridSpan w:val="4"/>
          </w:tcPr>
          <w:p w:rsidR="00705A7F" w:rsidRPr="00485D08" w:rsidRDefault="00485D08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Información enviada.</w:t>
            </w:r>
          </w:p>
          <w:p w:rsidR="00485D08" w:rsidRPr="006A5A84" w:rsidRDefault="00485D08" w:rsidP="00B900C0">
            <w:pPr>
              <w:numPr>
                <w:ilvl w:val="0"/>
                <w:numId w:val="44"/>
              </w:numPr>
            </w:pPr>
            <w:r>
              <w:t>Domicilio enlistado.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485D08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01</w:t>
            </w:r>
          </w:p>
          <w:p w:rsidR="00485D08" w:rsidRPr="00485D08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02</w:t>
            </w:r>
          </w:p>
          <w:p w:rsidR="00485D08" w:rsidRPr="00B900C0" w:rsidRDefault="00485D0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06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485D08">
            <w:p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Presionar botón “Confirmar pedido”.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Envío de información.</w:t>
            </w:r>
          </w:p>
        </w:tc>
      </w:tr>
      <w:tr w:rsidR="00485D08" w:rsidRPr="00B900C0" w:rsidTr="00B900C0">
        <w:tc>
          <w:tcPr>
            <w:tcW w:w="534" w:type="dxa"/>
          </w:tcPr>
          <w:p w:rsid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</w:tcPr>
          <w:p w:rsidR="00485D08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Arrojar mensaje de confirmación de pedido por pantalla.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485D08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Solicitud de pedido a servidor.</w:t>
            </w:r>
          </w:p>
        </w:tc>
      </w:tr>
      <w:tr w:rsidR="00485D08" w:rsidRPr="00B900C0" w:rsidTr="00B900C0">
        <w:tc>
          <w:tcPr>
            <w:tcW w:w="534" w:type="dxa"/>
            <w:vAlign w:val="center"/>
          </w:tcPr>
          <w:p w:rsid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485D08" w:rsidRPr="00B900C0" w:rsidRDefault="00485D08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485D08" w:rsidRP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Asignación de domiciliario.</w:t>
            </w:r>
          </w:p>
        </w:tc>
      </w:tr>
      <w:tr w:rsidR="00485D08" w:rsidRPr="00B900C0" w:rsidTr="00B900C0">
        <w:tc>
          <w:tcPr>
            <w:tcW w:w="534" w:type="dxa"/>
            <w:vAlign w:val="center"/>
          </w:tcPr>
          <w:p w:rsid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3969" w:type="dxa"/>
            <w:gridSpan w:val="7"/>
            <w:vAlign w:val="center"/>
          </w:tcPr>
          <w:p w:rsidR="00485D08" w:rsidRPr="00B900C0" w:rsidRDefault="00485D08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485D08" w:rsidRPr="00485D08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Agregar a lista de pedidos.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5D131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5D131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5D131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Cancelar </w:t>
            </w:r>
            <w:r w:rsidR="007B34D4">
              <w:rPr>
                <w:rFonts w:cs="Arial"/>
                <w:sz w:val="16"/>
                <w:szCs w:val="16"/>
                <w:lang w:val="es-ES"/>
              </w:rPr>
              <w:t>envío de información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7B3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Regreso a selección de productos.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Default="00EB6693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Todos los campos del formulario deben estar diligenciados.</w:t>
            </w:r>
          </w:p>
          <w:p w:rsidR="00EB6693" w:rsidRPr="00B900C0" w:rsidRDefault="00EB6693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Oprimir el botón “Confirmar pedido”.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436D4B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20/02/2018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436D4B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Especificación de caso de uso.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436D4B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Líder de desarrollo.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bookmarkStart w:id="0" w:name="_GoBack"/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886F8B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>20/02/2018</w:t>
            </w:r>
          </w:p>
        </w:tc>
        <w:tc>
          <w:tcPr>
            <w:tcW w:w="5386" w:type="dxa"/>
          </w:tcPr>
          <w:p w:rsidR="001E748C" w:rsidRPr="0077677A" w:rsidRDefault="00886F8B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</w:tcPr>
          <w:p w:rsidR="001E748C" w:rsidRPr="00AF36C5" w:rsidRDefault="00886F8B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083" w:rsidRDefault="00603083">
      <w:r>
        <w:separator/>
      </w:r>
    </w:p>
  </w:endnote>
  <w:endnote w:type="continuationSeparator" w:id="0">
    <w:p w:rsidR="00603083" w:rsidRDefault="00603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E07311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E07311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083" w:rsidRDefault="00603083">
      <w:r>
        <w:separator/>
      </w:r>
    </w:p>
  </w:footnote>
  <w:footnote w:type="continuationSeparator" w:id="0">
    <w:p w:rsidR="00603083" w:rsidRDefault="00603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36D4B"/>
    <w:rsid w:val="00485D08"/>
    <w:rsid w:val="00490453"/>
    <w:rsid w:val="004B1655"/>
    <w:rsid w:val="004B665C"/>
    <w:rsid w:val="00531547"/>
    <w:rsid w:val="0057165A"/>
    <w:rsid w:val="005D1311"/>
    <w:rsid w:val="005E1459"/>
    <w:rsid w:val="005E3699"/>
    <w:rsid w:val="005F4F6B"/>
    <w:rsid w:val="00603083"/>
    <w:rsid w:val="006760F4"/>
    <w:rsid w:val="00680CAB"/>
    <w:rsid w:val="006A1131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4D4"/>
    <w:rsid w:val="007B36C0"/>
    <w:rsid w:val="007C5493"/>
    <w:rsid w:val="00842334"/>
    <w:rsid w:val="00850072"/>
    <w:rsid w:val="008662B7"/>
    <w:rsid w:val="00866E67"/>
    <w:rsid w:val="00870EE1"/>
    <w:rsid w:val="00881BC2"/>
    <w:rsid w:val="008825ED"/>
    <w:rsid w:val="00886F8B"/>
    <w:rsid w:val="008876A8"/>
    <w:rsid w:val="00891370"/>
    <w:rsid w:val="008A2024"/>
    <w:rsid w:val="008B73C5"/>
    <w:rsid w:val="008C7C7D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8657C"/>
    <w:rsid w:val="00B900C0"/>
    <w:rsid w:val="00BB0B14"/>
    <w:rsid w:val="00BF6A35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311"/>
    <w:rsid w:val="00E07613"/>
    <w:rsid w:val="00E2018B"/>
    <w:rsid w:val="00E3003F"/>
    <w:rsid w:val="00E42E43"/>
    <w:rsid w:val="00E43B20"/>
    <w:rsid w:val="00E71D2F"/>
    <w:rsid w:val="00E74E30"/>
    <w:rsid w:val="00EB6693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7D5CE3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D128F-F3B5-4A3C-9DE1-91F28033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28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8</cp:revision>
  <cp:lastPrinted>2002-08-12T21:00:00Z</cp:lastPrinted>
  <dcterms:created xsi:type="dcterms:W3CDTF">2018-02-21T05:49:00Z</dcterms:created>
  <dcterms:modified xsi:type="dcterms:W3CDTF">2018-02-21T16:09:00Z</dcterms:modified>
</cp:coreProperties>
</file>