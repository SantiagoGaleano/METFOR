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4F01F5" w:rsidRPr="004F01F5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FB0793">
              <w:rPr>
                <w:rFonts w:cs="Arial"/>
                <w:b/>
                <w:sz w:val="18"/>
                <w:szCs w:val="18"/>
              </w:rPr>
              <w:t>1</w:t>
            </w:r>
            <w:r w:rsidR="004F01F5">
              <w:rPr>
                <w:rFonts w:cs="Arial"/>
                <w:b/>
                <w:sz w:val="18"/>
                <w:szCs w:val="18"/>
              </w:rPr>
              <w:t>1</w:t>
            </w:r>
            <w:bookmarkStart w:id="0" w:name="_GoBack"/>
            <w:bookmarkEnd w:id="0"/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="000C51F3">
              <w:rPr>
                <w:rFonts w:cs="Arial"/>
                <w:sz w:val="18"/>
                <w:szCs w:val="18"/>
              </w:rPr>
              <w:t>Ver información de pedido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0C51F3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0C51F3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0C51F3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0C51F3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Se describe a grandes rasgos los datos del usuario para realizar el pedido satisfactoriamente.</w:t>
            </w:r>
          </w:p>
          <w:p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Default="000C51F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Nombre del usuario</w:t>
            </w:r>
          </w:p>
          <w:p w:rsidR="000C51F3" w:rsidRDefault="000C51F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Dirección del usuario</w:t>
            </w:r>
          </w:p>
          <w:p w:rsidR="000C51F3" w:rsidRDefault="000C51F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Costo del producto</w:t>
            </w:r>
          </w:p>
          <w:p w:rsidR="000C51F3" w:rsidRDefault="000C51F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Teléfono del usuario</w:t>
            </w:r>
          </w:p>
          <w:p w:rsidR="00B16143" w:rsidRPr="00B900C0" w:rsidRDefault="00B1614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Producto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0C51F3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Recibo de pago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BD7FAC" w:rsidRPr="005716A9" w:rsidRDefault="00BD7FAC" w:rsidP="00BD7FAC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5716A9">
              <w:rPr>
                <w:rFonts w:cs="Arial"/>
                <w:sz w:val="18"/>
                <w:szCs w:val="18"/>
              </w:rPr>
              <w:t>Registro en la aplicación</w:t>
            </w:r>
          </w:p>
          <w:p w:rsidR="00BD7FAC" w:rsidRPr="005716A9" w:rsidRDefault="00BD7FAC" w:rsidP="00BD7FAC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5716A9">
              <w:rPr>
                <w:rFonts w:cs="Arial"/>
                <w:sz w:val="18"/>
                <w:szCs w:val="18"/>
              </w:rPr>
              <w:t xml:space="preserve">Realizar inicio de </w:t>
            </w:r>
            <w:r>
              <w:rPr>
                <w:rFonts w:cs="Arial"/>
                <w:sz w:val="18"/>
                <w:szCs w:val="18"/>
              </w:rPr>
              <w:t>sesi</w:t>
            </w:r>
            <w:r w:rsidRPr="005716A9">
              <w:rPr>
                <w:rFonts w:cs="Arial"/>
                <w:sz w:val="18"/>
                <w:szCs w:val="18"/>
              </w:rPr>
              <w:t xml:space="preserve">ón en la aplicación </w:t>
            </w:r>
          </w:p>
          <w:p w:rsidR="00BD7FAC" w:rsidRPr="005716A9" w:rsidRDefault="00BD7FAC" w:rsidP="00BD7FAC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Haber seleccionado un producto</w:t>
            </w:r>
          </w:p>
          <w:p w:rsidR="00705A7F" w:rsidRPr="00B900C0" w:rsidRDefault="00705A7F" w:rsidP="00BD7FAC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</w:tcPr>
          <w:p w:rsidR="00705A7F" w:rsidRPr="006A5A84" w:rsidRDefault="00705A7F" w:rsidP="00B900C0">
            <w:pPr>
              <w:numPr>
                <w:ilvl w:val="0"/>
                <w:numId w:val="44"/>
              </w:numPr>
            </w:pP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B16143" w:rsidRPr="00871F65" w:rsidRDefault="00B16143" w:rsidP="00B16143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Seleccionar producto</w:t>
            </w:r>
          </w:p>
          <w:p w:rsidR="00B16143" w:rsidRPr="00871F65" w:rsidRDefault="00B16143" w:rsidP="00B16143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Diligenciar formulario de informacion de pedido</w:t>
            </w:r>
          </w:p>
          <w:p w:rsidR="002D0976" w:rsidRPr="00B900C0" w:rsidRDefault="002D0976" w:rsidP="00B16143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A94979">
            <w:pPr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5217D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selecciona la opción de ver información de pedido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5217D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la información relacionada con el pedido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A761D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8D506B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Recibo o factura de pago previamente generada. 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B14DC6" w:rsidP="005C2C18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C14715" w:rsidRPr="00B900C0" w:rsidTr="008E1F5A">
        <w:tc>
          <w:tcPr>
            <w:tcW w:w="8472" w:type="dxa"/>
            <w:gridSpan w:val="3"/>
            <w:shd w:val="clear" w:color="auto" w:fill="92D050"/>
            <w:vAlign w:val="center"/>
          </w:tcPr>
          <w:p w:rsidR="00C14715" w:rsidRPr="00B900C0" w:rsidRDefault="00C14715" w:rsidP="008E1F5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C14715" w:rsidRPr="00AF36C5" w:rsidTr="008E1F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C14715" w:rsidRPr="003A7E60" w:rsidRDefault="00C14715" w:rsidP="008E1F5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C14715" w:rsidRPr="003A7E60" w:rsidRDefault="00C14715" w:rsidP="008E1F5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C14715" w:rsidRPr="00AF36C5" w:rsidRDefault="00C14715" w:rsidP="008E1F5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C14715" w:rsidRPr="00AF36C5" w:rsidTr="008E1F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C14715" w:rsidRPr="00AF36C5" w:rsidRDefault="00C14715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386" w:type="dxa"/>
          </w:tcPr>
          <w:p w:rsidR="00C14715" w:rsidRPr="0077677A" w:rsidRDefault="00C14715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Realizar especificación del caso de uso</w:t>
            </w:r>
          </w:p>
        </w:tc>
        <w:tc>
          <w:tcPr>
            <w:tcW w:w="1560" w:type="dxa"/>
          </w:tcPr>
          <w:p w:rsidR="00C14715" w:rsidRPr="00AF36C5" w:rsidRDefault="00C14715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Carlos Cruz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0A1" w:rsidRDefault="000620A1">
      <w:r>
        <w:separator/>
      </w:r>
    </w:p>
  </w:endnote>
  <w:endnote w:type="continuationSeparator" w:id="0">
    <w:p w:rsidR="000620A1" w:rsidRDefault="0006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4F01F5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4F01F5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0A1" w:rsidRDefault="000620A1">
      <w:r>
        <w:separator/>
      </w:r>
    </w:p>
  </w:footnote>
  <w:footnote w:type="continuationSeparator" w:id="0">
    <w:p w:rsidR="000620A1" w:rsidRDefault="00062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42334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0A1"/>
    <w:rsid w:val="0006260D"/>
    <w:rsid w:val="00093588"/>
    <w:rsid w:val="000B2569"/>
    <w:rsid w:val="000C51F3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3BBE"/>
    <w:rsid w:val="003A7E60"/>
    <w:rsid w:val="003B43C1"/>
    <w:rsid w:val="00434FC8"/>
    <w:rsid w:val="00490453"/>
    <w:rsid w:val="004B1655"/>
    <w:rsid w:val="004B665C"/>
    <w:rsid w:val="004F01F5"/>
    <w:rsid w:val="005217D1"/>
    <w:rsid w:val="00531547"/>
    <w:rsid w:val="0057165A"/>
    <w:rsid w:val="005C2C18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7F5145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D506B"/>
    <w:rsid w:val="008E2140"/>
    <w:rsid w:val="008F417D"/>
    <w:rsid w:val="00921243"/>
    <w:rsid w:val="00970B03"/>
    <w:rsid w:val="009F4503"/>
    <w:rsid w:val="00A0348C"/>
    <w:rsid w:val="00A068FC"/>
    <w:rsid w:val="00A40446"/>
    <w:rsid w:val="00A60949"/>
    <w:rsid w:val="00A761D9"/>
    <w:rsid w:val="00A94979"/>
    <w:rsid w:val="00AC753F"/>
    <w:rsid w:val="00AF2348"/>
    <w:rsid w:val="00B06D5D"/>
    <w:rsid w:val="00B14DC6"/>
    <w:rsid w:val="00B16143"/>
    <w:rsid w:val="00B445C7"/>
    <w:rsid w:val="00B4750C"/>
    <w:rsid w:val="00B52F87"/>
    <w:rsid w:val="00B672E7"/>
    <w:rsid w:val="00B845AB"/>
    <w:rsid w:val="00B900C0"/>
    <w:rsid w:val="00BB0B14"/>
    <w:rsid w:val="00BD7FAC"/>
    <w:rsid w:val="00C10649"/>
    <w:rsid w:val="00C14715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74A9C"/>
    <w:rsid w:val="00D9093C"/>
    <w:rsid w:val="00DA59FD"/>
    <w:rsid w:val="00DC4851"/>
    <w:rsid w:val="00DD0751"/>
    <w:rsid w:val="00DD1263"/>
    <w:rsid w:val="00DD1C98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B0793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3F0DF3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5E6BD-4A0E-4556-B851-C3DFB448F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14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18</cp:revision>
  <cp:lastPrinted>2002-08-12T21:00:00Z</cp:lastPrinted>
  <dcterms:created xsi:type="dcterms:W3CDTF">2018-02-20T04:45:00Z</dcterms:created>
  <dcterms:modified xsi:type="dcterms:W3CDTF">2018-02-21T16:27:00Z</dcterms:modified>
</cp:coreProperties>
</file>