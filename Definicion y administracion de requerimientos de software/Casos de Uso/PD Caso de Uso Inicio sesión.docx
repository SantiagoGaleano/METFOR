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</w:t>
            </w:r>
            <w:r w:rsidRPr="00D714DE">
              <w:rPr>
                <w:rFonts w:cs="Arial"/>
                <w:b/>
                <w:sz w:val="18"/>
                <w:szCs w:val="18"/>
              </w:rPr>
              <w:t>C-0</w:t>
            </w:r>
            <w:r w:rsidR="00D714DE" w:rsidRPr="00D714DE">
              <w:rPr>
                <w:rFonts w:cs="Arial"/>
                <w:b/>
                <w:sz w:val="18"/>
                <w:szCs w:val="18"/>
              </w:rPr>
              <w:t>15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D04435">
              <w:rPr>
                <w:rFonts w:cs="Arial"/>
                <w:sz w:val="18"/>
                <w:szCs w:val="18"/>
              </w:rPr>
              <w:t>Registrar Usuario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267212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267212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267212" w:rsidRDefault="00267212" w:rsidP="0014056D">
            <w:pPr>
              <w:rPr>
                <w:rFonts w:cs="Arial"/>
                <w:sz w:val="18"/>
                <w:szCs w:val="18"/>
              </w:rPr>
            </w:pPr>
            <w:r w:rsidRPr="00267212">
              <w:rPr>
                <w:rFonts w:cs="Arial"/>
                <w:sz w:val="18"/>
                <w:szCs w:val="18"/>
                <w:lang w:val="es-ES"/>
              </w:rPr>
              <w:t>Obligatorio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26721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D82418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267212" w:rsidP="0026721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</w:t>
            </w:r>
            <w:r w:rsidR="00D82418">
              <w:rPr>
                <w:rFonts w:cs="Arial"/>
                <w:sz w:val="18"/>
                <w:szCs w:val="18"/>
              </w:rPr>
              <w:t xml:space="preserve"> usuario puede </w:t>
            </w:r>
            <w:r w:rsidR="00D04435">
              <w:rPr>
                <w:rFonts w:cs="Arial"/>
                <w:sz w:val="18"/>
                <w:szCs w:val="18"/>
              </w:rPr>
              <w:t>registrarse en la plataforma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267212" w:rsidRDefault="00D04435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Nombre </w:t>
            </w:r>
            <w:r w:rsidR="00D82418">
              <w:rPr>
                <w:rFonts w:cs="Arial"/>
                <w:sz w:val="18"/>
                <w:szCs w:val="18"/>
              </w:rPr>
              <w:t>Usuario</w:t>
            </w:r>
            <w:r w:rsidR="00267212">
              <w:rPr>
                <w:rFonts w:cs="Arial"/>
                <w:sz w:val="18"/>
                <w:szCs w:val="18"/>
              </w:rPr>
              <w:t>(obligatorio)</w:t>
            </w:r>
          </w:p>
          <w:p w:rsidR="00267212" w:rsidRPr="00D04435" w:rsidRDefault="00D82418" w:rsidP="00D82418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Contraseña (obligatorio)</w:t>
            </w:r>
          </w:p>
          <w:p w:rsidR="00D04435" w:rsidRPr="00D04435" w:rsidRDefault="00D04435" w:rsidP="00D82418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D04435">
              <w:rPr>
                <w:rFonts w:cs="Arial"/>
                <w:sz w:val="18"/>
                <w:szCs w:val="18"/>
                <w:lang w:val="es-ES"/>
              </w:rPr>
              <w:t>Datos de usuario</w:t>
            </w:r>
            <w:r>
              <w:rPr>
                <w:rFonts w:cs="Arial"/>
                <w:sz w:val="18"/>
                <w:szCs w:val="18"/>
                <w:lang w:val="es-ES"/>
              </w:rPr>
              <w:t>(obligatorio)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D04435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Registro de usuario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900C0" w:rsidRDefault="00705A7F" w:rsidP="00D04435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Pr="006A5A84" w:rsidRDefault="00D04435" w:rsidP="00D82418">
            <w:pPr>
              <w:ind w:left="284"/>
            </w:pPr>
            <w:r>
              <w:t>Crear el Registro en la base de datos.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2D0976" w:rsidP="00D04435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Ingresar</w:t>
            </w:r>
            <w:r w:rsidR="00D04435">
              <w:rPr>
                <w:rFonts w:cs="Arial"/>
                <w:sz w:val="16"/>
                <w:szCs w:val="16"/>
                <w:lang w:val="es-ES"/>
              </w:rPr>
              <w:t xml:space="preserve"> datos.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16F9B">
        <w:trPr>
          <w:trHeight w:val="176"/>
        </w:trPr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</w:t>
            </w:r>
            <w:r w:rsidR="00D82418">
              <w:rPr>
                <w:rFonts w:cs="Arial"/>
                <w:sz w:val="16"/>
                <w:szCs w:val="16"/>
                <w:lang w:val="es-ES"/>
              </w:rPr>
              <w:t xml:space="preserve">sistema verifica si </w:t>
            </w:r>
            <w:r w:rsidR="00D04435">
              <w:rPr>
                <w:rFonts w:cs="Arial"/>
                <w:sz w:val="16"/>
                <w:szCs w:val="16"/>
                <w:lang w:val="es-ES"/>
              </w:rPr>
              <w:t>los datos ingresados son correctos</w:t>
            </w:r>
          </w:p>
        </w:tc>
      </w:tr>
      <w:tr w:rsidR="00D04435" w:rsidRPr="00B900C0" w:rsidTr="00B16F9B">
        <w:trPr>
          <w:trHeight w:val="176"/>
        </w:trPr>
        <w:tc>
          <w:tcPr>
            <w:tcW w:w="534" w:type="dxa"/>
          </w:tcPr>
          <w:p w:rsidR="00D04435" w:rsidRDefault="00D0443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</w:tcPr>
          <w:p w:rsidR="00D04435" w:rsidRPr="00B900C0" w:rsidRDefault="00D04435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D04435" w:rsidRDefault="00D0443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crear el registro.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informa al usuario que </w:t>
            </w:r>
            <w:r w:rsidR="00D04435">
              <w:rPr>
                <w:rFonts w:cs="Arial"/>
                <w:sz w:val="16"/>
                <w:szCs w:val="16"/>
                <w:lang w:val="es-ES"/>
              </w:rPr>
              <w:t>los datos no cumplen con el formato.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D0443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muestra, que datos no cumplen con el formato.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16F9B" w:rsidRDefault="00B16F9B" w:rsidP="00B16F9B">
            <w:pPr>
              <w:ind w:left="284"/>
              <w:rPr>
                <w:rFonts w:cs="Arial"/>
                <w:sz w:val="18"/>
                <w:szCs w:val="18"/>
              </w:rPr>
            </w:pPr>
            <w:r w:rsidRPr="00B16F9B">
              <w:rPr>
                <w:rFonts w:cs="Arial"/>
                <w:sz w:val="18"/>
                <w:szCs w:val="18"/>
              </w:rPr>
              <w:t>2. El</w:t>
            </w:r>
            <w:r w:rsidR="00D82418">
              <w:rPr>
                <w:rFonts w:cs="Arial"/>
                <w:sz w:val="18"/>
                <w:szCs w:val="18"/>
              </w:rPr>
              <w:t xml:space="preserve"> usuario decide no </w:t>
            </w:r>
            <w:r w:rsidR="00D04435">
              <w:rPr>
                <w:rFonts w:cs="Arial"/>
                <w:sz w:val="18"/>
                <w:szCs w:val="18"/>
              </w:rPr>
              <w:t>hacer el registro</w:t>
            </w:r>
          </w:p>
          <w:p w:rsidR="00D82418" w:rsidRPr="00B16F9B" w:rsidRDefault="00B16F9B" w:rsidP="00D04435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  <w:r w:rsidRPr="00B16F9B">
              <w:rPr>
                <w:rFonts w:cs="Arial"/>
                <w:sz w:val="18"/>
                <w:szCs w:val="18"/>
                <w:lang w:val="es-ES"/>
              </w:rPr>
              <w:t xml:space="preserve">2.1 El </w:t>
            </w:r>
            <w:r w:rsidR="00D82418">
              <w:rPr>
                <w:rFonts w:cs="Arial"/>
                <w:sz w:val="18"/>
                <w:szCs w:val="18"/>
                <w:lang w:val="es-ES"/>
              </w:rPr>
              <w:t>usuario verifica los datos e intenta de nuevo.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16F9B">
            <w:pPr>
              <w:ind w:left="284"/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Los datos ingresados por parte </w:t>
            </w:r>
            <w:r w:rsidR="00D82418">
              <w:rPr>
                <w:rFonts w:cs="Arial"/>
                <w:sz w:val="18"/>
                <w:szCs w:val="18"/>
              </w:rPr>
              <w:t xml:space="preserve">del </w:t>
            </w:r>
            <w:r w:rsidR="00D04435">
              <w:rPr>
                <w:rFonts w:cs="Arial"/>
                <w:sz w:val="18"/>
                <w:szCs w:val="18"/>
              </w:rPr>
              <w:t>usuario</w:t>
            </w:r>
            <w:r w:rsidR="00D82418">
              <w:rPr>
                <w:rFonts w:cs="Arial"/>
                <w:sz w:val="18"/>
                <w:szCs w:val="18"/>
              </w:rPr>
              <w:t xml:space="preserve"> </w:t>
            </w:r>
            <w:r w:rsidR="00D04435">
              <w:rPr>
                <w:rFonts w:cs="Arial"/>
                <w:sz w:val="18"/>
                <w:szCs w:val="18"/>
              </w:rPr>
              <w:t>cumplen con el formato solicitado en la aplicación.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Default="00B16F9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Persistencia</w:t>
            </w:r>
          </w:p>
          <w:p w:rsidR="00B108C1" w:rsidRPr="00B900C0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Disponibilidad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  <w:bookmarkStart w:id="0" w:name="_Hlk506854831"/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bookmarkEnd w:id="0"/>
    </w:tbl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  <w:bookmarkStart w:id="1" w:name="_GoBack"/>
      <w:bookmarkEnd w:id="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1E748C" w:rsidRPr="0077677A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del caso de uso</w:t>
            </w:r>
          </w:p>
        </w:tc>
        <w:tc>
          <w:tcPr>
            <w:tcW w:w="1560" w:type="dxa"/>
          </w:tcPr>
          <w:p w:rsidR="001E748C" w:rsidRPr="00AF36C5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Pablo Balcero 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AB4" w:rsidRDefault="004E7AB4">
      <w:r>
        <w:separator/>
      </w:r>
    </w:p>
  </w:endnote>
  <w:endnote w:type="continuationSeparator" w:id="0">
    <w:p w:rsidR="004E7AB4" w:rsidRDefault="004E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F9B" w:rsidRPr="002D5B96" w:rsidRDefault="00B16F9B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D714DE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D714DE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AB4" w:rsidRDefault="004E7AB4">
      <w:r>
        <w:separator/>
      </w:r>
    </w:p>
  </w:footnote>
  <w:footnote w:type="continuationSeparator" w:id="0">
    <w:p w:rsidR="004E7AB4" w:rsidRDefault="004E7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B16F9B" w:rsidTr="00B16F9B">
      <w:trPr>
        <w:trHeight w:val="1135"/>
      </w:trPr>
      <w:tc>
        <w:tcPr>
          <w:tcW w:w="1586" w:type="dxa"/>
        </w:tcPr>
        <w:p w:rsidR="00B16F9B" w:rsidRDefault="00B16F9B" w:rsidP="00B16F9B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B16F9B" w:rsidRPr="006C794A" w:rsidRDefault="00B16F9B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B16F9B" w:rsidRDefault="00B16F9B" w:rsidP="00B16F9B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16F9B" w:rsidRPr="002D5B96" w:rsidRDefault="00B16F9B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B16F9B" w:rsidTr="00B16F9B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B16F9B" w:rsidRPr="00466334" w:rsidRDefault="00B16F9B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B16F9B" w:rsidTr="00B16F9B">
      <w:trPr>
        <w:cantSplit/>
        <w:trHeight w:val="247"/>
      </w:trPr>
      <w:tc>
        <w:tcPr>
          <w:tcW w:w="1586" w:type="dxa"/>
          <w:vMerge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B16F9B" w:rsidRPr="00466334" w:rsidRDefault="00B16F9B" w:rsidP="00B16F9B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B16F9B" w:rsidRPr="00466334" w:rsidRDefault="00B16F9B" w:rsidP="00B16F9B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B16F9B" w:rsidRPr="00705A7F" w:rsidRDefault="00B16F9B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83EE4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6721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4E7AB4"/>
    <w:rsid w:val="00531547"/>
    <w:rsid w:val="0057165A"/>
    <w:rsid w:val="005845FD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08C1"/>
    <w:rsid w:val="00B14DC6"/>
    <w:rsid w:val="00B16F9B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04435"/>
    <w:rsid w:val="00D31AEF"/>
    <w:rsid w:val="00D31E6A"/>
    <w:rsid w:val="00D32E5A"/>
    <w:rsid w:val="00D36556"/>
    <w:rsid w:val="00D51797"/>
    <w:rsid w:val="00D57E72"/>
    <w:rsid w:val="00D714DE"/>
    <w:rsid w:val="00D82418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EF4FDD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44D291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DCB90-9F96-4EA2-B8AE-BADA1F0C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34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Pablo</cp:lastModifiedBy>
  <cp:revision>7</cp:revision>
  <cp:lastPrinted>2002-08-12T21:00:00Z</cp:lastPrinted>
  <dcterms:created xsi:type="dcterms:W3CDTF">2018-02-20T04:45:00Z</dcterms:created>
  <dcterms:modified xsi:type="dcterms:W3CDTF">2018-02-21T17:26:00Z</dcterms:modified>
</cp:coreProperties>
</file>