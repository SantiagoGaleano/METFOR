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646796">
              <w:rPr>
                <w:rFonts w:cs="Arial"/>
                <w:b/>
                <w:sz w:val="18"/>
                <w:szCs w:val="18"/>
              </w:rPr>
              <w:t>13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646796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Agregar punto de venta.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646796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Obligatoria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646796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646796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646796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administrado tiene la capacidad de agregar nuevos puntos de venta para distribución de pedidos en sectores estratégicos.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646796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Nombre de punto de venta.</w:t>
            </w:r>
          </w:p>
          <w:p w:rsidR="00646796" w:rsidRPr="00646796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Productos.</w:t>
            </w:r>
          </w:p>
          <w:p w:rsidR="00646796" w:rsidRPr="00B900C0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Precios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64679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Confirmación de nuevo punto de venta.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900C0" w:rsidRDefault="009C04D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Contar con información de punto de venta.</w:t>
            </w:r>
          </w:p>
        </w:tc>
        <w:tc>
          <w:tcPr>
            <w:tcW w:w="4236" w:type="dxa"/>
            <w:gridSpan w:val="4"/>
          </w:tcPr>
          <w:p w:rsidR="00705A7F" w:rsidRPr="006A5A84" w:rsidRDefault="005053C3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Punto de venta creado a plataforma.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5053C3" w:rsidRPr="005053C3" w:rsidRDefault="005053C3" w:rsidP="005053C3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Inicio de sesión de administrador.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“Agregar punto de venta”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Desplegar Formulario de información de punto de venta.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Diligenciar formulario de información de punto de venta.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9C04D4" w:rsidRPr="00B900C0" w:rsidTr="00B900C0">
        <w:tc>
          <w:tcPr>
            <w:tcW w:w="534" w:type="dxa"/>
            <w:vAlign w:val="center"/>
          </w:tcPr>
          <w:p w:rsid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9C04D4" w:rsidRPr="009C04D4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“enviar”.</w:t>
            </w:r>
          </w:p>
        </w:tc>
        <w:tc>
          <w:tcPr>
            <w:tcW w:w="3969" w:type="dxa"/>
            <w:gridSpan w:val="3"/>
            <w:vAlign w:val="center"/>
          </w:tcPr>
          <w:p w:rsidR="009C04D4" w:rsidRPr="00B900C0" w:rsidRDefault="009C04D4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9C04D4" w:rsidRPr="00B900C0" w:rsidTr="00B900C0">
        <w:tc>
          <w:tcPr>
            <w:tcW w:w="534" w:type="dxa"/>
            <w:vAlign w:val="center"/>
          </w:tcPr>
          <w:p w:rsid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9C04D4" w:rsidRPr="00B900C0" w:rsidRDefault="009C04D4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9C04D4" w:rsidRPr="009C04D4" w:rsidRDefault="009C04D4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agregar nuevo punto de venta a la plataforma.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  <w:r w:rsidRPr="00B900C0">
              <w:rPr>
                <w:rFonts w:cs="Arial"/>
                <w:sz w:val="18"/>
                <w:szCs w:val="18"/>
              </w:rPr>
              <w:t>&lt;</w:t>
            </w: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Detallar actividades alternas a la ejecución normal del caso de uso</w:t>
            </w:r>
            <w:r w:rsidRPr="00B900C0">
              <w:rPr>
                <w:rFonts w:cs="Arial"/>
                <w:sz w:val="18"/>
                <w:szCs w:val="18"/>
              </w:rPr>
              <w:t>&gt;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Cancelar agregación de punto de venta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57621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Regreso a </w:t>
            </w: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pagina</w:t>
            </w:r>
            <w:proofErr w:type="spellEnd"/>
            <w:r>
              <w:rPr>
                <w:rFonts w:cs="Arial"/>
                <w:sz w:val="16"/>
                <w:szCs w:val="16"/>
                <w:lang w:val="es-ES"/>
              </w:rPr>
              <w:t xml:space="preserve"> principal.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Default="00576217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Diligenciar todos los campos del formulario.</w:t>
            </w:r>
          </w:p>
          <w:p w:rsidR="00576217" w:rsidRPr="00B900C0" w:rsidRDefault="00576217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Presionar botón “enviar”.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5053C3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  <w:lang w:val="es-ES"/>
              </w:rPr>
              <w:t>i</w:t>
            </w:r>
            <w:r w:rsidR="00B14DC6" w:rsidRPr="00B900C0">
              <w:rPr>
                <w:rFonts w:cs="Arial"/>
                <w:b/>
                <w:sz w:val="18"/>
                <w:szCs w:val="18"/>
                <w:lang w:val="es-ES"/>
              </w:rPr>
              <w:t>SEGUIMIENTO</w:t>
            </w:r>
            <w:proofErr w:type="spellEnd"/>
            <w:r w:rsidR="00B14DC6"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21/02/2018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576217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  <w:bookmarkStart w:id="0" w:name="_GoBack"/>
      <w:bookmarkEnd w:id="0"/>
    </w:p>
    <w:p w:rsidR="003A7E60" w:rsidRDefault="003A7E60" w:rsidP="003A7E60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>La utilización de la plantilla no tiene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656" w:rsidRDefault="00367656">
      <w:r>
        <w:separator/>
      </w:r>
    </w:p>
  </w:endnote>
  <w:endnote w:type="continuationSeparator" w:id="0">
    <w:p w:rsidR="00367656" w:rsidRDefault="0036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576217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576217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656" w:rsidRDefault="00367656">
      <w:r>
        <w:separator/>
      </w:r>
    </w:p>
  </w:footnote>
  <w:footnote w:type="continuationSeparator" w:id="0">
    <w:p w:rsidR="00367656" w:rsidRDefault="0036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67656"/>
    <w:rsid w:val="003A7E60"/>
    <w:rsid w:val="003B43C1"/>
    <w:rsid w:val="00434FC8"/>
    <w:rsid w:val="00490453"/>
    <w:rsid w:val="004B1655"/>
    <w:rsid w:val="004B665C"/>
    <w:rsid w:val="005053C3"/>
    <w:rsid w:val="00531547"/>
    <w:rsid w:val="0057165A"/>
    <w:rsid w:val="00576217"/>
    <w:rsid w:val="005E1459"/>
    <w:rsid w:val="005E3699"/>
    <w:rsid w:val="005F4F6B"/>
    <w:rsid w:val="00646796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C04D4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40F1B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113F71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4D404-8E08-4FDB-9DCE-B23B12D5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15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Juan Felipe Garcia Martinez</cp:lastModifiedBy>
  <cp:revision>4</cp:revision>
  <cp:lastPrinted>2002-08-12T21:00:00Z</cp:lastPrinted>
  <dcterms:created xsi:type="dcterms:W3CDTF">2018-02-21T06:31:00Z</dcterms:created>
  <dcterms:modified xsi:type="dcterms:W3CDTF">2018-02-21T06:46:00Z</dcterms:modified>
</cp:coreProperties>
</file>