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5716A9">
              <w:rPr>
                <w:rFonts w:cs="Arial"/>
                <w:b/>
                <w:sz w:val="18"/>
                <w:szCs w:val="18"/>
              </w:rPr>
              <w:t>00</w:t>
            </w:r>
            <w:r w:rsidR="0044297F">
              <w:rPr>
                <w:rFonts w:cs="Arial"/>
                <w:b/>
                <w:sz w:val="18"/>
                <w:szCs w:val="18"/>
              </w:rPr>
              <w:t>9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4429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Modificar producto</w:t>
            </w:r>
          </w:p>
        </w:tc>
      </w:tr>
      <w:tr w:rsidR="00705A7F" w:rsidRPr="000D4DEB" w:rsidTr="00B900C0">
        <w:tc>
          <w:tcPr>
            <w:tcW w:w="2093" w:type="dxa"/>
            <w:gridSpan w:val="4"/>
            <w:shd w:val="clear" w:color="auto" w:fill="auto"/>
          </w:tcPr>
          <w:p w:rsidR="00705A7F" w:rsidRPr="000D4DEB" w:rsidRDefault="000D4DEB" w:rsidP="0014056D">
            <w:pP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 w:rsidR="005716A9" w:rsidRPr="005716A9">
              <w:rPr>
                <w:rFonts w:cs="Arial"/>
                <w:b/>
                <w:sz w:val="18"/>
                <w:szCs w:val="18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0D4DEB" w:rsidRDefault="005716A9" w:rsidP="0014056D">
            <w:pPr>
              <w:rPr>
                <w:rFonts w:cs="Arial"/>
                <w:sz w:val="18"/>
                <w:szCs w:val="18"/>
                <w:vertAlign w:val="subscript"/>
              </w:rPr>
            </w:pPr>
            <w:r>
              <w:rPr>
                <w:rFonts w:cs="Arial"/>
                <w:sz w:val="18"/>
                <w:szCs w:val="18"/>
                <w:vertAlign w:val="subscript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Usuario </w:t>
            </w:r>
            <w:r w:rsidR="0044297F"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D4DEB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softHyphen/>
            </w:r>
          </w:p>
          <w:p w:rsidR="00705A7F" w:rsidRPr="00B900C0" w:rsidRDefault="005716A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La aplicación debe desplegar la lista de productos </w:t>
            </w:r>
            <w:r w:rsidR="0044297F">
              <w:rPr>
                <w:rFonts w:cs="Arial"/>
                <w:sz w:val="18"/>
                <w:szCs w:val="18"/>
              </w:rPr>
              <w:t>que se encuentran en la aplicación para que el usuario administrador pueda realizar las modificaciones correspondientes del producto a seleccionar.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871F65" w:rsidRDefault="005716A9" w:rsidP="005716A9">
            <w:pPr>
              <w:rPr>
                <w:rFonts w:cs="Arial"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Datos </w:t>
            </w:r>
            <w:r w:rsidR="0044297F">
              <w:rPr>
                <w:rFonts w:cs="Arial"/>
                <w:sz w:val="18"/>
                <w:szCs w:val="18"/>
                <w:lang w:val="es-ES"/>
              </w:rPr>
              <w:t>del producto</w:t>
            </w:r>
          </w:p>
          <w:p w:rsidR="005716A9" w:rsidRPr="00122AEF" w:rsidRDefault="005716A9" w:rsidP="00122AE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Nombre del </w:t>
            </w:r>
            <w:r w:rsidR="0044297F">
              <w:rPr>
                <w:rFonts w:cs="Arial"/>
                <w:sz w:val="18"/>
                <w:szCs w:val="18"/>
                <w:lang w:val="es-ES"/>
              </w:rPr>
              <w:t xml:space="preserve">producto </w:t>
            </w:r>
          </w:p>
          <w:p w:rsidR="0044297F" w:rsidRDefault="0044297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Imagen del producto</w:t>
            </w:r>
          </w:p>
          <w:p w:rsidR="0044297F" w:rsidRDefault="0044297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Descripción del producto</w:t>
            </w:r>
          </w:p>
          <w:p w:rsidR="0044297F" w:rsidRDefault="0044297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Costo del producto</w:t>
            </w:r>
          </w:p>
          <w:p w:rsidR="005716A9" w:rsidRPr="005716A9" w:rsidRDefault="005716A9" w:rsidP="0044297F">
            <w:pPr>
              <w:pStyle w:val="Prrafodelista"/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5716A9" w:rsidRDefault="004429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Modificación del producto</w:t>
            </w:r>
            <w:r w:rsidR="005716A9">
              <w:rPr>
                <w:rFonts w:cs="Arial"/>
                <w:sz w:val="18"/>
                <w:szCs w:val="18"/>
              </w:rPr>
              <w:t xml:space="preserve"> del pedido </w:t>
            </w:r>
          </w:p>
          <w:p w:rsidR="005716A9" w:rsidRPr="00B900C0" w:rsidRDefault="005716A9" w:rsidP="0044297F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5716A9" w:rsidRPr="00B900C0" w:rsidRDefault="005716A9" w:rsidP="005716A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5716A9" w:rsidRPr="006A5A84" w:rsidRDefault="0044297F" w:rsidP="00B900C0">
            <w:pPr>
              <w:numPr>
                <w:ilvl w:val="0"/>
                <w:numId w:val="44"/>
              </w:numPr>
            </w:pPr>
            <w:r>
              <w:t xml:space="preserve">Modificar producto en la aplicación 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871F65" w:rsidRDefault="004429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Agregar producto</w:t>
            </w:r>
          </w:p>
          <w:p w:rsidR="00871F65" w:rsidRPr="00871F65" w:rsidRDefault="00871F65" w:rsidP="00871F65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  <w:p w:rsidR="00871F65" w:rsidRPr="00B900C0" w:rsidRDefault="00871F65" w:rsidP="00871F6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122AEF" w:rsidP="00122AEF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administrador selecciona el producto a modificar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122AEF" w:rsidRDefault="00122AEF" w:rsidP="00E2018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con los datos del producto 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44297F">
              <w:rPr>
                <w:rFonts w:cs="Arial"/>
                <w:sz w:val="16"/>
                <w:szCs w:val="16"/>
                <w:lang w:val="es-ES"/>
              </w:rPr>
              <w:t>El usuario</w:t>
            </w:r>
            <w:r w:rsidR="00D93370">
              <w:rPr>
                <w:rFonts w:cs="Arial"/>
                <w:sz w:val="16"/>
                <w:szCs w:val="16"/>
                <w:lang w:val="es-ES"/>
              </w:rPr>
              <w:t xml:space="preserve"> administrador</w:t>
            </w:r>
            <w:r w:rsidRPr="0044297F">
              <w:rPr>
                <w:rFonts w:cs="Arial"/>
                <w:sz w:val="16"/>
                <w:szCs w:val="16"/>
                <w:lang w:val="es-ES"/>
              </w:rPr>
              <w:t xml:space="preserve"> ingresa los datos a modificar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4297F" w:rsidRPr="00B900C0" w:rsidTr="00B900C0">
        <w:tc>
          <w:tcPr>
            <w:tcW w:w="534" w:type="dxa"/>
            <w:vAlign w:val="center"/>
          </w:tcPr>
          <w:p w:rsid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44297F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44297F" w:rsidRPr="00D9337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D93370">
              <w:rPr>
                <w:rFonts w:cs="Arial"/>
                <w:sz w:val="16"/>
                <w:szCs w:val="16"/>
                <w:lang w:val="es-ES"/>
              </w:rPr>
              <w:t>El sistema despliega una ventana de confirmación de datos ingresados por el usuario</w:t>
            </w:r>
          </w:p>
        </w:tc>
      </w:tr>
      <w:tr w:rsidR="0044297F" w:rsidRPr="00B900C0" w:rsidTr="00B900C0">
        <w:tc>
          <w:tcPr>
            <w:tcW w:w="534" w:type="dxa"/>
            <w:vAlign w:val="center"/>
          </w:tcPr>
          <w:p w:rsid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44297F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administrador confirma la ventana</w:t>
            </w:r>
          </w:p>
        </w:tc>
        <w:tc>
          <w:tcPr>
            <w:tcW w:w="3969" w:type="dxa"/>
            <w:gridSpan w:val="3"/>
            <w:vAlign w:val="center"/>
          </w:tcPr>
          <w:p w:rsidR="0044297F" w:rsidRDefault="0044297F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FB3D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FB3D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la ventana de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modificación del producto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no acepta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la modificación del producto seleccionado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 el formulario de los datos del producto (Nombre,imagen,descripción y costo)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modifica </w:t>
            </w:r>
            <w:r w:rsidR="00FB3D8F">
              <w:rPr>
                <w:rFonts w:cs="Arial"/>
                <w:sz w:val="16"/>
                <w:szCs w:val="16"/>
                <w:lang w:val="es-ES"/>
              </w:rPr>
              <w:t>y acepta los cambios del producto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FB3D8F" w:rsidP="00C21308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Modificación y asignación del producto a la aplicación </w:t>
            </w:r>
            <w:r w:rsidR="00C21308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C21308" w:rsidP="00C21308">
            <w:pPr>
              <w:ind w:left="28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C21308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4A7" w:rsidRDefault="003824A7">
      <w:r>
        <w:separator/>
      </w:r>
    </w:p>
  </w:endnote>
  <w:endnote w:type="continuationSeparator" w:id="0">
    <w:p w:rsidR="003824A7" w:rsidRDefault="0038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4A7" w:rsidRDefault="003824A7">
      <w:r>
        <w:separator/>
      </w:r>
    </w:p>
  </w:footnote>
  <w:footnote w:type="continuationSeparator" w:id="0">
    <w:p w:rsidR="003824A7" w:rsidRDefault="00382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54C0"/>
    <w:multiLevelType w:val="hybridMultilevel"/>
    <w:tmpl w:val="01C89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9323920"/>
    <w:multiLevelType w:val="hybridMultilevel"/>
    <w:tmpl w:val="6F86E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94AB2"/>
    <w:multiLevelType w:val="hybridMultilevel"/>
    <w:tmpl w:val="85881A7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858A0"/>
    <w:multiLevelType w:val="hybridMultilevel"/>
    <w:tmpl w:val="904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9"/>
  </w:num>
  <w:num w:numId="6">
    <w:abstractNumId w:val="30"/>
  </w:num>
  <w:num w:numId="7">
    <w:abstractNumId w:val="27"/>
  </w:num>
  <w:num w:numId="8">
    <w:abstractNumId w:val="12"/>
  </w:num>
  <w:num w:numId="9">
    <w:abstractNumId w:val="7"/>
  </w:num>
  <w:num w:numId="10">
    <w:abstractNumId w:val="24"/>
  </w:num>
  <w:num w:numId="11">
    <w:abstractNumId w:val="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8"/>
  </w:num>
  <w:num w:numId="18">
    <w:abstractNumId w:val="4"/>
  </w:num>
  <w:num w:numId="19">
    <w:abstractNumId w:val="23"/>
  </w:num>
  <w:num w:numId="20">
    <w:abstractNumId w:val="23"/>
  </w:num>
  <w:num w:numId="21">
    <w:abstractNumId w:val="23"/>
  </w:num>
  <w:num w:numId="22">
    <w:abstractNumId w:val="19"/>
  </w:num>
  <w:num w:numId="23">
    <w:abstractNumId w:val="23"/>
  </w:num>
  <w:num w:numId="24">
    <w:abstractNumId w:val="17"/>
  </w:num>
  <w:num w:numId="25">
    <w:abstractNumId w:val="35"/>
  </w:num>
  <w:num w:numId="26">
    <w:abstractNumId w:val="23"/>
  </w:num>
  <w:num w:numId="27">
    <w:abstractNumId w:val="23"/>
  </w:num>
  <w:num w:numId="28">
    <w:abstractNumId w:val="1"/>
  </w:num>
  <w:num w:numId="29">
    <w:abstractNumId w:val="21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28"/>
  </w:num>
  <w:num w:numId="39">
    <w:abstractNumId w:val="15"/>
  </w:num>
  <w:num w:numId="40">
    <w:abstractNumId w:val="2"/>
  </w:num>
  <w:num w:numId="41">
    <w:abstractNumId w:val="32"/>
  </w:num>
  <w:num w:numId="42">
    <w:abstractNumId w:val="13"/>
  </w:num>
  <w:num w:numId="43">
    <w:abstractNumId w:val="31"/>
  </w:num>
  <w:num w:numId="44">
    <w:abstractNumId w:val="33"/>
  </w:num>
  <w:num w:numId="45">
    <w:abstractNumId w:val="22"/>
  </w:num>
  <w:num w:numId="46">
    <w:abstractNumId w:val="26"/>
  </w:num>
  <w:num w:numId="47">
    <w:abstractNumId w:val="18"/>
  </w:num>
  <w:num w:numId="48">
    <w:abstractNumId w:val="3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D4DEB"/>
    <w:rsid w:val="00112544"/>
    <w:rsid w:val="001225BC"/>
    <w:rsid w:val="00122AEF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96AE0"/>
    <w:rsid w:val="002B7226"/>
    <w:rsid w:val="002D0976"/>
    <w:rsid w:val="002D5B96"/>
    <w:rsid w:val="002E5115"/>
    <w:rsid w:val="002F3C5D"/>
    <w:rsid w:val="003824A7"/>
    <w:rsid w:val="003A7E60"/>
    <w:rsid w:val="003B43C1"/>
    <w:rsid w:val="00434FC8"/>
    <w:rsid w:val="0044297F"/>
    <w:rsid w:val="00490453"/>
    <w:rsid w:val="004B1655"/>
    <w:rsid w:val="004B665C"/>
    <w:rsid w:val="00531547"/>
    <w:rsid w:val="0057165A"/>
    <w:rsid w:val="005716A9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71F65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C578A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21308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93370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B3D8F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7DE2CD3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8EFFA-858D-5440-8664-EB611401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23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Santiago Galeano</cp:lastModifiedBy>
  <cp:revision>4</cp:revision>
  <cp:lastPrinted>2002-08-12T21:00:00Z</cp:lastPrinted>
  <dcterms:created xsi:type="dcterms:W3CDTF">2018-02-21T03:07:00Z</dcterms:created>
  <dcterms:modified xsi:type="dcterms:W3CDTF">2018-02-21T04:09:00Z</dcterms:modified>
</cp:coreProperties>
</file>