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UC-0</w:t>
            </w:r>
            <w:r w:rsidR="00E22399">
              <w:rPr>
                <w:rFonts w:cs="Arial"/>
                <w:b/>
                <w:color w:val="0000FF"/>
                <w:sz w:val="18"/>
                <w:szCs w:val="18"/>
              </w:rPr>
              <w:t>10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 xml:space="preserve">NOMBRE CASO DE USO </w:t>
            </w:r>
            <w:r w:rsidR="00E22399">
              <w:rPr>
                <w:rFonts w:cs="Arial"/>
                <w:color w:val="0000FF"/>
                <w:sz w:val="18"/>
                <w:szCs w:val="18"/>
              </w:rPr>
              <w:t>Eliminar Producto</w:t>
            </w:r>
          </w:p>
        </w:tc>
        <w:bookmarkStart w:id="0" w:name="_GoBack"/>
        <w:bookmarkEnd w:id="0"/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705A7F" w:rsidP="0014056D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 xml:space="preserve">Indispensable 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color w:val="0000FF"/>
                <w:sz w:val="18"/>
                <w:szCs w:val="18"/>
                <w:lang w:val="es-ES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E22399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color w:val="0000FF"/>
                <w:sz w:val="18"/>
                <w:szCs w:val="18"/>
                <w:lang w:val="es-ES"/>
              </w:rPr>
              <w:t>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E22399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Eliminación de un producto de la platafroma , por parte del administrador.</w:t>
            </w:r>
          </w:p>
          <w:p w:rsidR="00705A7F" w:rsidRPr="00B900C0" w:rsidRDefault="00705A7F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Pr="00E22399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Nombre del producto</w:t>
            </w:r>
          </w:p>
          <w:p w:rsidR="00E22399" w:rsidRPr="00B900C0" w:rsidRDefault="00E22399" w:rsidP="00E22399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Eliminación del producto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E22399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Registro en la apliación</w:t>
            </w:r>
          </w:p>
          <w:p w:rsidR="00E22399" w:rsidRPr="00E22399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Realizar incio de sesión en la aplicación</w:t>
            </w:r>
          </w:p>
          <w:p w:rsidR="00E22399" w:rsidRPr="00B900C0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Haber seleccionado un producto </w:t>
            </w:r>
          </w:p>
        </w:tc>
        <w:tc>
          <w:tcPr>
            <w:tcW w:w="4236" w:type="dxa"/>
            <w:gridSpan w:val="4"/>
          </w:tcPr>
          <w:p w:rsidR="00705A7F" w:rsidRPr="006A5A84" w:rsidRDefault="00E22399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Elminar producto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E2239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Agregar producto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2D0976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E22399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administrador selecciona el producto que desea eliminar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E22399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da una alerta para verificar que en realidad se desea eliminar dicho producto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E22399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 xml:space="preserve">El administrador confirma la petición 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E22399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</w:t>
            </w:r>
            <w:r w:rsidR="000A4771">
              <w:rPr>
                <w:rFonts w:cs="Arial"/>
                <w:sz w:val="16"/>
                <w:szCs w:val="16"/>
                <w:lang w:val="es-ES"/>
              </w:rPr>
              <w:t>sistema da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una alerta </w:t>
            </w:r>
            <w:r w:rsidR="000A4771">
              <w:rPr>
                <w:rFonts w:cs="Arial"/>
                <w:sz w:val="16"/>
                <w:szCs w:val="16"/>
                <w:lang w:val="es-ES"/>
              </w:rPr>
              <w:t>para la eliminación del producto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0A477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administrador rechazada dicha petición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0A4771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0A4771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 nuevo muestra los datos del producto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10C00" w:rsidRPr="000A4771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B14DC6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A761D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0A4771" w:rsidP="000A4771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Eliminacion del producto de la aplicacion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B14DC6" w:rsidP="000A4771">
            <w:pPr>
              <w:ind w:left="284"/>
              <w:rPr>
                <w:rFonts w:cs="Arial"/>
                <w:sz w:val="18"/>
                <w:szCs w:val="18"/>
              </w:rPr>
            </w:pP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0A4771" w:rsidP="00E3003F">
            <w:pPr>
              <w:rPr>
                <w:rFonts w:cs="Arial"/>
                <w:sz w:val="18"/>
                <w:szCs w:val="18"/>
              </w:rPr>
            </w:pPr>
            <w:r w:rsidRPr="00B900C0">
              <w:rPr>
                <w:rFonts w:cs="Arial"/>
                <w:sz w:val="18"/>
                <w:szCs w:val="18"/>
              </w:rPr>
              <w:t xml:space="preserve"> </w:t>
            </w:r>
          </w:p>
          <w:p w:rsidR="00E3003F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0A4771" w:rsidRPr="00B900C0" w:rsidRDefault="000A4771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F10C00" w:rsidRDefault="00F10C00" w:rsidP="003A7E60">
      <w:pPr>
        <w:rPr>
          <w:rFonts w:cs="Arial"/>
          <w:sz w:val="18"/>
          <w:szCs w:val="18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3FE" w:rsidRDefault="000B73FE">
      <w:r>
        <w:separator/>
      </w:r>
    </w:p>
  </w:endnote>
  <w:endnote w:type="continuationSeparator" w:id="0">
    <w:p w:rsidR="000B73FE" w:rsidRDefault="000B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42E43">
      <w:rPr>
        <w:rStyle w:val="Nmerodepgina"/>
        <w:noProof/>
        <w:sz w:val="18"/>
        <w:szCs w:val="18"/>
      </w:rPr>
      <w:t>2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3FE" w:rsidRDefault="000B73FE">
      <w:r>
        <w:separator/>
      </w:r>
    </w:p>
  </w:footnote>
  <w:footnote w:type="continuationSeparator" w:id="0">
    <w:p w:rsidR="000B73FE" w:rsidRDefault="000B7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D57E72" w:rsidP="002B5BEC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A4771"/>
    <w:rsid w:val="000B2569"/>
    <w:rsid w:val="000B73FE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22399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D468ADD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A31A8-F265-C143-A0D8-8FDFA987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C:\Data\Docencia\Pregrado\21125\00-1\Agenda-EjemploProceso-Metodologia\Documentos\Templates Documents\nombreProyecto-nombreComponente-Plan001.dot</Template>
  <TotalTime>15</TotalTime>
  <Pages>2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Carlos Eduardo Cruz Rodriguez</cp:lastModifiedBy>
  <cp:revision>4</cp:revision>
  <cp:lastPrinted>2002-08-12T21:00:00Z</cp:lastPrinted>
  <dcterms:created xsi:type="dcterms:W3CDTF">2018-02-20T04:45:00Z</dcterms:created>
  <dcterms:modified xsi:type="dcterms:W3CDTF">2018-02-21T05:56:00Z</dcterms:modified>
</cp:coreProperties>
</file>