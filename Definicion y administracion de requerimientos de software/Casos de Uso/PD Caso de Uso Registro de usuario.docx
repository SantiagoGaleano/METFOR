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2446BA" w:rsidRPr="002446BA">
              <w:rPr>
                <w:rFonts w:cs="Arial"/>
                <w:sz w:val="18"/>
                <w:szCs w:val="18"/>
              </w:rPr>
              <w:t>14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066FA2">
              <w:rPr>
                <w:rFonts w:cs="Arial"/>
                <w:sz w:val="18"/>
                <w:szCs w:val="18"/>
              </w:rPr>
              <w:t>Inicio de sesión.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267212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267212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267212" w:rsidRDefault="00267212" w:rsidP="0014056D">
            <w:pPr>
              <w:rPr>
                <w:rFonts w:cs="Arial"/>
                <w:sz w:val="18"/>
                <w:szCs w:val="18"/>
              </w:rPr>
            </w:pPr>
            <w:r w:rsidRPr="00267212">
              <w:rPr>
                <w:rFonts w:cs="Arial"/>
                <w:sz w:val="18"/>
                <w:szCs w:val="18"/>
                <w:lang w:val="es-ES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D82418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67212" w:rsidP="0026721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</w:t>
            </w:r>
            <w:r w:rsidR="00D82418">
              <w:rPr>
                <w:rFonts w:cs="Arial"/>
                <w:sz w:val="18"/>
                <w:szCs w:val="18"/>
              </w:rPr>
              <w:t xml:space="preserve"> usuario puede ingresar a la aplicación, por medio de su usuario y contraseña.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267212" w:rsidRDefault="00D8241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  <w:r w:rsidR="00267212">
              <w:rPr>
                <w:rFonts w:cs="Arial"/>
                <w:sz w:val="18"/>
                <w:szCs w:val="18"/>
              </w:rPr>
              <w:t>(obligatorio)</w:t>
            </w:r>
          </w:p>
          <w:p w:rsidR="00267212" w:rsidRPr="00D82418" w:rsidRDefault="00D82418" w:rsidP="00D82418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Contraseña (obligatorio)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D8241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Inicio de sesión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</w:t>
            </w:r>
            <w:r w:rsidR="00D82418">
              <w:rPr>
                <w:rFonts w:cs="Arial"/>
                <w:sz w:val="18"/>
                <w:szCs w:val="18"/>
              </w:rPr>
              <w:t>usuario debe poseer un usuario y contraseña.</w:t>
            </w:r>
          </w:p>
        </w:tc>
        <w:tc>
          <w:tcPr>
            <w:tcW w:w="4236" w:type="dxa"/>
            <w:gridSpan w:val="4"/>
          </w:tcPr>
          <w:p w:rsidR="00705A7F" w:rsidRPr="006A5A84" w:rsidRDefault="00705A7F" w:rsidP="00D82418">
            <w:pPr>
              <w:ind w:left="284"/>
            </w:pP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D8241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Registro de </w:t>
            </w:r>
            <w:r w:rsidR="00066FA2">
              <w:rPr>
                <w:rFonts w:cs="Arial"/>
                <w:sz w:val="18"/>
                <w:szCs w:val="18"/>
              </w:rPr>
              <w:t>usuario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Ingresar el </w:t>
            </w:r>
            <w:r w:rsidR="00D82418">
              <w:rPr>
                <w:rFonts w:cs="Arial"/>
                <w:sz w:val="16"/>
                <w:szCs w:val="16"/>
                <w:lang w:val="es-ES"/>
              </w:rPr>
              <w:t>usuario y contraseña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16F9B">
        <w:trPr>
          <w:trHeight w:val="176"/>
        </w:trPr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D82418">
              <w:rPr>
                <w:rFonts w:cs="Arial"/>
                <w:sz w:val="16"/>
                <w:szCs w:val="16"/>
                <w:lang w:val="es-ES"/>
              </w:rPr>
              <w:t>sistema verifica si existe el usuario y si la contraseña es correcta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informa al usuario que </w:t>
            </w:r>
            <w:r w:rsidR="00D82418">
              <w:rPr>
                <w:rFonts w:cs="Arial"/>
                <w:sz w:val="16"/>
                <w:szCs w:val="16"/>
                <w:lang w:val="es-ES"/>
              </w:rPr>
              <w:t>la contraseña o el usuario es erróneo.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16F9B" w:rsidRDefault="00B16F9B" w:rsidP="00B16F9B">
            <w:pPr>
              <w:ind w:left="284"/>
              <w:rPr>
                <w:rFonts w:cs="Arial"/>
                <w:sz w:val="18"/>
                <w:szCs w:val="18"/>
              </w:rPr>
            </w:pPr>
            <w:r w:rsidRPr="00B16F9B">
              <w:rPr>
                <w:rFonts w:cs="Arial"/>
                <w:sz w:val="18"/>
                <w:szCs w:val="18"/>
              </w:rPr>
              <w:t>2. El</w:t>
            </w:r>
            <w:r w:rsidR="00D82418">
              <w:rPr>
                <w:rFonts w:cs="Arial"/>
                <w:sz w:val="18"/>
                <w:szCs w:val="18"/>
              </w:rPr>
              <w:t xml:space="preserve"> usuario decide no entrar al aplicativo</w:t>
            </w:r>
          </w:p>
          <w:p w:rsidR="00B16F9B" w:rsidRDefault="00B16F9B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 w:rsidRPr="00B16F9B">
              <w:rPr>
                <w:rFonts w:cs="Arial"/>
                <w:sz w:val="18"/>
                <w:szCs w:val="18"/>
                <w:lang w:val="es-ES"/>
              </w:rPr>
              <w:t xml:space="preserve">2.1 El </w:t>
            </w:r>
            <w:r w:rsidR="00D82418">
              <w:rPr>
                <w:rFonts w:cs="Arial"/>
                <w:sz w:val="18"/>
                <w:szCs w:val="18"/>
                <w:lang w:val="es-ES"/>
              </w:rPr>
              <w:t>usuario verifica los datos e intenta de nuevo.</w:t>
            </w:r>
          </w:p>
          <w:p w:rsidR="00D82418" w:rsidRPr="00B16F9B" w:rsidRDefault="00D82418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2.2 El usuario realiza un nuevo registro.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16F9B">
            <w:pPr>
              <w:ind w:left="284"/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Los datos ingresados por parte </w:t>
            </w:r>
            <w:r w:rsidR="00D82418">
              <w:rPr>
                <w:rFonts w:cs="Arial"/>
                <w:sz w:val="18"/>
                <w:szCs w:val="18"/>
              </w:rPr>
              <w:t xml:space="preserve">del </w:t>
            </w:r>
            <w:proofErr w:type="gramStart"/>
            <w:r w:rsidR="00D82418">
              <w:rPr>
                <w:rFonts w:cs="Arial"/>
                <w:sz w:val="18"/>
                <w:szCs w:val="18"/>
              </w:rPr>
              <w:t>usuario,</w:t>
            </w:r>
            <w:proofErr w:type="gramEnd"/>
            <w:r w:rsidR="00D82418">
              <w:rPr>
                <w:rFonts w:cs="Arial"/>
                <w:sz w:val="18"/>
                <w:szCs w:val="18"/>
              </w:rPr>
              <w:t xml:space="preserve"> se encuentran en la base de datos y son correctos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Persistencia</w:t>
            </w:r>
          </w:p>
          <w:p w:rsidR="00B16F9B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Seguridad</w:t>
            </w:r>
          </w:p>
          <w:p w:rsidR="00B108C1" w:rsidRPr="00B900C0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  <w:bookmarkStart w:id="0" w:name="_Hlk506854831"/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lastRenderedPageBreak/>
        <w:t>* Obligatoriedad</w:t>
      </w:r>
    </w:p>
    <w:bookmarkEnd w:id="0"/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  <w:bookmarkStart w:id="1" w:name="_GoBack"/>
      <w:bookmarkEnd w:id="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1E748C" w:rsidRPr="0077677A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del caso de uso</w:t>
            </w:r>
          </w:p>
        </w:tc>
        <w:tc>
          <w:tcPr>
            <w:tcW w:w="1560" w:type="dxa"/>
          </w:tcPr>
          <w:p w:rsidR="001E748C" w:rsidRPr="00AF36C5" w:rsidRDefault="00B108C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Pablo Balcero 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1A0" w:rsidRDefault="00DE21A0">
      <w:r>
        <w:separator/>
      </w:r>
    </w:p>
  </w:endnote>
  <w:endnote w:type="continuationSeparator" w:id="0">
    <w:p w:rsidR="00DE21A0" w:rsidRDefault="00DE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F9B" w:rsidRPr="002D5B96" w:rsidRDefault="00B16F9B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2446BA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2446BA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1A0" w:rsidRDefault="00DE21A0">
      <w:r>
        <w:separator/>
      </w:r>
    </w:p>
  </w:footnote>
  <w:footnote w:type="continuationSeparator" w:id="0">
    <w:p w:rsidR="00DE21A0" w:rsidRDefault="00DE2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B16F9B" w:rsidTr="00B16F9B">
      <w:trPr>
        <w:trHeight w:val="1135"/>
      </w:trPr>
      <w:tc>
        <w:tcPr>
          <w:tcW w:w="1586" w:type="dxa"/>
        </w:tcPr>
        <w:p w:rsidR="00B16F9B" w:rsidRDefault="00B16F9B" w:rsidP="00B16F9B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B16F9B" w:rsidRPr="006C794A" w:rsidRDefault="00B16F9B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B16F9B" w:rsidRDefault="00B16F9B" w:rsidP="00B16F9B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16F9B" w:rsidRPr="002D5B96" w:rsidRDefault="00B16F9B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B16F9B" w:rsidTr="00B16F9B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B16F9B" w:rsidRPr="00466334" w:rsidRDefault="00B16F9B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B16F9B" w:rsidTr="00B16F9B">
      <w:trPr>
        <w:cantSplit/>
        <w:trHeight w:val="247"/>
      </w:trPr>
      <w:tc>
        <w:tcPr>
          <w:tcW w:w="1586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B16F9B" w:rsidRPr="00466334" w:rsidRDefault="00B16F9B" w:rsidP="00B16F9B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B16F9B" w:rsidRPr="00466334" w:rsidRDefault="00B16F9B" w:rsidP="00B16F9B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B16F9B" w:rsidRPr="00705A7F" w:rsidRDefault="00B16F9B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66FA2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446BA"/>
    <w:rsid w:val="0026721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845FD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96E90"/>
    <w:rsid w:val="00AC753F"/>
    <w:rsid w:val="00AF2348"/>
    <w:rsid w:val="00B06D5D"/>
    <w:rsid w:val="00B108C1"/>
    <w:rsid w:val="00B14DC6"/>
    <w:rsid w:val="00B16F9B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82418"/>
    <w:rsid w:val="00D9093C"/>
    <w:rsid w:val="00DA59FD"/>
    <w:rsid w:val="00DC4851"/>
    <w:rsid w:val="00DD0751"/>
    <w:rsid w:val="00DD1263"/>
    <w:rsid w:val="00DE21A0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EF4FDD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D105C7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D136D-1B71-41F6-84CA-F06EFD3F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31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Pablo</cp:lastModifiedBy>
  <cp:revision>7</cp:revision>
  <cp:lastPrinted>2002-08-12T21:00:00Z</cp:lastPrinted>
  <dcterms:created xsi:type="dcterms:W3CDTF">2018-02-20T04:45:00Z</dcterms:created>
  <dcterms:modified xsi:type="dcterms:W3CDTF">2018-02-21T17:26:00Z</dcterms:modified>
</cp:coreProperties>
</file>