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F51BBA">
              <w:rPr>
                <w:rFonts w:cs="Arial"/>
                <w:b/>
                <w:color w:val="0000FF"/>
                <w:sz w:val="18"/>
                <w:szCs w:val="18"/>
              </w:rPr>
              <w:t>06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F51BBA">
              <w:rPr>
                <w:rFonts w:cs="Arial"/>
                <w:sz w:val="18"/>
                <w:szCs w:val="18"/>
              </w:rPr>
              <w:t>Diligenciar formulario de información de pedido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F51BBA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F51BBA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F51BBA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F51BBA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Proporcionar la informacion ( direccion – forma de pago) por parte del usuario, para efectuar el envio del pedido.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 del usuario</w:t>
            </w:r>
          </w:p>
          <w:p w:rsidR="00F51BBA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Dirección del usuario</w:t>
            </w:r>
          </w:p>
          <w:p w:rsidR="00F51BBA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Forma de pago</w:t>
            </w:r>
          </w:p>
          <w:p w:rsidR="00F51BBA" w:rsidRPr="00F51BBA" w:rsidRDefault="00F51BBA" w:rsidP="00F51BBA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Teléfono del usuario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Recibo de pago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F51BBA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Registro en la aplicación</w:t>
            </w:r>
          </w:p>
          <w:p w:rsidR="00F51BBA" w:rsidRPr="00F51BBA" w:rsidRDefault="00F51BBA" w:rsidP="00F51BBA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F51BBA">
              <w:rPr>
                <w:rFonts w:cs="Arial"/>
                <w:sz w:val="18"/>
                <w:szCs w:val="18"/>
              </w:rPr>
              <w:t xml:space="preserve"> inicio de sesion en la aplicación</w:t>
            </w:r>
          </w:p>
          <w:p w:rsidR="00F51BBA" w:rsidRPr="00B900C0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Seleccionar producto</w:t>
            </w:r>
          </w:p>
        </w:tc>
        <w:tc>
          <w:tcPr>
            <w:tcW w:w="4236" w:type="dxa"/>
            <w:gridSpan w:val="4"/>
          </w:tcPr>
          <w:p w:rsidR="00705A7F" w:rsidRPr="006A5A84" w:rsidRDefault="00F51BBA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Asignar recibo al usuario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F51BBA" w:rsidRDefault="00F51BBA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producto</w:t>
            </w:r>
          </w:p>
          <w:p w:rsidR="00F51BBA" w:rsidRPr="00B900C0" w:rsidRDefault="00F51BBA" w:rsidP="00F51BBA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F51BBA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Confirmar pedido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para el diligenciamiento de la información del pedido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registrado sus datos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453ADB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El sistema despliega una ventana para la confirmación del pedido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453ADB">
        <w:trPr>
          <w:trHeight w:val="499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para el diligenciamiento de la información del pedido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no efectúa el ingreso de sus datos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453ADB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453A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visualiza los productos asignados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453AD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Confirmacion del producto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317" w:rsidRDefault="00137317">
      <w:r>
        <w:separator/>
      </w:r>
    </w:p>
  </w:endnote>
  <w:endnote w:type="continuationSeparator" w:id="0">
    <w:p w:rsidR="00137317" w:rsidRDefault="0013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317" w:rsidRDefault="00137317">
      <w:r>
        <w:separator/>
      </w:r>
    </w:p>
  </w:footnote>
  <w:footnote w:type="continuationSeparator" w:id="0">
    <w:p w:rsidR="00137317" w:rsidRDefault="00137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37317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53ADB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BF3FAC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3C0B"/>
    <w:rsid w:val="00E74E30"/>
    <w:rsid w:val="00ED6D68"/>
    <w:rsid w:val="00F10C00"/>
    <w:rsid w:val="00F5070C"/>
    <w:rsid w:val="00F51BBA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461DCC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32F7-641E-504A-870E-D0B80CB8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18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6</cp:revision>
  <cp:lastPrinted>2002-08-12T21:00:00Z</cp:lastPrinted>
  <dcterms:created xsi:type="dcterms:W3CDTF">2018-02-20T04:45:00Z</dcterms:created>
  <dcterms:modified xsi:type="dcterms:W3CDTF">2018-02-21T06:17:00Z</dcterms:modified>
</cp:coreProperties>
</file>