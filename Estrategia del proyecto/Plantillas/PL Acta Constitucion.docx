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0323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Ttulo1"/>
      </w:pPr>
      <w:bookmarkStart w:id="0" w:name="_Toc328401231"/>
      <w:r>
        <w:t>Conformación de</w:t>
      </w:r>
      <w:r w:rsidR="006760F4">
        <w:t>l Equipo</w:t>
      </w:r>
      <w:bookmarkEnd w:id="0"/>
    </w:p>
    <w:p w:rsidR="006760F4" w:rsidRDefault="006760F4">
      <w:pPr>
        <w:pStyle w:val="Ttulo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:rsidTr="000921F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6950E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</w:tr>
    </w:tbl>
    <w:p w:rsidR="006D217C" w:rsidRPr="006D217C" w:rsidRDefault="006D217C" w:rsidP="006D217C">
      <w:pPr>
        <w:pStyle w:val="Ttulo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:rsidTr="000921F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</w:tr>
    </w:tbl>
    <w:p w:rsidR="006760F4" w:rsidRDefault="006760F4">
      <w:pPr>
        <w:pStyle w:val="Ttulo2"/>
      </w:pPr>
      <w:bookmarkStart w:id="3" w:name="_Toc328401234"/>
      <w:bookmarkStart w:id="4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3"/>
    </w:p>
    <w:p w:rsidR="0082150E" w:rsidRDefault="00DC516C" w:rsidP="00DC516C">
      <w:pPr>
        <w:pStyle w:val="Ttulo3"/>
        <w:rPr>
          <w:lang w:val="es-MX"/>
        </w:rPr>
      </w:pPr>
      <w:bookmarkStart w:id="5" w:name="_Toc328401235"/>
      <w:bookmarkEnd w:id="4"/>
      <w:r w:rsidRPr="00DC516C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0921F9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AB556C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Ttulo3"/>
        <w:rPr>
          <w:lang w:val="es-MX"/>
        </w:rPr>
      </w:pPr>
      <w:bookmarkStart w:id="6" w:name="_Toc328401236"/>
      <w:r w:rsidRPr="0082150E">
        <w:rPr>
          <w:lang w:val="es-MX"/>
        </w:rPr>
        <w:t>M</w:t>
      </w:r>
      <w:r w:rsidR="00DC516C">
        <w:rPr>
          <w:lang w:val="es-MX"/>
        </w:rPr>
        <w:t>edios de comunicación</w:t>
      </w:r>
      <w:bookmarkEnd w:id="6"/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Ttulo3"/>
        <w:rPr>
          <w:lang w:val="es-MX"/>
        </w:rPr>
      </w:pPr>
      <w:bookmarkStart w:id="7" w:name="_Toc328401237"/>
      <w:r>
        <w:rPr>
          <w:lang w:val="es-MX"/>
        </w:rPr>
        <w:t>Ciclo de entregas</w:t>
      </w:r>
      <w:bookmarkEnd w:id="7"/>
    </w:p>
    <w:p w:rsidR="009C2354" w:rsidRDefault="009C2354" w:rsidP="009C2354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Ttulo3"/>
        <w:rPr>
          <w:lang w:val="es-MX"/>
        </w:rPr>
      </w:pPr>
      <w:bookmarkStart w:id="8" w:name="_Toc328401238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ecanismos de toma de decisiones</w:t>
      </w:r>
      <w:bookmarkEnd w:id="8"/>
    </w:p>
    <w:p w:rsidR="004C7BB8" w:rsidRDefault="004C7BB8" w:rsidP="004C7BB8">
      <w:pPr>
        <w:rPr>
          <w:lang w:val="es-MX"/>
        </w:rPr>
      </w:pP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Ttulo3"/>
        <w:rPr>
          <w:rFonts w:cs="Arial"/>
        </w:rPr>
      </w:pPr>
      <w:bookmarkStart w:id="9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9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4E0363" w:rsidP="007C535A">
      <w:pPr>
        <w:rPr>
          <w:rFonts w:cs="Arial"/>
        </w:rPr>
      </w:pPr>
      <w:r>
        <w:rPr>
          <w:rFonts w:cs="Arial"/>
        </w:rPr>
        <w:br w:type="page"/>
      </w:r>
    </w:p>
    <w:p w:rsidR="0083314A" w:rsidRPr="00D70D57" w:rsidRDefault="00C5693D" w:rsidP="00DC516C">
      <w:pPr>
        <w:pStyle w:val="Ttulo3"/>
        <w:rPr>
          <w:rFonts w:cs="Arial"/>
          <w:lang w:val="es-MX"/>
        </w:rPr>
      </w:pPr>
      <w:bookmarkStart w:id="10" w:name="_Toc328401240"/>
      <w:r w:rsidRPr="00D70D57">
        <w:rPr>
          <w:rFonts w:cs="Arial"/>
          <w:lang w:val="es-MX"/>
        </w:rPr>
        <w:lastRenderedPageBreak/>
        <w:t>Compromisos</w:t>
      </w:r>
      <w:bookmarkEnd w:id="10"/>
    </w:p>
    <w:p w:rsidR="00845EBB" w:rsidRPr="00845EBB" w:rsidRDefault="00470428" w:rsidP="00845EBB">
      <w:pPr>
        <w:pStyle w:val="Ttulo2"/>
      </w:pPr>
      <w:bookmarkStart w:id="11" w:name="_Toc328401241"/>
      <w:r>
        <w:t>Disponibilidad de los participantes</w:t>
      </w:r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0921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4C7BB8" w:rsidRDefault="00583DF7" w:rsidP="00C8183F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331BC8" w:rsidRP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49187F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Pr="00331BC8" w:rsidRDefault="00331BC8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B603F5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69314E" w:rsidRDefault="00331BC8" w:rsidP="00331BC8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69314E" w:rsidRPr="0069314E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Default="0069314E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Pr="0069314E" w:rsidRDefault="0069314E" w:rsidP="001F0D5F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4E" w:rsidRPr="0069314E" w:rsidRDefault="0069314E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</w:tbl>
    <w:p w:rsidR="00306F94" w:rsidRDefault="00306F94" w:rsidP="00470428"/>
    <w:p w:rsidR="00306F94" w:rsidRDefault="00306F94">
      <w:r>
        <w:br w:type="page"/>
      </w:r>
    </w:p>
    <w:p w:rsidR="00BA70FB" w:rsidRDefault="00BA70FB" w:rsidP="00470428"/>
    <w:p w:rsidR="00080306" w:rsidRDefault="00D1040A" w:rsidP="00D1040A">
      <w:pPr>
        <w:pStyle w:val="Ttulo1"/>
      </w:pPr>
      <w:bookmarkStart w:id="12" w:name="_Toc328401242"/>
      <w:r>
        <w:t>Objetivos</w:t>
      </w:r>
      <w:bookmarkEnd w:id="12"/>
    </w:p>
    <w:p w:rsidR="00F024E5" w:rsidRPr="00FD300F" w:rsidRDefault="00D1040A" w:rsidP="00D1040A">
      <w:pPr>
        <w:pStyle w:val="Ttulo2"/>
      </w:pPr>
      <w:bookmarkStart w:id="13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3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C535A" w:rsidRDefault="007C535A" w:rsidP="007C535A">
      <w:pPr>
        <w:jc w:val="both"/>
      </w:pPr>
      <w:r>
        <w:t>Objetivo:</w:t>
      </w:r>
      <w:r w:rsidR="00B82057">
        <w:t xml:space="preserve"> </w:t>
      </w:r>
    </w:p>
    <w:p w:rsidR="007C535A" w:rsidRDefault="007C535A" w:rsidP="007C535A">
      <w:pPr>
        <w:jc w:val="both"/>
        <w:rPr>
          <w:rFonts w:cs="Arial"/>
        </w:rPr>
      </w:pPr>
    </w:p>
    <w:p w:rsidR="00D84D66" w:rsidRPr="00703809" w:rsidRDefault="007C535A" w:rsidP="007C535A">
      <w:pPr>
        <w:pStyle w:val="Prrafodelista"/>
        <w:numPr>
          <w:ilvl w:val="0"/>
          <w:numId w:val="15"/>
        </w:numPr>
        <w:jc w:val="both"/>
      </w:pPr>
      <w:r w:rsidRPr="007C535A">
        <w:rPr>
          <w:rFonts w:cs="Arial"/>
        </w:rPr>
        <w:t>Métrica.</w:t>
      </w:r>
      <w:r w:rsidR="00B82057" w:rsidRPr="007C535A">
        <w:rPr>
          <w:rFonts w:cs="Arial"/>
        </w:rPr>
        <w:t xml:space="preserve"> </w:t>
      </w:r>
    </w:p>
    <w:p w:rsidR="00703809" w:rsidRDefault="00703809" w:rsidP="00703809">
      <w:pPr>
        <w:ind w:left="360"/>
        <w:jc w:val="both"/>
      </w:pPr>
    </w:p>
    <w:p w:rsidR="007C535A" w:rsidRDefault="007C535A" w:rsidP="00703809">
      <w:pPr>
        <w:jc w:val="both"/>
      </w:pPr>
      <w:r>
        <w:t>Objetivo:</w:t>
      </w:r>
    </w:p>
    <w:p w:rsidR="00703809" w:rsidRDefault="00B82057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>Métrica</w:t>
      </w:r>
      <w:r w:rsidR="00B82057">
        <w:rPr>
          <w:rFonts w:cs="Arial"/>
        </w:rPr>
        <w:t xml:space="preserve"> </w:t>
      </w:r>
    </w:p>
    <w:p w:rsidR="00F024E5" w:rsidRPr="00FD300F" w:rsidRDefault="00F024E5" w:rsidP="00D1040A">
      <w:pPr>
        <w:pStyle w:val="Ttulo2"/>
      </w:pPr>
      <w:bookmarkStart w:id="14" w:name="_Toc328401244"/>
      <w:r w:rsidRPr="00FD300F">
        <w:t xml:space="preserve">Objetivos de los miembros del </w:t>
      </w:r>
      <w:r w:rsidR="00C93813">
        <w:t>equipo</w:t>
      </w:r>
      <w:bookmarkEnd w:id="14"/>
    </w:p>
    <w:p w:rsidR="00F024E5" w:rsidRPr="00D70D57" w:rsidRDefault="00F024E5" w:rsidP="00D70D57"/>
    <w:p w:rsidR="00703809" w:rsidRDefault="00703809" w:rsidP="00703809">
      <w:pPr>
        <w:jc w:val="both"/>
      </w:pPr>
      <w:r>
        <w:t>Objetivo</w:t>
      </w:r>
      <w:r w:rsidRPr="00FD300F">
        <w:t>:</w:t>
      </w:r>
      <w:r w:rsidR="008D39F6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Default="00703809" w:rsidP="000F5B90">
      <w:pPr>
        <w:numPr>
          <w:ilvl w:val="0"/>
          <w:numId w:val="5"/>
        </w:numPr>
        <w:jc w:val="both"/>
        <w:rPr>
          <w:rFonts w:cs="Arial"/>
        </w:rPr>
      </w:pPr>
      <w:r w:rsidRPr="007C535A">
        <w:rPr>
          <w:rFonts w:cs="Arial"/>
        </w:rPr>
        <w:t xml:space="preserve">Métrica </w:t>
      </w:r>
    </w:p>
    <w:p w:rsidR="007C535A" w:rsidRPr="007C535A" w:rsidRDefault="007C535A" w:rsidP="007C535A">
      <w:pPr>
        <w:ind w:left="360"/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F6667C" w:rsidRPr="00F6667C"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940C63">
      <w:pPr>
        <w:numPr>
          <w:ilvl w:val="0"/>
          <w:numId w:val="5"/>
        </w:numPr>
        <w:jc w:val="both"/>
      </w:pPr>
      <w:r w:rsidRPr="007C535A">
        <w:rPr>
          <w:rFonts w:cs="Arial"/>
        </w:rPr>
        <w:t xml:space="preserve">Métrica </w:t>
      </w:r>
    </w:p>
    <w:p w:rsidR="00F024E5" w:rsidRPr="00FD300F" w:rsidRDefault="00F024E5" w:rsidP="00D1040A">
      <w:pPr>
        <w:pStyle w:val="Ttulo2"/>
      </w:pPr>
      <w:bookmarkStart w:id="15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5"/>
    </w:p>
    <w:p w:rsidR="00470428" w:rsidRDefault="00C423C3" w:rsidP="00C423C3">
      <w:pPr>
        <w:pStyle w:val="Ttulo3"/>
        <w:jc w:val="both"/>
      </w:pPr>
      <w:bookmarkStart w:id="16" w:name="_Toc328401246"/>
      <w:r>
        <w:t>Líder</w:t>
      </w:r>
      <w:bookmarkEnd w:id="16"/>
    </w:p>
    <w:p w:rsidR="00703809" w:rsidRDefault="00703809" w:rsidP="00703809"/>
    <w:p w:rsidR="0005655C" w:rsidRDefault="00703809" w:rsidP="0005655C">
      <w:r>
        <w:t>Objetivo</w:t>
      </w:r>
    </w:p>
    <w:p w:rsidR="00BE3C33" w:rsidRDefault="00BE3C33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05655C" w:rsidP="0005655C">
      <w:pPr>
        <w:pStyle w:val="Prrafodelista"/>
        <w:numPr>
          <w:ilvl w:val="0"/>
          <w:numId w:val="5"/>
        </w:numPr>
      </w:pPr>
      <w:r w:rsidRPr="0005655C">
        <w:rPr>
          <w:rFonts w:cs="Arial"/>
        </w:rPr>
        <w:t>Métrica</w:t>
      </w:r>
      <w:r>
        <w:rPr>
          <w:rFonts w:cs="Arial"/>
        </w:rPr>
        <w:t xml:space="preserve"> 1</w:t>
      </w:r>
      <w:r>
        <w:t>.</w:t>
      </w:r>
    </w:p>
    <w:p w:rsidR="00703809" w:rsidRPr="00703809" w:rsidRDefault="00703809" w:rsidP="0005655C">
      <w:pPr>
        <w:ind w:left="360"/>
        <w:jc w:val="both"/>
      </w:pPr>
    </w:p>
    <w:p w:rsidR="00703809" w:rsidRDefault="00703809" w:rsidP="00703809">
      <w:pPr>
        <w:jc w:val="both"/>
      </w:pPr>
    </w:p>
    <w:p w:rsidR="0005655C" w:rsidRDefault="00703809" w:rsidP="0005655C">
      <w:r>
        <w:t>Objetivo</w:t>
      </w:r>
      <w:r w:rsidR="0005655C">
        <w:t xml:space="preserve">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703809" w:rsidP="004E604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05655C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Ttulo3"/>
        <w:jc w:val="both"/>
      </w:pPr>
      <w:bookmarkStart w:id="17" w:name="_Toc328401247"/>
      <w:r>
        <w:t>Líder de planeación</w:t>
      </w:r>
      <w:bookmarkEnd w:id="17"/>
    </w:p>
    <w:p w:rsidR="00900337" w:rsidRDefault="00703809" w:rsidP="00F4719C">
      <w:pPr>
        <w:jc w:val="both"/>
      </w:pPr>
      <w:r>
        <w:t>Objetivo</w:t>
      </w:r>
      <w:r w:rsidR="00F4719C">
        <w:t xml:space="preserve"> </w:t>
      </w:r>
    </w:p>
    <w:p w:rsidR="00703809" w:rsidRDefault="00F4719C" w:rsidP="00703809">
      <w:pPr>
        <w:jc w:val="both"/>
      </w:pPr>
      <w:r>
        <w:t xml:space="preserve"> </w:t>
      </w:r>
      <w:r w:rsidR="0005655C">
        <w:t xml:space="preserve"> </w:t>
      </w:r>
    </w:p>
    <w:p w:rsidR="00900337" w:rsidRDefault="00703809" w:rsidP="007C535A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  <w:r w:rsidR="007C535A" w:rsidRPr="00F4719C">
        <w:t xml:space="preserve"> </w:t>
      </w:r>
    </w:p>
    <w:p w:rsidR="00900337" w:rsidRPr="00F4719C" w:rsidRDefault="00900337" w:rsidP="00900337">
      <w:pPr>
        <w:ind w:left="360"/>
        <w:jc w:val="both"/>
      </w:pPr>
    </w:p>
    <w:p w:rsidR="00703809" w:rsidRDefault="00703809" w:rsidP="00703809">
      <w:pPr>
        <w:jc w:val="both"/>
      </w:pPr>
    </w:p>
    <w:p w:rsidR="00126E1E" w:rsidRDefault="00703809" w:rsidP="00703809">
      <w:pPr>
        <w:jc w:val="both"/>
      </w:pPr>
      <w:r>
        <w:t>Objetivo</w:t>
      </w:r>
      <w:r w:rsidR="00126E1E">
        <w:t xml:space="preserve"> </w:t>
      </w:r>
    </w:p>
    <w:p w:rsidR="007C535A" w:rsidRDefault="007C535A" w:rsidP="00703809">
      <w:pPr>
        <w:jc w:val="both"/>
      </w:pPr>
    </w:p>
    <w:p w:rsidR="00703809" w:rsidRPr="00703809" w:rsidRDefault="00126E1E" w:rsidP="007C535A">
      <w:pPr>
        <w:numPr>
          <w:ilvl w:val="0"/>
          <w:numId w:val="5"/>
        </w:numPr>
        <w:jc w:val="both"/>
      </w:pPr>
      <w:r w:rsidRPr="00126E1E">
        <w:rPr>
          <w:rFonts w:cs="Arial"/>
        </w:rPr>
        <w:t xml:space="preserve">Métrica </w:t>
      </w:r>
      <w:r w:rsidR="007C535A" w:rsidRPr="00126E1E">
        <w:t xml:space="preserve"> </w:t>
      </w:r>
    </w:p>
    <w:p w:rsidR="00703809" w:rsidRPr="00703809" w:rsidRDefault="00703809" w:rsidP="00703809"/>
    <w:p w:rsidR="003A3538" w:rsidRDefault="003A3538" w:rsidP="00C423C3">
      <w:pPr>
        <w:pStyle w:val="Ttulo3"/>
        <w:jc w:val="both"/>
      </w:pPr>
      <w:bookmarkStart w:id="18" w:name="_Toc328401248"/>
      <w:r>
        <w:t>Líder de proceso</w:t>
      </w:r>
      <w:r w:rsidR="0054717B">
        <w:t>s</w:t>
      </w:r>
      <w:r>
        <w:t>/calidad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6950E0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C535A" w:rsidRDefault="00703809" w:rsidP="00624DD6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6950E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C535A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94AB0" w:rsidRDefault="00703809" w:rsidP="00703809">
      <w:pPr>
        <w:numPr>
          <w:ilvl w:val="0"/>
          <w:numId w:val="5"/>
        </w:numPr>
        <w:jc w:val="both"/>
        <w:rPr>
          <w:rFonts w:cs="Arial"/>
        </w:rPr>
      </w:pPr>
      <w:r w:rsidRPr="00703809">
        <w:rPr>
          <w:rFonts w:cs="Arial"/>
        </w:rPr>
        <w:t>Métrica</w:t>
      </w:r>
      <w:r w:rsidR="008F7791">
        <w:rPr>
          <w:rFonts w:cs="Arial"/>
        </w:rPr>
        <w:t>.</w:t>
      </w:r>
    </w:p>
    <w:p w:rsidR="003A3538" w:rsidRDefault="00C423C3" w:rsidP="00C423C3">
      <w:pPr>
        <w:pStyle w:val="Ttulo3"/>
      </w:pPr>
      <w:bookmarkStart w:id="19" w:name="_Toc328401249"/>
      <w:r>
        <w:t>Líder de desarrollo</w:t>
      </w:r>
      <w:bookmarkEnd w:id="19"/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</w:p>
    <w:p w:rsidR="007C535A" w:rsidRDefault="007C535A" w:rsidP="00703809">
      <w:pPr>
        <w:jc w:val="both"/>
      </w:pPr>
    </w:p>
    <w:p w:rsidR="00703809" w:rsidRPr="007C535A" w:rsidRDefault="00703809" w:rsidP="002F364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  <w:r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E2380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Ttulo3"/>
      </w:pPr>
      <w:bookmarkStart w:id="20" w:name="_Toc328401250"/>
      <w:r>
        <w:t>Líder de soporte</w:t>
      </w:r>
      <w:bookmarkEnd w:id="20"/>
    </w:p>
    <w:p w:rsidR="001974F1" w:rsidRPr="001974F1" w:rsidRDefault="001974F1" w:rsidP="001974F1"/>
    <w:p w:rsidR="00703809" w:rsidRDefault="00703809" w:rsidP="00703809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1974F1" w:rsidRPr="001974F1" w:rsidRDefault="00703809" w:rsidP="0097677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</w:p>
    <w:p w:rsidR="00703809" w:rsidRDefault="00703809" w:rsidP="007C535A">
      <w:pPr>
        <w:ind w:left="360"/>
        <w:jc w:val="both"/>
      </w:pPr>
    </w:p>
    <w:p w:rsidR="001974F1" w:rsidRDefault="00703809" w:rsidP="001974F1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</w:p>
    <w:p w:rsidR="00703809" w:rsidRPr="00126E1E" w:rsidRDefault="00703809" w:rsidP="003755FE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  <w:r w:rsidRPr="007C535A">
        <w:rPr>
          <w:rFonts w:cs="Arial"/>
        </w:rPr>
        <w:t xml:space="preserve"> </w:t>
      </w:r>
    </w:p>
    <w:p w:rsidR="00126E1E" w:rsidRDefault="00126E1E" w:rsidP="00126E1E">
      <w:pPr>
        <w:jc w:val="both"/>
      </w:pPr>
    </w:p>
    <w:p w:rsidR="00126E1E" w:rsidRDefault="00126E1E" w:rsidP="00126E1E">
      <w:pPr>
        <w:pStyle w:val="Ttulo3"/>
      </w:pPr>
      <w:r>
        <w:t xml:space="preserve">Líder de Arquitectura </w:t>
      </w:r>
    </w:p>
    <w:p w:rsidR="00900337" w:rsidRDefault="007C535A" w:rsidP="00126E1E">
      <w:pPr>
        <w:jc w:val="both"/>
      </w:pPr>
      <w:r>
        <w:t>Objetivo:</w:t>
      </w:r>
      <w:r w:rsidR="00126E1E">
        <w:t xml:space="preserve"> </w:t>
      </w:r>
    </w:p>
    <w:p w:rsidR="00900337" w:rsidRDefault="00900337" w:rsidP="00126E1E">
      <w:pPr>
        <w:jc w:val="both"/>
      </w:pPr>
    </w:p>
    <w:p w:rsidR="00703809" w:rsidRPr="00703809" w:rsidRDefault="00900337" w:rsidP="007C535A">
      <w:pPr>
        <w:pStyle w:val="Prrafodelista"/>
        <w:numPr>
          <w:ilvl w:val="0"/>
          <w:numId w:val="5"/>
        </w:numPr>
        <w:jc w:val="both"/>
      </w:pPr>
      <w:r>
        <w:t xml:space="preserve">Métrica </w:t>
      </w:r>
      <w:r w:rsidR="007C535A" w:rsidRPr="00703809">
        <w:t xml:space="preserve"> </w:t>
      </w:r>
    </w:p>
    <w:p w:rsidR="00703809" w:rsidRPr="00703809" w:rsidRDefault="00703809" w:rsidP="00703809"/>
    <w:p w:rsidR="00E23647" w:rsidRDefault="00E23647" w:rsidP="00E23647">
      <w:pPr>
        <w:pStyle w:val="Ttulo1"/>
      </w:pPr>
      <w:bookmarkStart w:id="21" w:name="_Toc328401251"/>
      <w:r>
        <w:t>Definición general del proyecto</w:t>
      </w:r>
      <w:bookmarkEnd w:id="21"/>
    </w:p>
    <w:p w:rsidR="00BD27BD" w:rsidRDefault="00E23647" w:rsidP="00BD27BD">
      <w:pPr>
        <w:pStyle w:val="Ttulo2"/>
      </w:pPr>
      <w:bookmarkStart w:id="22" w:name="_Toc328401252"/>
      <w:r w:rsidRPr="00FD300F">
        <w:t>Objetivo</w:t>
      </w:r>
      <w:r>
        <w:t>s del Proyect</w:t>
      </w:r>
      <w:bookmarkEnd w:id="22"/>
      <w:r w:rsidR="00BD27BD">
        <w:t>o</w:t>
      </w:r>
    </w:p>
    <w:p w:rsidR="00BD27BD" w:rsidRDefault="00BD27BD" w:rsidP="00BD27BD"/>
    <w:p w:rsidR="00C050B2" w:rsidRPr="00BD27BD" w:rsidRDefault="00C050B2" w:rsidP="00C050B2">
      <w:pPr>
        <w:pStyle w:val="Prrafodelista"/>
        <w:ind w:left="360"/>
      </w:pPr>
    </w:p>
    <w:p w:rsidR="00BD27BD" w:rsidRPr="00BD27BD" w:rsidRDefault="00BD27BD" w:rsidP="00BD27BD"/>
    <w:p w:rsidR="00703809" w:rsidRPr="00703809" w:rsidRDefault="00703809" w:rsidP="00703809"/>
    <w:p w:rsidR="00E23647" w:rsidRDefault="00E23647" w:rsidP="00E23647">
      <w:pPr>
        <w:pStyle w:val="Ttulo2"/>
      </w:pPr>
      <w:bookmarkStart w:id="23" w:name="_Toc328401253"/>
      <w:r>
        <w:t>Alc</w:t>
      </w:r>
      <w:r w:rsidR="00BD27BD">
        <w:t>anc</w:t>
      </w:r>
      <w:r>
        <w:t>e del Proyecto</w:t>
      </w:r>
      <w:bookmarkEnd w:id="23"/>
    </w:p>
    <w:p w:rsidR="0032054C" w:rsidRDefault="0032054C" w:rsidP="0032054C"/>
    <w:p w:rsidR="00C050B2" w:rsidRDefault="00C050B2" w:rsidP="00C050B2">
      <w:pPr>
        <w:pStyle w:val="Prrafodelista"/>
        <w:jc w:val="both"/>
      </w:pPr>
    </w:p>
    <w:p w:rsidR="00C050B2" w:rsidRPr="0032054C" w:rsidRDefault="00C050B2" w:rsidP="00C050B2">
      <w:pPr>
        <w:jc w:val="both"/>
      </w:pPr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4" w:name="_Toc328401254"/>
      <w:r>
        <w:t>Metas del Proyecto</w:t>
      </w:r>
      <w:bookmarkEnd w:id="24"/>
    </w:p>
    <w:p w:rsidR="003F04AE" w:rsidRDefault="003F04AE" w:rsidP="003F04AE"/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8C3174" w:rsidRDefault="00E23647" w:rsidP="00E23647">
      <w:pPr>
        <w:pStyle w:val="Ttulo2"/>
      </w:pPr>
      <w:bookmarkStart w:id="25" w:name="_Toc328401255"/>
      <w:r>
        <w:t>Restricciones y suposiciones</w:t>
      </w:r>
      <w:bookmarkEnd w:id="25"/>
    </w:p>
    <w:p w:rsidR="008C3174" w:rsidRDefault="008C3174">
      <w:pPr>
        <w:rPr>
          <w:b/>
          <w:i/>
          <w:sz w:val="24"/>
        </w:rPr>
      </w:pPr>
    </w:p>
    <w:p w:rsidR="00E23647" w:rsidRDefault="00E23647" w:rsidP="003F2ADF">
      <w:pPr>
        <w:pStyle w:val="Ttulo2"/>
        <w:numPr>
          <w:ilvl w:val="0"/>
          <w:numId w:val="0"/>
        </w:numPr>
        <w:ind w:left="576" w:hanging="576"/>
      </w:pPr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Ttulo1"/>
      </w:pPr>
      <w:bookmarkStart w:id="26" w:name="_Toc328401256"/>
      <w:r>
        <w:t>Firma del acta</w:t>
      </w:r>
      <w:bookmarkEnd w:id="26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</w:t>
      </w:r>
      <w:r w:rsidR="009D26F5">
        <w:rPr>
          <w:rFonts w:cs="Arial"/>
          <w:snapToGrid w:val="0"/>
          <w:lang w:val="es-ES_tradnl"/>
        </w:rPr>
        <w:t>7</w:t>
      </w:r>
      <w:r>
        <w:rPr>
          <w:rFonts w:cs="Arial"/>
          <w:snapToGrid w:val="0"/>
          <w:lang w:val="es-ES_tradnl"/>
        </w:rPr>
        <w:t xml:space="preserve">) días del mes de </w:t>
      </w:r>
      <w:r w:rsidR="009D26F5">
        <w:rPr>
          <w:rFonts w:cs="Arial"/>
          <w:snapToGrid w:val="0"/>
          <w:lang w:val="es-ES_tradnl"/>
        </w:rPr>
        <w:t xml:space="preserve">febrero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E45988" w:rsidRDefault="00703809" w:rsidP="008A754A">
      <w:pPr>
        <w:jc w:val="both"/>
        <w:rPr>
          <w:b/>
        </w:rPr>
      </w:pP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</w:t>
      </w:r>
      <w:r w:rsidR="00E45988">
        <w:rPr>
          <w:rFonts w:cs="Arial"/>
          <w:snapToGrid w:val="0"/>
          <w:lang w:val="es-ES_tradnl"/>
        </w:rPr>
        <w:t>l Equipo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61B59" w:rsidRDefault="00861B59" w:rsidP="00861B5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00E45988">
        <w:rPr>
          <w:rFonts w:cs="Arial"/>
          <w:snapToGrid w:val="0"/>
          <w:lang w:val="es-ES_tradnl"/>
        </w:rPr>
        <w:t>Líder de Calidad</w:t>
      </w: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E45988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Soporte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Arquitectur</w:t>
      </w:r>
      <w:bookmarkStart w:id="27" w:name="_GoBack"/>
      <w:bookmarkEnd w:id="27"/>
      <w:r>
        <w:rPr>
          <w:rFonts w:cs="Arial"/>
          <w:snapToGrid w:val="0"/>
          <w:lang w:val="es-ES_tradnl"/>
        </w:rPr>
        <w:t>a</w:t>
      </w:r>
    </w:p>
    <w:sectPr w:rsidR="008A754A" w:rsidSect="00C872DA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2C" w:rsidRDefault="0003232C">
      <w:r>
        <w:separator/>
      </w:r>
    </w:p>
  </w:endnote>
  <w:endnote w:type="continuationSeparator" w:id="0">
    <w:p w:rsidR="0003232C" w:rsidRDefault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0E0" w:rsidRDefault="006950E0">
    <w:pPr>
      <w:pStyle w:val="Piedepgina"/>
      <w:pBdr>
        <w:top w:val="single" w:sz="4" w:space="1" w:color="auto"/>
      </w:pBdr>
    </w:pPr>
    <w:r>
      <w:t>V</w:t>
    </w:r>
    <w:r w:rsidR="004B3B4D">
      <w:t>ersión 2</w:t>
    </w:r>
    <w:r>
      <w:t xml:space="preserve">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3B4D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B3B4D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2C" w:rsidRDefault="0003232C">
      <w:r>
        <w:separator/>
      </w:r>
    </w:p>
  </w:footnote>
  <w:footnote w:type="continuationSeparator" w:id="0">
    <w:p w:rsidR="0003232C" w:rsidRDefault="00032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6950E0" w:rsidTr="00C079C6">
      <w:trPr>
        <w:trHeight w:val="1135"/>
      </w:trPr>
      <w:tc>
        <w:tcPr>
          <w:tcW w:w="1586" w:type="dxa"/>
          <w:vAlign w:val="center"/>
        </w:tcPr>
        <w:p w:rsidR="006950E0" w:rsidRDefault="006950E0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6950E0" w:rsidRPr="00DF5BA0" w:rsidRDefault="006950E0" w:rsidP="000D6E4F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6950E0" w:rsidRDefault="006950E0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eastAsia="es-CO"/>
            </w:rPr>
            <w:drawing>
              <wp:inline distT="0" distB="0" distL="0" distR="0">
                <wp:extent cx="695156" cy="61912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359"/>
                        <a:stretch/>
                      </pic:blipFill>
                      <pic:spPr bwMode="auto">
                        <a:xfrm>
                          <a:off x="0" y="0"/>
                          <a:ext cx="702571" cy="625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6950E0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6950E0" w:rsidRPr="000D6E4F" w:rsidRDefault="006950E0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6950E0" w:rsidRPr="000D6E4F" w:rsidRDefault="006950E0" w:rsidP="000E415A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</w:t>
          </w:r>
          <w:r w:rsidR="000E415A">
            <w:rPr>
              <w:b/>
            </w:rPr>
            <w:t>APICOOP</w:t>
          </w:r>
        </w:p>
      </w:tc>
      <w:tc>
        <w:tcPr>
          <w:tcW w:w="1701" w:type="dxa"/>
          <w:gridSpan w:val="2"/>
          <w:vAlign w:val="center"/>
        </w:tcPr>
        <w:p w:rsidR="006950E0" w:rsidRPr="000D6E4F" w:rsidRDefault="006950E0" w:rsidP="008557B4">
          <w:pPr>
            <w:pStyle w:val="Encabezado"/>
            <w:jc w:val="center"/>
            <w:rPr>
              <w:b/>
            </w:rPr>
          </w:pPr>
          <w:r>
            <w:rPr>
              <w:b/>
            </w:rPr>
            <w:t>METFOR</w:t>
          </w:r>
        </w:p>
      </w:tc>
    </w:tr>
    <w:tr w:rsidR="006950E0">
      <w:trPr>
        <w:cantSplit/>
        <w:trHeight w:val="247"/>
      </w:trPr>
      <w:tc>
        <w:tcPr>
          <w:tcW w:w="1586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6950E0" w:rsidRDefault="006950E0" w:rsidP="009A05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4424821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65CEE"/>
    <w:multiLevelType w:val="hybridMultilevel"/>
    <w:tmpl w:val="E35A9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518A"/>
    <w:multiLevelType w:val="hybridMultilevel"/>
    <w:tmpl w:val="D9820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487A04"/>
    <w:multiLevelType w:val="hybridMultilevel"/>
    <w:tmpl w:val="6F56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C7324C"/>
    <w:multiLevelType w:val="hybridMultilevel"/>
    <w:tmpl w:val="8E70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22F73"/>
    <w:rsid w:val="0003232C"/>
    <w:rsid w:val="00050821"/>
    <w:rsid w:val="000532B1"/>
    <w:rsid w:val="0005336F"/>
    <w:rsid w:val="0005655C"/>
    <w:rsid w:val="00072E0D"/>
    <w:rsid w:val="00077C3B"/>
    <w:rsid w:val="00080306"/>
    <w:rsid w:val="0008536D"/>
    <w:rsid w:val="000921F9"/>
    <w:rsid w:val="000A30FD"/>
    <w:rsid w:val="000B05B6"/>
    <w:rsid w:val="000C0B01"/>
    <w:rsid w:val="000C2B0B"/>
    <w:rsid w:val="000D0BC4"/>
    <w:rsid w:val="000D4E83"/>
    <w:rsid w:val="000D6E4F"/>
    <w:rsid w:val="000E415A"/>
    <w:rsid w:val="000F7736"/>
    <w:rsid w:val="00100BB1"/>
    <w:rsid w:val="00104827"/>
    <w:rsid w:val="00104F15"/>
    <w:rsid w:val="00112544"/>
    <w:rsid w:val="00126E1E"/>
    <w:rsid w:val="0013421A"/>
    <w:rsid w:val="0017097E"/>
    <w:rsid w:val="001858FA"/>
    <w:rsid w:val="0019027E"/>
    <w:rsid w:val="00191B10"/>
    <w:rsid w:val="0019334F"/>
    <w:rsid w:val="001974F1"/>
    <w:rsid w:val="001E6071"/>
    <w:rsid w:val="001F0D5F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4F01"/>
    <w:rsid w:val="002C57D5"/>
    <w:rsid w:val="002D27E8"/>
    <w:rsid w:val="002E754A"/>
    <w:rsid w:val="00306F94"/>
    <w:rsid w:val="0031000A"/>
    <w:rsid w:val="0032054C"/>
    <w:rsid w:val="00323566"/>
    <w:rsid w:val="00326F4F"/>
    <w:rsid w:val="00331BC8"/>
    <w:rsid w:val="00331C66"/>
    <w:rsid w:val="00341292"/>
    <w:rsid w:val="00341CE1"/>
    <w:rsid w:val="003431CE"/>
    <w:rsid w:val="003545FB"/>
    <w:rsid w:val="00360AFA"/>
    <w:rsid w:val="00366743"/>
    <w:rsid w:val="00390F37"/>
    <w:rsid w:val="003A3538"/>
    <w:rsid w:val="003D0191"/>
    <w:rsid w:val="003D064A"/>
    <w:rsid w:val="003E5A12"/>
    <w:rsid w:val="003F04AE"/>
    <w:rsid w:val="003F2ADF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B3B4D"/>
    <w:rsid w:val="004C5600"/>
    <w:rsid w:val="004C7058"/>
    <w:rsid w:val="004C7BB8"/>
    <w:rsid w:val="004D1D13"/>
    <w:rsid w:val="004D720F"/>
    <w:rsid w:val="004E0363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D1FCC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0E5"/>
    <w:rsid w:val="0066522A"/>
    <w:rsid w:val="00670B08"/>
    <w:rsid w:val="006760F4"/>
    <w:rsid w:val="00687E39"/>
    <w:rsid w:val="0069314E"/>
    <w:rsid w:val="006950E0"/>
    <w:rsid w:val="006967A6"/>
    <w:rsid w:val="006B1561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94AB0"/>
    <w:rsid w:val="007B02C7"/>
    <w:rsid w:val="007B1626"/>
    <w:rsid w:val="007B692D"/>
    <w:rsid w:val="007C535A"/>
    <w:rsid w:val="007C5F08"/>
    <w:rsid w:val="007C71FD"/>
    <w:rsid w:val="007F7B88"/>
    <w:rsid w:val="00811AAE"/>
    <w:rsid w:val="00811C76"/>
    <w:rsid w:val="0081676F"/>
    <w:rsid w:val="0082150E"/>
    <w:rsid w:val="0083314A"/>
    <w:rsid w:val="008370D6"/>
    <w:rsid w:val="00845EBB"/>
    <w:rsid w:val="008473E8"/>
    <w:rsid w:val="0085261A"/>
    <w:rsid w:val="008557B4"/>
    <w:rsid w:val="00861B59"/>
    <w:rsid w:val="00861EFD"/>
    <w:rsid w:val="008630D8"/>
    <w:rsid w:val="0087353F"/>
    <w:rsid w:val="00877826"/>
    <w:rsid w:val="008825ED"/>
    <w:rsid w:val="008876A8"/>
    <w:rsid w:val="00894F8C"/>
    <w:rsid w:val="008A754A"/>
    <w:rsid w:val="008C3174"/>
    <w:rsid w:val="008D135A"/>
    <w:rsid w:val="008D39F6"/>
    <w:rsid w:val="008E3F95"/>
    <w:rsid w:val="008E7863"/>
    <w:rsid w:val="008F7791"/>
    <w:rsid w:val="00900337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D26F5"/>
    <w:rsid w:val="009E777A"/>
    <w:rsid w:val="009F328E"/>
    <w:rsid w:val="009F412F"/>
    <w:rsid w:val="009F4503"/>
    <w:rsid w:val="009F7F98"/>
    <w:rsid w:val="00A07195"/>
    <w:rsid w:val="00A11D98"/>
    <w:rsid w:val="00A20A49"/>
    <w:rsid w:val="00A27365"/>
    <w:rsid w:val="00A445F4"/>
    <w:rsid w:val="00A4620B"/>
    <w:rsid w:val="00A54C7C"/>
    <w:rsid w:val="00A57A26"/>
    <w:rsid w:val="00A75696"/>
    <w:rsid w:val="00A75DD2"/>
    <w:rsid w:val="00A76F98"/>
    <w:rsid w:val="00AB464E"/>
    <w:rsid w:val="00AB556C"/>
    <w:rsid w:val="00AC0D2A"/>
    <w:rsid w:val="00AC62EB"/>
    <w:rsid w:val="00AD5DA6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3452"/>
    <w:rsid w:val="00B26F88"/>
    <w:rsid w:val="00B52F1A"/>
    <w:rsid w:val="00B603F5"/>
    <w:rsid w:val="00B63CC3"/>
    <w:rsid w:val="00B82057"/>
    <w:rsid w:val="00B9310A"/>
    <w:rsid w:val="00B93912"/>
    <w:rsid w:val="00BA520C"/>
    <w:rsid w:val="00BA70FB"/>
    <w:rsid w:val="00BB1B9F"/>
    <w:rsid w:val="00BC391F"/>
    <w:rsid w:val="00BD27BD"/>
    <w:rsid w:val="00BD53F3"/>
    <w:rsid w:val="00BE32AB"/>
    <w:rsid w:val="00BE3C33"/>
    <w:rsid w:val="00BE4EBD"/>
    <w:rsid w:val="00BE5D3A"/>
    <w:rsid w:val="00C00DED"/>
    <w:rsid w:val="00C050B2"/>
    <w:rsid w:val="00C079C6"/>
    <w:rsid w:val="00C10649"/>
    <w:rsid w:val="00C113A9"/>
    <w:rsid w:val="00C2019D"/>
    <w:rsid w:val="00C26FC7"/>
    <w:rsid w:val="00C30B35"/>
    <w:rsid w:val="00C423C3"/>
    <w:rsid w:val="00C47C9D"/>
    <w:rsid w:val="00C5693D"/>
    <w:rsid w:val="00C666EB"/>
    <w:rsid w:val="00C77CB6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4598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4719C"/>
    <w:rsid w:val="00F522A1"/>
    <w:rsid w:val="00F65B16"/>
    <w:rsid w:val="00F6667C"/>
    <w:rsid w:val="00F759F6"/>
    <w:rsid w:val="00F86F36"/>
    <w:rsid w:val="00F9610F"/>
    <w:rsid w:val="00FB3D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0738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</TotalTime>
  <Pages>8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3998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SG701-12</cp:lastModifiedBy>
  <cp:revision>6</cp:revision>
  <cp:lastPrinted>2012-06-25T20:26:00Z</cp:lastPrinted>
  <dcterms:created xsi:type="dcterms:W3CDTF">2018-02-12T20:13:00Z</dcterms:created>
  <dcterms:modified xsi:type="dcterms:W3CDTF">2018-02-12T20:14:00Z</dcterms:modified>
</cp:coreProperties>
</file>