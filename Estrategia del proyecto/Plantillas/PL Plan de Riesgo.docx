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621" w:rsidRDefault="001A6621" w:rsidP="001A66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1A6621" w:rsidRDefault="001A6621" w:rsidP="001A6621">
      <w:pPr>
        <w:jc w:val="center"/>
        <w:rPr>
          <w:b/>
          <w:sz w:val="24"/>
          <w:szCs w:val="24"/>
        </w:rPr>
      </w:pPr>
    </w:p>
    <w:p w:rsidR="00643F41" w:rsidRDefault="001A6621">
      <w:pPr>
        <w:pStyle w:val="TDC1"/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910339" w:history="1">
        <w:r w:rsidR="00643F41" w:rsidRPr="00C24ECA">
          <w:rPr>
            <w:rStyle w:val="Hipervnculo"/>
            <w:noProof/>
          </w:rPr>
          <w:t>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Introducción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_Toc161910339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0" w:history="1">
        <w:r w:rsidR="00643F41" w:rsidRPr="00C24ECA">
          <w:rPr>
            <w:rStyle w:val="Hipervnculo"/>
            <w:noProof/>
          </w:rPr>
          <w:t>1.1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Objetivo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_Toc161910340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1" w:history="1">
        <w:r w:rsidR="00643F41" w:rsidRPr="00C24ECA">
          <w:rPr>
            <w:rStyle w:val="Hipervnculo"/>
            <w:noProof/>
          </w:rPr>
          <w:t>1.2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Alcance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_Toc161910341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2" w:history="1">
        <w:r w:rsidR="00643F41" w:rsidRPr="00C24ECA">
          <w:rPr>
            <w:rStyle w:val="Hipervnculo"/>
            <w:noProof/>
          </w:rPr>
          <w:t>1.3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Definiciones y Abreviaturas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_Toc161910342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1"/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3" w:history="1">
        <w:r w:rsidR="00643F41" w:rsidRPr="00C24ECA">
          <w:rPr>
            <w:rStyle w:val="Hipervnculo"/>
            <w:noProof/>
          </w:rPr>
          <w:t>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_Toc161910343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4" w:history="1">
        <w:r w:rsidR="00643F41" w:rsidRPr="00C24ECA">
          <w:rPr>
            <w:rStyle w:val="Hipervnculo"/>
            <w:noProof/>
          </w:rPr>
          <w:t>2.1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Criterios para valoración de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_Toc161910344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5" w:history="1">
        <w:r w:rsidR="00643F41" w:rsidRPr="00C24ECA">
          <w:rPr>
            <w:rStyle w:val="Hipervnculo"/>
            <w:noProof/>
          </w:rPr>
          <w:t>2.1.1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Probabilidad.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_Toc161910345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6" w:history="1">
        <w:r w:rsidR="00643F41" w:rsidRPr="00C24ECA">
          <w:rPr>
            <w:rStyle w:val="Hipervnculo"/>
            <w:noProof/>
          </w:rPr>
          <w:t>2.1.2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Impacto.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_Toc161910346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7" w:history="1">
        <w:r w:rsidR="00643F41" w:rsidRPr="00C24ECA">
          <w:rPr>
            <w:rStyle w:val="Hipervnculo"/>
            <w:noProof/>
          </w:rPr>
          <w:t>2.1.3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Costo de retiro.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_Toc161910347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8" w:history="1">
        <w:r w:rsidR="00643F41" w:rsidRPr="00C24ECA">
          <w:rPr>
            <w:rStyle w:val="Hipervnculo"/>
            <w:noProof/>
          </w:rPr>
          <w:t>2.2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Definición y valoración de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_Toc161910348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9" w:history="1">
        <w:r w:rsidR="00643F41" w:rsidRPr="00C24ECA">
          <w:rPr>
            <w:rStyle w:val="Hipervnculo"/>
            <w:noProof/>
          </w:rPr>
          <w:t>2.2.1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proyecto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_Toc161910349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0" w:history="1">
        <w:r w:rsidR="00643F41" w:rsidRPr="00C24ECA">
          <w:rPr>
            <w:rStyle w:val="Hipervnculo"/>
            <w:noProof/>
          </w:rPr>
          <w:t>2.2.2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producto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_Toc161910350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4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1" w:history="1">
        <w:r w:rsidR="00643F41" w:rsidRPr="00C24ECA">
          <w:rPr>
            <w:rStyle w:val="Hipervnculo"/>
            <w:noProof/>
          </w:rPr>
          <w:t>2.2.3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equipo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_Toc161910351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5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2" w:history="1">
        <w:r w:rsidR="00643F41" w:rsidRPr="00C24ECA">
          <w:rPr>
            <w:rStyle w:val="Hipervnculo"/>
            <w:noProof/>
          </w:rPr>
          <w:t>2.3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Programa de Mitigación y Contingencia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_Toc161910352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6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942CDA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3" w:history="1">
        <w:r w:rsidR="00643F41" w:rsidRPr="00C24ECA">
          <w:rPr>
            <w:rStyle w:val="Hipervnculo"/>
            <w:noProof/>
          </w:rPr>
          <w:t>2.4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Programa de  seguimiento a los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_Toc161910353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8</w:t>
        </w:r>
        <w:r w:rsidR="00643F41">
          <w:rPr>
            <w:noProof/>
            <w:webHidden/>
          </w:rPr>
          <w:fldChar w:fldCharType="end"/>
        </w:r>
      </w:hyperlink>
    </w:p>
    <w:p w:rsidR="006760F4" w:rsidRDefault="001A6621" w:rsidP="001A6621">
      <w:r>
        <w:fldChar w:fldCharType="end"/>
      </w:r>
    </w:p>
    <w:p w:rsidR="00293694" w:rsidRDefault="004676CE" w:rsidP="00293694">
      <w:pPr>
        <w:pStyle w:val="Ttulo1"/>
      </w:pPr>
      <w:bookmarkStart w:id="0" w:name="_Toc160628085"/>
      <w:r>
        <w:br w:type="page"/>
      </w:r>
      <w:bookmarkStart w:id="1" w:name="_Toc161910339"/>
      <w:r w:rsidR="00293694">
        <w:lastRenderedPageBreak/>
        <w:t>Introducción</w:t>
      </w:r>
      <w:bookmarkEnd w:id="1"/>
    </w:p>
    <w:p w:rsidR="000458DF" w:rsidRDefault="000458DF" w:rsidP="000458DF"/>
    <w:p w:rsidR="000458DF" w:rsidRDefault="000458DF" w:rsidP="000458DF"/>
    <w:p w:rsidR="000458DF" w:rsidRDefault="000458DF" w:rsidP="000458DF"/>
    <w:p w:rsidR="00AE1909" w:rsidRDefault="00AE1909" w:rsidP="00AE1909"/>
    <w:p w:rsidR="00293694" w:rsidRDefault="00293694" w:rsidP="00293694">
      <w:pPr>
        <w:pStyle w:val="Ttulo2"/>
      </w:pPr>
      <w:bookmarkStart w:id="2" w:name="_Toc161910340"/>
      <w:r>
        <w:t>Objetivo</w:t>
      </w:r>
      <w:bookmarkEnd w:id="2"/>
    </w:p>
    <w:p w:rsidR="00AE1909" w:rsidRPr="00424795" w:rsidRDefault="00AE1909" w:rsidP="004E5967">
      <w:pPr>
        <w:numPr>
          <w:ilvl w:val="0"/>
          <w:numId w:val="12"/>
        </w:numPr>
      </w:pPr>
    </w:p>
    <w:p w:rsidR="00293694" w:rsidRDefault="00293694" w:rsidP="00293694">
      <w:pPr>
        <w:pStyle w:val="Ttulo2"/>
      </w:pPr>
      <w:bookmarkStart w:id="3" w:name="_Toc161910341"/>
      <w:r>
        <w:t>Alcance</w:t>
      </w:r>
      <w:bookmarkEnd w:id="3"/>
    </w:p>
    <w:p w:rsidR="004E5967" w:rsidRDefault="004E5967" w:rsidP="004E5967"/>
    <w:p w:rsidR="00293694" w:rsidRDefault="00293694" w:rsidP="00293694">
      <w:pPr>
        <w:pStyle w:val="Ttulo2"/>
      </w:pPr>
      <w:bookmarkStart w:id="4" w:name="_Toc161050536"/>
      <w:bookmarkStart w:id="5" w:name="_Toc161910342"/>
      <w:r>
        <w:t>Definiciones y Abreviaturas</w:t>
      </w:r>
      <w:bookmarkEnd w:id="4"/>
      <w:bookmarkEnd w:id="5"/>
    </w:p>
    <w:p w:rsidR="00293694" w:rsidRDefault="00293694" w:rsidP="00293694"/>
    <w:p w:rsidR="00293694" w:rsidRDefault="00293694">
      <w:pPr>
        <w:pStyle w:val="Ttulo1"/>
      </w:pPr>
      <w:bookmarkStart w:id="6" w:name="_Toc161910343"/>
      <w:r>
        <w:t>Riesgos</w:t>
      </w:r>
      <w:bookmarkEnd w:id="6"/>
    </w:p>
    <w:p w:rsidR="00285530" w:rsidRDefault="00E15EB8" w:rsidP="000E7D4C">
      <w:pPr>
        <w:pStyle w:val="Ttulo2"/>
      </w:pPr>
      <w:bookmarkStart w:id="7" w:name="_Toc161910344"/>
      <w:r>
        <w:t xml:space="preserve">Criterios para </w:t>
      </w:r>
      <w:r w:rsidR="00285530">
        <w:t xml:space="preserve">valoración </w:t>
      </w:r>
      <w:r w:rsidR="000E7D4C">
        <w:t>de riesgos</w:t>
      </w:r>
      <w:bookmarkEnd w:id="7"/>
    </w:p>
    <w:p w:rsidR="006B68CF" w:rsidRDefault="006B68CF" w:rsidP="00285530"/>
    <w:p w:rsidR="006B68CF" w:rsidRDefault="006B68CF" w:rsidP="006B68CF">
      <w:pPr>
        <w:pStyle w:val="Ttulo3"/>
      </w:pPr>
      <w:bookmarkStart w:id="8" w:name="_Toc161910345"/>
      <w:r>
        <w:t>Probabilidad.</w:t>
      </w:r>
      <w:bookmarkEnd w:id="8"/>
      <w:r>
        <w:t xml:space="preserve"> </w:t>
      </w:r>
    </w:p>
    <w:p w:rsidR="006B68CF" w:rsidRPr="006B68CF" w:rsidRDefault="006B68CF" w:rsidP="006B68CF"/>
    <w:p w:rsidR="006B68CF" w:rsidRDefault="006B68CF" w:rsidP="006B68CF">
      <w:pPr>
        <w:pStyle w:val="Ttulo3"/>
      </w:pPr>
      <w:bookmarkStart w:id="9" w:name="_Toc161910346"/>
      <w:r>
        <w:t>Impacto.</w:t>
      </w:r>
      <w:bookmarkEnd w:id="9"/>
      <w:r>
        <w:t xml:space="preserve"> </w:t>
      </w:r>
    </w:p>
    <w:p w:rsidR="00525BF6" w:rsidRDefault="00525BF6" w:rsidP="000458DF"/>
    <w:p w:rsidR="00525BF6" w:rsidRDefault="00FD08ED" w:rsidP="00525BF6">
      <w:pPr>
        <w:pStyle w:val="Ttulo3"/>
      </w:pPr>
      <w:bookmarkStart w:id="10" w:name="_Toc161910347"/>
      <w:r>
        <w:t>Costo de retiro</w:t>
      </w:r>
      <w:r w:rsidR="00525BF6">
        <w:t>.</w:t>
      </w:r>
      <w:bookmarkEnd w:id="10"/>
      <w:r w:rsidR="00525BF6">
        <w:t xml:space="preserve"> </w:t>
      </w:r>
    </w:p>
    <w:p w:rsidR="006B68CF" w:rsidRDefault="006B68CF" w:rsidP="00285530"/>
    <w:p w:rsidR="001007A6" w:rsidRDefault="001007A6" w:rsidP="00285530"/>
    <w:p w:rsidR="00EE41F0" w:rsidRDefault="00EE41F0" w:rsidP="00285530"/>
    <w:tbl>
      <w:tblPr>
        <w:tblStyle w:val="Tablaconcuadrcula"/>
        <w:tblW w:w="8800" w:type="dxa"/>
        <w:tblLook w:val="0000" w:firstRow="0" w:lastRow="0" w:firstColumn="0" w:lastColumn="0" w:noHBand="0" w:noVBand="0"/>
      </w:tblPr>
      <w:tblGrid>
        <w:gridCol w:w="1339"/>
        <w:gridCol w:w="1750"/>
        <w:gridCol w:w="1151"/>
        <w:gridCol w:w="1116"/>
        <w:gridCol w:w="1905"/>
        <w:gridCol w:w="1539"/>
      </w:tblGrid>
      <w:tr w:rsidR="00EE41F0" w:rsidRPr="00EE41F0" w:rsidTr="000B1B1B">
        <w:trPr>
          <w:trHeight w:val="765"/>
        </w:trPr>
        <w:tc>
          <w:tcPr>
            <w:tcW w:w="1199" w:type="dxa"/>
            <w:shd w:val="clear" w:color="auto" w:fill="92D050"/>
          </w:tcPr>
          <w:p w:rsidR="000B1B1B" w:rsidRDefault="000B1B1B" w:rsidP="000B1B1B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</w:p>
          <w:p w:rsidR="00EE41F0" w:rsidRPr="00EE41F0" w:rsidRDefault="00EE41F0" w:rsidP="000B1B1B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EE41F0">
              <w:rPr>
                <w:rFonts w:eastAsia="MS Mincho" w:cs="Arial"/>
                <w:b/>
                <w:bCs/>
                <w:lang w:val="es-ES" w:eastAsia="ja-JP"/>
              </w:rPr>
              <w:t>PRIORIDAD</w:t>
            </w:r>
          </w:p>
        </w:tc>
        <w:tc>
          <w:tcPr>
            <w:tcW w:w="1696" w:type="dxa"/>
            <w:shd w:val="clear" w:color="auto" w:fill="92D050"/>
          </w:tcPr>
          <w:p w:rsidR="000B1B1B" w:rsidRDefault="000B1B1B" w:rsidP="000B1B1B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</w:p>
          <w:p w:rsidR="00EE41F0" w:rsidRPr="00EE41F0" w:rsidRDefault="00EE41F0" w:rsidP="000B1B1B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EE41F0">
              <w:rPr>
                <w:rFonts w:eastAsia="MS Mincho" w:cs="Arial"/>
                <w:b/>
                <w:bCs/>
                <w:lang w:val="es-ES" w:eastAsia="ja-JP"/>
              </w:rPr>
              <w:t>PROBABILIDAD</w:t>
            </w:r>
          </w:p>
        </w:tc>
        <w:tc>
          <w:tcPr>
            <w:tcW w:w="1193" w:type="dxa"/>
            <w:shd w:val="clear" w:color="auto" w:fill="92D050"/>
          </w:tcPr>
          <w:p w:rsidR="000B1B1B" w:rsidRDefault="000B1B1B" w:rsidP="000B1B1B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</w:p>
          <w:p w:rsidR="00EE41F0" w:rsidRPr="00EE41F0" w:rsidRDefault="00EE41F0" w:rsidP="000B1B1B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EE41F0">
              <w:rPr>
                <w:rFonts w:eastAsia="MS Mincho" w:cs="Arial"/>
                <w:b/>
                <w:bCs/>
                <w:lang w:val="es-ES" w:eastAsia="ja-JP"/>
              </w:rPr>
              <w:t>IMPACTO</w:t>
            </w:r>
          </w:p>
        </w:tc>
        <w:tc>
          <w:tcPr>
            <w:tcW w:w="1598" w:type="dxa"/>
            <w:shd w:val="clear" w:color="auto" w:fill="92D050"/>
          </w:tcPr>
          <w:p w:rsidR="00EE41F0" w:rsidRPr="00EE41F0" w:rsidRDefault="000B1B1B" w:rsidP="000B1B1B">
            <w:pPr>
              <w:rPr>
                <w:rFonts w:eastAsia="MS Mincho" w:cs="Arial"/>
                <w:b/>
                <w:bCs/>
                <w:lang w:val="es-ES" w:eastAsia="ja-JP"/>
              </w:rPr>
            </w:pPr>
            <w:r>
              <w:rPr>
                <w:rFonts w:eastAsia="MS Mincho" w:cs="Arial"/>
                <w:b/>
                <w:bCs/>
                <w:lang w:val="es-ES" w:eastAsia="ja-JP"/>
              </w:rPr>
              <w:t xml:space="preserve"> </w:t>
            </w:r>
            <w:r w:rsidR="00EE41F0" w:rsidRPr="00EE41F0">
              <w:rPr>
                <w:rFonts w:eastAsia="MS Mincho" w:cs="Arial"/>
                <w:b/>
                <w:bCs/>
                <w:lang w:val="es-ES" w:eastAsia="ja-JP"/>
              </w:rPr>
              <w:t>COSTO RETIRO</w:t>
            </w:r>
          </w:p>
        </w:tc>
        <w:tc>
          <w:tcPr>
            <w:tcW w:w="1715" w:type="dxa"/>
            <w:shd w:val="clear" w:color="auto" w:fill="92D050"/>
          </w:tcPr>
          <w:p w:rsidR="00EE41F0" w:rsidRPr="00EE41F0" w:rsidRDefault="00EE41F0" w:rsidP="000B1B1B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EE41F0">
              <w:rPr>
                <w:rFonts w:eastAsia="MS Mincho" w:cs="Arial"/>
                <w:b/>
                <w:bCs/>
                <w:lang w:val="es-ES" w:eastAsia="ja-JP"/>
              </w:rPr>
              <w:t>DETERMINACIÓN DE LA PRIORIDAD</w:t>
            </w:r>
          </w:p>
        </w:tc>
        <w:tc>
          <w:tcPr>
            <w:tcW w:w="1399" w:type="dxa"/>
            <w:shd w:val="clear" w:color="auto" w:fill="92D050"/>
          </w:tcPr>
          <w:p w:rsidR="00EE41F0" w:rsidRPr="00EE41F0" w:rsidRDefault="00EE41F0" w:rsidP="000B1B1B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EE41F0">
              <w:rPr>
                <w:rFonts w:eastAsia="MS Mincho" w:cs="Arial"/>
                <w:b/>
                <w:bCs/>
                <w:lang w:val="es-ES" w:eastAsia="ja-JP"/>
              </w:rPr>
              <w:t>EVALUACIÓN</w:t>
            </w:r>
          </w:p>
        </w:tc>
      </w:tr>
      <w:tr w:rsidR="00EE41F0" w:rsidRPr="00EE41F0" w:rsidTr="000B1B1B">
        <w:trPr>
          <w:trHeight w:val="255"/>
        </w:trPr>
        <w:tc>
          <w:tcPr>
            <w:tcW w:w="1199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  <w:r w:rsidRPr="00EE41F0">
              <w:rPr>
                <w:rFonts w:eastAsia="MS Mincho" w:cs="Arial"/>
                <w:lang w:val="es-ES" w:eastAsia="ja-JP"/>
              </w:rPr>
              <w:t> </w:t>
            </w:r>
          </w:p>
        </w:tc>
        <w:tc>
          <w:tcPr>
            <w:tcW w:w="1696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93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598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715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399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  <w:r w:rsidRPr="00EE41F0">
              <w:rPr>
                <w:rFonts w:eastAsia="MS Mincho" w:cs="Arial"/>
                <w:lang w:val="es-ES" w:eastAsia="ja-JP"/>
              </w:rPr>
              <w:t> </w:t>
            </w:r>
          </w:p>
        </w:tc>
      </w:tr>
      <w:tr w:rsidR="00EE41F0" w:rsidRPr="00EE41F0" w:rsidTr="000B1B1B">
        <w:trPr>
          <w:trHeight w:val="510"/>
        </w:trPr>
        <w:tc>
          <w:tcPr>
            <w:tcW w:w="1199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696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93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598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715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399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</w:tr>
      <w:tr w:rsidR="00EE41F0" w:rsidRPr="00EE41F0" w:rsidTr="000B1B1B">
        <w:trPr>
          <w:trHeight w:val="255"/>
        </w:trPr>
        <w:tc>
          <w:tcPr>
            <w:tcW w:w="1199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696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93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598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715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399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</w:tr>
      <w:tr w:rsidR="00EE41F0" w:rsidRPr="00EE41F0" w:rsidTr="000B1B1B">
        <w:trPr>
          <w:trHeight w:val="525"/>
        </w:trPr>
        <w:tc>
          <w:tcPr>
            <w:tcW w:w="1199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696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93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598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715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399" w:type="dxa"/>
          </w:tcPr>
          <w:p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</w:tr>
    </w:tbl>
    <w:p w:rsidR="009C6A23" w:rsidRDefault="009C6A23" w:rsidP="00285530"/>
    <w:p w:rsidR="001F0BC7" w:rsidRDefault="001F0BC7" w:rsidP="00285530"/>
    <w:p w:rsidR="000458DF" w:rsidRDefault="000458DF" w:rsidP="00285530"/>
    <w:tbl>
      <w:tblPr>
        <w:tblW w:w="84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14"/>
        <w:gridCol w:w="3770"/>
        <w:gridCol w:w="426"/>
        <w:gridCol w:w="425"/>
        <w:gridCol w:w="425"/>
        <w:gridCol w:w="425"/>
        <w:gridCol w:w="426"/>
      </w:tblGrid>
      <w:tr w:rsidR="001F0BC7" w:rsidRPr="00390F37" w:rsidTr="007610DC">
        <w:tc>
          <w:tcPr>
            <w:tcW w:w="993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514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3770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426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Pb</w:t>
            </w:r>
          </w:p>
        </w:tc>
        <w:tc>
          <w:tcPr>
            <w:tcW w:w="425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</w:t>
            </w:r>
          </w:p>
        </w:tc>
        <w:tc>
          <w:tcPr>
            <w:tcW w:w="425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</w:t>
            </w:r>
          </w:p>
        </w:tc>
        <w:tc>
          <w:tcPr>
            <w:tcW w:w="425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Ps</w:t>
            </w:r>
          </w:p>
        </w:tc>
        <w:tc>
          <w:tcPr>
            <w:tcW w:w="426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</w:t>
            </w:r>
          </w:p>
        </w:tc>
      </w:tr>
      <w:tr w:rsidR="001F0BC7" w:rsidRPr="00390F37">
        <w:tc>
          <w:tcPr>
            <w:tcW w:w="993" w:type="dxa"/>
            <w:shd w:val="clear" w:color="auto" w:fill="auto"/>
          </w:tcPr>
          <w:p w:rsidR="001F0BC7" w:rsidRPr="001F0BC7" w:rsidRDefault="001F0BC7" w:rsidP="009068D2">
            <w:pPr>
              <w:rPr>
                <w:sz w:val="22"/>
                <w:szCs w:val="22"/>
              </w:rPr>
            </w:pPr>
            <w:r w:rsidRPr="001F0BC7">
              <w:rPr>
                <w:sz w:val="22"/>
                <w:szCs w:val="22"/>
              </w:rPr>
              <w:t>RG-001</w:t>
            </w:r>
          </w:p>
        </w:tc>
        <w:tc>
          <w:tcPr>
            <w:tcW w:w="1514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3770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</w:tr>
    </w:tbl>
    <w:p w:rsidR="000458DF" w:rsidRDefault="000458DF" w:rsidP="001F0BC7">
      <w:pPr>
        <w:rPr>
          <w:b/>
        </w:rPr>
      </w:pPr>
    </w:p>
    <w:p w:rsidR="001F0BC7" w:rsidRPr="001F0BC7" w:rsidRDefault="001F0BC7" w:rsidP="001F0BC7">
      <w:pPr>
        <w:rPr>
          <w:b/>
        </w:rPr>
      </w:pPr>
      <w:r w:rsidRPr="001F0BC7">
        <w:rPr>
          <w:b/>
        </w:rPr>
        <w:t>Probabilidad (Pb)</w:t>
      </w:r>
      <w:r>
        <w:rPr>
          <w:b/>
        </w:rPr>
        <w:t xml:space="preserve">, </w:t>
      </w:r>
      <w:r w:rsidRPr="001F0BC7">
        <w:rPr>
          <w:b/>
        </w:rPr>
        <w:t>Impacto (Im)</w:t>
      </w:r>
      <w:r w:rsidR="004B4F2F">
        <w:rPr>
          <w:b/>
        </w:rPr>
        <w:t xml:space="preserve">, </w:t>
      </w:r>
      <w:r w:rsidR="004B4F2F" w:rsidRPr="001F0BC7">
        <w:rPr>
          <w:b/>
        </w:rPr>
        <w:t>Costo retiro (Cr)</w:t>
      </w:r>
      <w:r>
        <w:rPr>
          <w:b/>
        </w:rPr>
        <w:t xml:space="preserve">, </w:t>
      </w:r>
      <w:r w:rsidR="004B4F2F">
        <w:rPr>
          <w:b/>
        </w:rPr>
        <w:t>Peso (Ps),</w:t>
      </w:r>
      <w:r w:rsidR="004B4F2F" w:rsidRPr="004B4F2F">
        <w:rPr>
          <w:b/>
        </w:rPr>
        <w:t xml:space="preserve"> </w:t>
      </w:r>
      <w:r w:rsidR="004B4F2F" w:rsidRPr="001F0BC7">
        <w:rPr>
          <w:b/>
        </w:rPr>
        <w:t>Prioridad (Pr)</w:t>
      </w:r>
      <w:r>
        <w:rPr>
          <w:b/>
        </w:rPr>
        <w:t>.</w:t>
      </w:r>
    </w:p>
    <w:p w:rsidR="00E15EB8" w:rsidRDefault="00E15EB8" w:rsidP="00E15EB8">
      <w:pPr>
        <w:pStyle w:val="Ttulo2"/>
      </w:pPr>
      <w:bookmarkStart w:id="11" w:name="_Toc161910348"/>
      <w:r>
        <w:t>Definición y valoración de riesgos</w:t>
      </w:r>
      <w:bookmarkEnd w:id="11"/>
    </w:p>
    <w:p w:rsidR="00E15EB8" w:rsidRDefault="00E15EB8" w:rsidP="00E15EB8">
      <w:pPr>
        <w:pStyle w:val="Ttulo3"/>
      </w:pPr>
      <w:bookmarkStart w:id="12" w:name="_Toc161910349"/>
      <w:r>
        <w:t>Riesgos relacionados con el proyecto</w:t>
      </w:r>
      <w:bookmarkEnd w:id="12"/>
    </w:p>
    <w:p w:rsidR="001D1FFF" w:rsidRDefault="001D1FFF" w:rsidP="00285530"/>
    <w:tbl>
      <w:tblPr>
        <w:tblW w:w="978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5"/>
        <w:gridCol w:w="2454"/>
        <w:gridCol w:w="2349"/>
        <w:gridCol w:w="1129"/>
        <w:gridCol w:w="790"/>
        <w:gridCol w:w="896"/>
        <w:gridCol w:w="753"/>
        <w:gridCol w:w="774"/>
      </w:tblGrid>
      <w:tr w:rsidR="008200D6" w:rsidRPr="008200D6" w:rsidTr="007610DC">
        <w:trPr>
          <w:trHeight w:val="765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26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DESCRIPCIÓN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PESO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</w:tr>
      <w:tr w:rsidR="008200D6" w:rsidRPr="008200D6">
        <w:trPr>
          <w:trHeight w:val="76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>
        <w:trPr>
          <w:trHeight w:val="102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>
        <w:trPr>
          <w:trHeight w:val="102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>
        <w:trPr>
          <w:trHeight w:val="76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>
        <w:trPr>
          <w:trHeight w:val="76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</w:tbl>
    <w:p w:rsidR="00E15EB8" w:rsidRDefault="00E15EB8" w:rsidP="00285530"/>
    <w:p w:rsidR="000458DF" w:rsidRDefault="000458DF" w:rsidP="00285530"/>
    <w:p w:rsidR="000458DF" w:rsidRDefault="000458DF" w:rsidP="00285530"/>
    <w:p w:rsidR="000458DF" w:rsidRDefault="000458DF" w:rsidP="00285530"/>
    <w:p w:rsidR="000458DF" w:rsidRDefault="000458DF" w:rsidP="00285530"/>
    <w:p w:rsidR="000458DF" w:rsidRDefault="000458DF" w:rsidP="00285530"/>
    <w:p w:rsidR="000458DF" w:rsidRDefault="000458DF" w:rsidP="00285530"/>
    <w:p w:rsidR="000458DF" w:rsidRDefault="000458DF" w:rsidP="00285530"/>
    <w:p w:rsidR="000458DF" w:rsidRDefault="000458DF" w:rsidP="00285530"/>
    <w:p w:rsidR="000458DF" w:rsidRDefault="000458DF" w:rsidP="00285530"/>
    <w:p w:rsidR="000458DF" w:rsidRDefault="000458DF" w:rsidP="00285530"/>
    <w:p w:rsidR="000458DF" w:rsidRDefault="000458DF" w:rsidP="00285530"/>
    <w:p w:rsidR="000458DF" w:rsidRDefault="000458DF" w:rsidP="00285530"/>
    <w:p w:rsidR="000458DF" w:rsidRDefault="000458DF" w:rsidP="00285530"/>
    <w:p w:rsidR="00E15EB8" w:rsidRDefault="00E15EB8" w:rsidP="00E15EB8">
      <w:pPr>
        <w:pStyle w:val="Ttulo3"/>
      </w:pPr>
      <w:bookmarkStart w:id="13" w:name="_Toc161910350"/>
      <w:r>
        <w:lastRenderedPageBreak/>
        <w:t xml:space="preserve">Riesgos relacionados con el </w:t>
      </w:r>
      <w:r w:rsidR="008200D6">
        <w:t>producto</w:t>
      </w:r>
      <w:bookmarkEnd w:id="13"/>
    </w:p>
    <w:p w:rsidR="00E15EB8" w:rsidRDefault="00E15EB8" w:rsidP="00E15EB8"/>
    <w:tbl>
      <w:tblPr>
        <w:tblW w:w="9053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0"/>
        <w:gridCol w:w="1907"/>
        <w:gridCol w:w="2126"/>
        <w:gridCol w:w="1129"/>
        <w:gridCol w:w="856"/>
        <w:gridCol w:w="900"/>
        <w:gridCol w:w="701"/>
        <w:gridCol w:w="774"/>
      </w:tblGrid>
      <w:tr w:rsidR="008200D6" w:rsidRPr="008200D6" w:rsidTr="007610DC">
        <w:trPr>
          <w:trHeight w:val="765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19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DESCRIPCION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PESO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</w:tr>
      <w:tr w:rsidR="008200D6" w:rsidRPr="008200D6">
        <w:trPr>
          <w:trHeight w:val="10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>
        <w:trPr>
          <w:trHeight w:val="10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>
        <w:trPr>
          <w:trHeight w:val="51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  <w:p w:rsidR="000458DF" w:rsidRDefault="000458DF" w:rsidP="008200D6">
            <w:pPr>
              <w:rPr>
                <w:rFonts w:eastAsia="MS Mincho" w:cs="Arial"/>
                <w:lang w:val="es-ES" w:eastAsia="ja-JP"/>
              </w:rPr>
            </w:pPr>
          </w:p>
          <w:p w:rsidR="000458DF" w:rsidRPr="008200D6" w:rsidRDefault="000458DF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>
        <w:trPr>
          <w:trHeight w:val="76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:rsidTr="000458DF">
        <w:trPr>
          <w:trHeight w:val="857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:rsidTr="000458DF">
        <w:trPr>
          <w:trHeight w:val="84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</w:tbl>
    <w:p w:rsidR="00E15EB8" w:rsidRDefault="00E15EB8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Default="000458DF" w:rsidP="00E15EB8"/>
    <w:p w:rsidR="000458DF" w:rsidRPr="00E15EB8" w:rsidRDefault="000458DF" w:rsidP="00E15EB8"/>
    <w:p w:rsidR="008200D6" w:rsidRDefault="008200D6" w:rsidP="008200D6">
      <w:pPr>
        <w:pStyle w:val="Ttulo3"/>
      </w:pPr>
      <w:bookmarkStart w:id="14" w:name="_Toc161910351"/>
      <w:r>
        <w:lastRenderedPageBreak/>
        <w:t>Riesgos relacionados con el equipo</w:t>
      </w:r>
      <w:bookmarkEnd w:id="14"/>
    </w:p>
    <w:p w:rsidR="008200D6" w:rsidRDefault="008200D6" w:rsidP="008200D6"/>
    <w:tbl>
      <w:tblPr>
        <w:tblW w:w="9044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"/>
        <w:gridCol w:w="1926"/>
        <w:gridCol w:w="2126"/>
        <w:gridCol w:w="1129"/>
        <w:gridCol w:w="856"/>
        <w:gridCol w:w="896"/>
        <w:gridCol w:w="696"/>
        <w:gridCol w:w="774"/>
      </w:tblGrid>
      <w:tr w:rsidR="008200D6" w:rsidRPr="008200D6" w:rsidTr="007610DC">
        <w:trPr>
          <w:trHeight w:val="765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DESCRIPCION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PESO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</w:tr>
      <w:tr w:rsidR="008200D6" w:rsidRPr="008200D6" w:rsidTr="000458DF">
        <w:trPr>
          <w:trHeight w:val="551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  <w:p w:rsidR="000458DF" w:rsidRPr="008200D6" w:rsidRDefault="000458DF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:rsidTr="000458DF">
        <w:trPr>
          <w:trHeight w:val="517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:rsidTr="000458DF">
        <w:trPr>
          <w:trHeight w:val="411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:rsidTr="000458DF">
        <w:trPr>
          <w:trHeight w:val="559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:rsidTr="000458DF">
        <w:trPr>
          <w:trHeight w:val="511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</w:tbl>
    <w:p w:rsidR="008200D6" w:rsidRDefault="008200D6" w:rsidP="008200D6"/>
    <w:p w:rsidR="000E7D4C" w:rsidRDefault="00E878F0" w:rsidP="000E7D4C">
      <w:pPr>
        <w:pStyle w:val="Ttulo2"/>
      </w:pPr>
      <w:bookmarkStart w:id="15" w:name="_Toc161910352"/>
      <w:r>
        <w:t>Programa</w:t>
      </w:r>
      <w:r w:rsidR="008B737A">
        <w:t xml:space="preserve"> de M</w:t>
      </w:r>
      <w:r w:rsidR="008200D6">
        <w:t xml:space="preserve">itigación </w:t>
      </w:r>
      <w:r w:rsidR="008B737A">
        <w:t>y Contingencia</w:t>
      </w:r>
      <w:bookmarkEnd w:id="15"/>
    </w:p>
    <w:p w:rsidR="00285530" w:rsidRPr="00285530" w:rsidRDefault="00285530" w:rsidP="00DE1406">
      <w:pPr>
        <w:jc w:val="both"/>
      </w:pPr>
      <w:r>
        <w:t>Se tienen en cuenta para el plan de mitigación y contingencia aquel</w:t>
      </w:r>
      <w:r w:rsidR="007164D1">
        <w:t>los cuya calificación es ALTA</w:t>
      </w:r>
    </w:p>
    <w:p w:rsidR="000E7D4C" w:rsidRPr="000E7D4C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8B737A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8B737A" w:rsidRPr="000266E1" w:rsidRDefault="007610DC" w:rsidP="00BA76F3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</w:t>
            </w:r>
            <w:r w:rsidR="000458DF">
              <w:rPr>
                <w:rFonts w:eastAsia="MS Mincho" w:cs="Arial"/>
                <w:b/>
                <w:lang w:val="es-ES" w:eastAsia="ja-JP"/>
              </w:rPr>
              <w:t>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8B737A" w:rsidRPr="008200D6" w:rsidRDefault="008B737A" w:rsidP="00BA76F3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B737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7A" w:rsidRPr="00293694" w:rsidRDefault="008B737A" w:rsidP="00141087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E1" w:rsidRPr="00293694" w:rsidRDefault="000266E1" w:rsidP="00141087"/>
        </w:tc>
      </w:tr>
      <w:tr w:rsidR="008B737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7A" w:rsidRPr="00293694" w:rsidRDefault="008B737A" w:rsidP="00141087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7A" w:rsidRPr="00293694" w:rsidRDefault="008B737A" w:rsidP="00141087"/>
        </w:tc>
      </w:tr>
      <w:tr w:rsidR="006561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16A" w:rsidRPr="00293694" w:rsidRDefault="0065616A" w:rsidP="00141087">
            <w:pPr>
              <w:rPr>
                <w:b/>
              </w:rPr>
            </w:pPr>
            <w:r>
              <w:rPr>
                <w:b/>
              </w:rPr>
              <w:t>Responsable</w:t>
            </w:r>
            <w:r w:rsidR="00E878F0">
              <w:rPr>
                <w:b/>
              </w:rPr>
              <w:t xml:space="preserve">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16A" w:rsidRPr="00293694" w:rsidRDefault="0065616A" w:rsidP="00141087"/>
        </w:tc>
      </w:tr>
    </w:tbl>
    <w:p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7610DC" w:rsidP="007610DC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/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/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7610DC" w:rsidP="007610DC"/>
        </w:tc>
      </w:tr>
    </w:tbl>
    <w:p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7610DC" w:rsidP="007610DC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/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/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lastRenderedPageBreak/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7610DC" w:rsidP="007610DC"/>
        </w:tc>
      </w:tr>
    </w:tbl>
    <w:p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7610DC" w:rsidP="007610DC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/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/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7610DC" w:rsidP="007610DC"/>
        </w:tc>
      </w:tr>
    </w:tbl>
    <w:p w:rsidR="00401346" w:rsidRPr="00293694" w:rsidRDefault="00401346" w:rsidP="00401346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7610DC" w:rsidP="007610DC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/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/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7610DC" w:rsidP="007610DC"/>
        </w:tc>
      </w:tr>
    </w:tbl>
    <w:p w:rsidR="00401346" w:rsidRPr="00293694" w:rsidRDefault="00401346" w:rsidP="00401346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401346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7610DC" w:rsidP="007610DC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/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/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7610DC" w:rsidP="007610DC"/>
        </w:tc>
      </w:tr>
    </w:tbl>
    <w:p w:rsidR="00401346" w:rsidRPr="00293694" w:rsidRDefault="00401346" w:rsidP="00401346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7610DC" w:rsidP="007610DC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570BEE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BEE" w:rsidRPr="00293694" w:rsidRDefault="00570BEE" w:rsidP="004035DA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BEE" w:rsidRPr="00293694" w:rsidRDefault="00570BEE" w:rsidP="004035DA"/>
        </w:tc>
      </w:tr>
      <w:tr w:rsidR="00570BE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BEE" w:rsidRPr="00293694" w:rsidRDefault="00570BEE" w:rsidP="004035DA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BEE" w:rsidRPr="00293694" w:rsidRDefault="00570BEE" w:rsidP="004035DA"/>
        </w:tc>
      </w:tr>
      <w:tr w:rsidR="00E878F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F0" w:rsidRPr="00293694" w:rsidRDefault="00E878F0" w:rsidP="00BB4E48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8F0" w:rsidRPr="00293694" w:rsidRDefault="00E878F0" w:rsidP="004035DA"/>
        </w:tc>
      </w:tr>
    </w:tbl>
    <w:p w:rsidR="000E7D4C" w:rsidRDefault="00643F41" w:rsidP="000E7D4C">
      <w:pPr>
        <w:pStyle w:val="Ttulo2"/>
      </w:pPr>
      <w:bookmarkStart w:id="16" w:name="_Toc161910353"/>
      <w:r>
        <w:t>Actividades</w:t>
      </w:r>
      <w:r w:rsidR="00880B31">
        <w:t xml:space="preserve"> de </w:t>
      </w:r>
      <w:r w:rsidR="000E7D4C">
        <w:t xml:space="preserve"> seguimiento</w:t>
      </w:r>
      <w:r w:rsidR="00880B31">
        <w:t xml:space="preserve"> a los riesgos</w:t>
      </w:r>
      <w:bookmarkEnd w:id="16"/>
    </w:p>
    <w:bookmarkEnd w:id="0"/>
    <w:p w:rsidR="00285530" w:rsidRDefault="00285530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 w:rsidP="005B3F96">
      <w:pPr>
        <w:jc w:val="both"/>
        <w:rPr>
          <w:lang w:val="es-MX"/>
        </w:rPr>
      </w:pPr>
    </w:p>
    <w:p w:rsidR="000458DF" w:rsidRDefault="000458DF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br w:type="page"/>
      </w:r>
    </w:p>
    <w:p w:rsidR="00D32FC0" w:rsidRDefault="00D32FC0" w:rsidP="00DA269D">
      <w:pPr>
        <w:rPr>
          <w:b/>
          <w:sz w:val="18"/>
          <w:szCs w:val="18"/>
          <w:lang w:val="es-ES"/>
        </w:rPr>
      </w:pPr>
    </w:p>
    <w:p w:rsidR="00285530" w:rsidRPr="002D5B96" w:rsidRDefault="00285530" w:rsidP="00DA269D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 w:rsidTr="007610DC">
        <w:tc>
          <w:tcPr>
            <w:tcW w:w="8472" w:type="dxa"/>
            <w:shd w:val="clear" w:color="auto" w:fill="92D050"/>
          </w:tcPr>
          <w:p w:rsidR="00DA269D" w:rsidRPr="002D5B96" w:rsidRDefault="00DA269D" w:rsidP="004B1F3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245"/>
        <w:gridCol w:w="1701"/>
      </w:tblGrid>
      <w:tr w:rsidR="00DA269D" w:rsidRPr="00AF36C5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DA269D" w:rsidRPr="00293694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293694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245" w:type="dxa"/>
            <w:tcBorders>
              <w:bottom w:val="single" w:sz="6" w:space="0" w:color="auto"/>
            </w:tcBorders>
            <w:shd w:val="pct10" w:color="auto" w:fill="auto"/>
          </w:tcPr>
          <w:p w:rsidR="00DA269D" w:rsidRPr="00293694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293694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FD1590" w:rsidRPr="00AF36C5">
        <w:tc>
          <w:tcPr>
            <w:tcW w:w="1526" w:type="dxa"/>
          </w:tcPr>
          <w:p w:rsidR="00FD1590" w:rsidRPr="00AF36C5" w:rsidRDefault="00FD159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FD1590" w:rsidRPr="0077677A" w:rsidRDefault="00FD159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FD1590" w:rsidRPr="00AF36C5" w:rsidRDefault="00FD159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D32FC0" w:rsidRPr="00AF36C5">
        <w:tc>
          <w:tcPr>
            <w:tcW w:w="1526" w:type="dxa"/>
          </w:tcPr>
          <w:p w:rsidR="00D32FC0" w:rsidRDefault="00D32FC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D32FC0" w:rsidRDefault="00D32FC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D32FC0" w:rsidRDefault="00D32FC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6D111D" w:rsidRDefault="006D111D" w:rsidP="00470428"/>
    <w:p w:rsidR="004E209B" w:rsidRDefault="004E209B" w:rsidP="00470428">
      <w:bookmarkStart w:id="17" w:name="_GoBack"/>
      <w:bookmarkEnd w:id="17"/>
    </w:p>
    <w:sectPr w:rsidR="004E209B" w:rsidSect="002C2864">
      <w:headerReference w:type="default" r:id="rId7"/>
      <w:footerReference w:type="default" r:id="rId8"/>
      <w:pgSz w:w="1212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CDA" w:rsidRDefault="00942CDA">
      <w:r>
        <w:separator/>
      </w:r>
    </w:p>
  </w:endnote>
  <w:endnote w:type="continuationSeparator" w:id="0">
    <w:p w:rsidR="00942CDA" w:rsidRDefault="0094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6DE" w:rsidRDefault="005846DE">
    <w:pPr>
      <w:pStyle w:val="Piedepgina"/>
      <w:pBdr>
        <w:top w:val="single" w:sz="4" w:space="1" w:color="auto"/>
      </w:pBdr>
    </w:pPr>
    <w:r>
      <w:t xml:space="preserve">Versión 1.0 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230B3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230B3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CDA" w:rsidRDefault="00942CDA">
      <w:r>
        <w:separator/>
      </w:r>
    </w:p>
  </w:footnote>
  <w:footnote w:type="continuationSeparator" w:id="0">
    <w:p w:rsidR="00942CDA" w:rsidRDefault="00942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FEB" w:rsidRDefault="00896FEB"/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896FEB" w:rsidTr="00896FEB">
      <w:trPr>
        <w:trHeight w:val="1135"/>
      </w:trPr>
      <w:tc>
        <w:tcPr>
          <w:tcW w:w="6771" w:type="dxa"/>
          <w:gridSpan w:val="2"/>
        </w:tcPr>
        <w:p w:rsidR="00896FEB" w:rsidRDefault="00896FEB" w:rsidP="00830181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896FEB" w:rsidRDefault="00896FEB" w:rsidP="00896FEB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896FEB" w:rsidRPr="00DF5BA0" w:rsidRDefault="00896FEB" w:rsidP="00896FEB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PLAN DE MANEJO DE RIESGOS</w:t>
          </w:r>
        </w:p>
      </w:tc>
      <w:tc>
        <w:tcPr>
          <w:tcW w:w="1701" w:type="dxa"/>
          <w:gridSpan w:val="2"/>
        </w:tcPr>
        <w:p w:rsidR="00896FEB" w:rsidRDefault="00896FEB">
          <w:pPr>
            <w:pStyle w:val="Encabezado"/>
            <w:jc w:val="center"/>
            <w:rPr>
              <w:b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5408" behindDoc="1" locked="0" layoutInCell="1" allowOverlap="1" wp14:anchorId="31079CC9" wp14:editId="0C168D56">
                <wp:simplePos x="0" y="0"/>
                <wp:positionH relativeFrom="column">
                  <wp:posOffset>198120</wp:posOffset>
                </wp:positionH>
                <wp:positionV relativeFrom="paragraph">
                  <wp:posOffset>18415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56AE7" w:rsidTr="00FD5303">
      <w:trPr>
        <w:cantSplit/>
        <w:trHeight w:val="248"/>
      </w:trPr>
      <w:tc>
        <w:tcPr>
          <w:tcW w:w="1586" w:type="dxa"/>
          <w:vMerge w:val="restart"/>
        </w:tcPr>
        <w:p w:rsidR="00456AE7" w:rsidRPr="002D5B96" w:rsidRDefault="00456AE7" w:rsidP="00456AE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456AE7" w:rsidRPr="003A4B00" w:rsidRDefault="00456AE7" w:rsidP="00456AE7">
          <w:pPr>
            <w:pStyle w:val="Encabezado"/>
            <w:rPr>
              <w:b/>
            </w:rPr>
          </w:pPr>
          <w:r w:rsidRPr="003A4B00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456AE7" w:rsidRPr="00456AE7" w:rsidRDefault="00456AE7" w:rsidP="00456AE7">
          <w:pPr>
            <w:pStyle w:val="Encabezado"/>
            <w:jc w:val="center"/>
            <w:rPr>
              <w:b/>
              <w:sz w:val="22"/>
            </w:rPr>
          </w:pPr>
          <w:r>
            <w:rPr>
              <w:b/>
            </w:rPr>
            <w:t>METFOR</w:t>
          </w:r>
        </w:p>
      </w:tc>
    </w:tr>
    <w:tr w:rsidR="00456AE7" w:rsidTr="00896FEB">
      <w:trPr>
        <w:cantSplit/>
        <w:trHeight w:val="247"/>
      </w:trPr>
      <w:tc>
        <w:tcPr>
          <w:tcW w:w="1586" w:type="dxa"/>
          <w:vMerge/>
        </w:tcPr>
        <w:p w:rsidR="00456AE7" w:rsidRPr="003A4B00" w:rsidRDefault="00456AE7" w:rsidP="00456AE7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</w:tcPr>
        <w:p w:rsidR="00456AE7" w:rsidRPr="003A4B00" w:rsidRDefault="00456AE7" w:rsidP="00456AE7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456AE7" w:rsidRPr="003A4B00" w:rsidRDefault="00456AE7" w:rsidP="00456AE7">
          <w:pPr>
            <w:pStyle w:val="Encabezado"/>
            <w:rPr>
              <w:b/>
            </w:rPr>
          </w:pPr>
          <w:r w:rsidRPr="003A4B00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456AE7" w:rsidRPr="003A4B00" w:rsidRDefault="00456AE7" w:rsidP="00456AE7">
          <w:pPr>
            <w:pStyle w:val="Encabezado"/>
            <w:rPr>
              <w:b/>
            </w:rPr>
          </w:pPr>
        </w:p>
      </w:tc>
    </w:tr>
  </w:tbl>
  <w:p w:rsidR="005846DE" w:rsidRDefault="005846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432B0"/>
    <w:multiLevelType w:val="hybridMultilevel"/>
    <w:tmpl w:val="A6F808A2"/>
    <w:lvl w:ilvl="0" w:tplc="B8AADF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AE08A4"/>
    <w:multiLevelType w:val="hybridMultilevel"/>
    <w:tmpl w:val="67E2B8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39D9"/>
    <w:rsid w:val="00022F73"/>
    <w:rsid w:val="000266E1"/>
    <w:rsid w:val="000458DF"/>
    <w:rsid w:val="00080306"/>
    <w:rsid w:val="000954AB"/>
    <w:rsid w:val="000B1B1B"/>
    <w:rsid w:val="000C0B01"/>
    <w:rsid w:val="000D0BC4"/>
    <w:rsid w:val="000E7D4C"/>
    <w:rsid w:val="000F6E32"/>
    <w:rsid w:val="001007A6"/>
    <w:rsid w:val="00100BB1"/>
    <w:rsid w:val="00104F15"/>
    <w:rsid w:val="00112544"/>
    <w:rsid w:val="001230B3"/>
    <w:rsid w:val="00130E57"/>
    <w:rsid w:val="0013421A"/>
    <w:rsid w:val="00141087"/>
    <w:rsid w:val="00150B2F"/>
    <w:rsid w:val="00154516"/>
    <w:rsid w:val="0017097E"/>
    <w:rsid w:val="001858FA"/>
    <w:rsid w:val="00192D63"/>
    <w:rsid w:val="0019334F"/>
    <w:rsid w:val="001A6621"/>
    <w:rsid w:val="001D14DB"/>
    <w:rsid w:val="001D1D30"/>
    <w:rsid w:val="001D1FFF"/>
    <w:rsid w:val="001F0BC7"/>
    <w:rsid w:val="002051FC"/>
    <w:rsid w:val="00211FF6"/>
    <w:rsid w:val="00230784"/>
    <w:rsid w:val="00240E72"/>
    <w:rsid w:val="00254D77"/>
    <w:rsid w:val="002776E1"/>
    <w:rsid w:val="00285530"/>
    <w:rsid w:val="00285F62"/>
    <w:rsid w:val="002877CE"/>
    <w:rsid w:val="00293694"/>
    <w:rsid w:val="0029395B"/>
    <w:rsid w:val="0029741A"/>
    <w:rsid w:val="002A1B9F"/>
    <w:rsid w:val="002A2E4E"/>
    <w:rsid w:val="002C14E4"/>
    <w:rsid w:val="002C2864"/>
    <w:rsid w:val="002C4B6E"/>
    <w:rsid w:val="002D27E8"/>
    <w:rsid w:val="002E3E99"/>
    <w:rsid w:val="002F1AB0"/>
    <w:rsid w:val="0031000A"/>
    <w:rsid w:val="00323566"/>
    <w:rsid w:val="00326F4F"/>
    <w:rsid w:val="00331C66"/>
    <w:rsid w:val="00360AFA"/>
    <w:rsid w:val="00390F37"/>
    <w:rsid w:val="003A3538"/>
    <w:rsid w:val="003A4B00"/>
    <w:rsid w:val="003D0191"/>
    <w:rsid w:val="003E0A42"/>
    <w:rsid w:val="003E5A12"/>
    <w:rsid w:val="00401346"/>
    <w:rsid w:val="004035DA"/>
    <w:rsid w:val="00406135"/>
    <w:rsid w:val="0041519C"/>
    <w:rsid w:val="00424795"/>
    <w:rsid w:val="00426C80"/>
    <w:rsid w:val="004444E4"/>
    <w:rsid w:val="00445CFC"/>
    <w:rsid w:val="00456AE7"/>
    <w:rsid w:val="004676CE"/>
    <w:rsid w:val="00470428"/>
    <w:rsid w:val="0048479A"/>
    <w:rsid w:val="0049187F"/>
    <w:rsid w:val="004B1F3F"/>
    <w:rsid w:val="004B4F2F"/>
    <w:rsid w:val="004B6490"/>
    <w:rsid w:val="004C7058"/>
    <w:rsid w:val="004D1D13"/>
    <w:rsid w:val="004E209B"/>
    <w:rsid w:val="004E5967"/>
    <w:rsid w:val="004F36B7"/>
    <w:rsid w:val="00502ED7"/>
    <w:rsid w:val="00515B8E"/>
    <w:rsid w:val="00525BF6"/>
    <w:rsid w:val="00536718"/>
    <w:rsid w:val="00552CBE"/>
    <w:rsid w:val="00570BEE"/>
    <w:rsid w:val="005846DE"/>
    <w:rsid w:val="00584C75"/>
    <w:rsid w:val="00586364"/>
    <w:rsid w:val="00591484"/>
    <w:rsid w:val="005B3F96"/>
    <w:rsid w:val="005E1459"/>
    <w:rsid w:val="005E3699"/>
    <w:rsid w:val="005F449C"/>
    <w:rsid w:val="006205EE"/>
    <w:rsid w:val="00636F69"/>
    <w:rsid w:val="00643F41"/>
    <w:rsid w:val="0064700D"/>
    <w:rsid w:val="00654F7B"/>
    <w:rsid w:val="0065616A"/>
    <w:rsid w:val="006633E4"/>
    <w:rsid w:val="0066522A"/>
    <w:rsid w:val="006760F4"/>
    <w:rsid w:val="006967A6"/>
    <w:rsid w:val="006A3256"/>
    <w:rsid w:val="006B68CF"/>
    <w:rsid w:val="006D111D"/>
    <w:rsid w:val="006D217C"/>
    <w:rsid w:val="007164D1"/>
    <w:rsid w:val="007215BE"/>
    <w:rsid w:val="0075346C"/>
    <w:rsid w:val="00760EE5"/>
    <w:rsid w:val="007610DC"/>
    <w:rsid w:val="0078383F"/>
    <w:rsid w:val="007B1626"/>
    <w:rsid w:val="007C5F08"/>
    <w:rsid w:val="007F41F2"/>
    <w:rsid w:val="007F7B88"/>
    <w:rsid w:val="00811C76"/>
    <w:rsid w:val="0081676F"/>
    <w:rsid w:val="008200D6"/>
    <w:rsid w:val="0082150E"/>
    <w:rsid w:val="00830181"/>
    <w:rsid w:val="0083314A"/>
    <w:rsid w:val="00843813"/>
    <w:rsid w:val="00845B71"/>
    <w:rsid w:val="00851BB0"/>
    <w:rsid w:val="00861EFD"/>
    <w:rsid w:val="008630D8"/>
    <w:rsid w:val="00877826"/>
    <w:rsid w:val="00880B31"/>
    <w:rsid w:val="008825ED"/>
    <w:rsid w:val="008864AE"/>
    <w:rsid w:val="008876A8"/>
    <w:rsid w:val="00896FEB"/>
    <w:rsid w:val="008B737A"/>
    <w:rsid w:val="008B7968"/>
    <w:rsid w:val="008D135A"/>
    <w:rsid w:val="008E7863"/>
    <w:rsid w:val="009068D2"/>
    <w:rsid w:val="009104D9"/>
    <w:rsid w:val="00913E17"/>
    <w:rsid w:val="009214E3"/>
    <w:rsid w:val="00927569"/>
    <w:rsid w:val="00942CDA"/>
    <w:rsid w:val="00964832"/>
    <w:rsid w:val="009C2661"/>
    <w:rsid w:val="009C6A23"/>
    <w:rsid w:val="009D6FA1"/>
    <w:rsid w:val="009E7350"/>
    <w:rsid w:val="009E777A"/>
    <w:rsid w:val="009F4503"/>
    <w:rsid w:val="009F7F98"/>
    <w:rsid w:val="00A11D98"/>
    <w:rsid w:val="00A20A49"/>
    <w:rsid w:val="00A33D6C"/>
    <w:rsid w:val="00A445F4"/>
    <w:rsid w:val="00A4620B"/>
    <w:rsid w:val="00A57A26"/>
    <w:rsid w:val="00A75DD2"/>
    <w:rsid w:val="00A80769"/>
    <w:rsid w:val="00A9164B"/>
    <w:rsid w:val="00AB464E"/>
    <w:rsid w:val="00AB556C"/>
    <w:rsid w:val="00AC0D2A"/>
    <w:rsid w:val="00AC62EB"/>
    <w:rsid w:val="00AD75D8"/>
    <w:rsid w:val="00AE1909"/>
    <w:rsid w:val="00AF3353"/>
    <w:rsid w:val="00B00462"/>
    <w:rsid w:val="00B05186"/>
    <w:rsid w:val="00B054E3"/>
    <w:rsid w:val="00B14BF9"/>
    <w:rsid w:val="00B17C6E"/>
    <w:rsid w:val="00B52F1A"/>
    <w:rsid w:val="00B556E8"/>
    <w:rsid w:val="00B603F5"/>
    <w:rsid w:val="00B63CC3"/>
    <w:rsid w:val="00B77366"/>
    <w:rsid w:val="00B9310A"/>
    <w:rsid w:val="00BA76F3"/>
    <w:rsid w:val="00BB4E48"/>
    <w:rsid w:val="00BE5D3A"/>
    <w:rsid w:val="00C00DED"/>
    <w:rsid w:val="00C04540"/>
    <w:rsid w:val="00C10649"/>
    <w:rsid w:val="00C30B35"/>
    <w:rsid w:val="00C423C3"/>
    <w:rsid w:val="00C44325"/>
    <w:rsid w:val="00C5693D"/>
    <w:rsid w:val="00C872DA"/>
    <w:rsid w:val="00C91892"/>
    <w:rsid w:val="00C93813"/>
    <w:rsid w:val="00CA1940"/>
    <w:rsid w:val="00CB1741"/>
    <w:rsid w:val="00CD545B"/>
    <w:rsid w:val="00CD72EA"/>
    <w:rsid w:val="00CF3157"/>
    <w:rsid w:val="00CF42A3"/>
    <w:rsid w:val="00CF5D7B"/>
    <w:rsid w:val="00D1040A"/>
    <w:rsid w:val="00D32F48"/>
    <w:rsid w:val="00D32FC0"/>
    <w:rsid w:val="00D70D57"/>
    <w:rsid w:val="00D76490"/>
    <w:rsid w:val="00D84D66"/>
    <w:rsid w:val="00D8536F"/>
    <w:rsid w:val="00D8595E"/>
    <w:rsid w:val="00DA269D"/>
    <w:rsid w:val="00DC516C"/>
    <w:rsid w:val="00DD3BAC"/>
    <w:rsid w:val="00DE1406"/>
    <w:rsid w:val="00DF5BA0"/>
    <w:rsid w:val="00E15EB8"/>
    <w:rsid w:val="00E2762B"/>
    <w:rsid w:val="00E54D76"/>
    <w:rsid w:val="00E81CED"/>
    <w:rsid w:val="00E878F0"/>
    <w:rsid w:val="00EA0263"/>
    <w:rsid w:val="00EA7686"/>
    <w:rsid w:val="00EB211D"/>
    <w:rsid w:val="00EC5B9E"/>
    <w:rsid w:val="00EE11FB"/>
    <w:rsid w:val="00EE41F0"/>
    <w:rsid w:val="00EE4FB0"/>
    <w:rsid w:val="00EE6BFC"/>
    <w:rsid w:val="00EF1C46"/>
    <w:rsid w:val="00EF723F"/>
    <w:rsid w:val="00F024E5"/>
    <w:rsid w:val="00F30B5A"/>
    <w:rsid w:val="00F42ECC"/>
    <w:rsid w:val="00F46AC2"/>
    <w:rsid w:val="00F522A1"/>
    <w:rsid w:val="00F57062"/>
    <w:rsid w:val="00F65B16"/>
    <w:rsid w:val="00F86F36"/>
    <w:rsid w:val="00FC4EA8"/>
    <w:rsid w:val="00FD08ED"/>
    <w:rsid w:val="00FD0F01"/>
    <w:rsid w:val="00FD1590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,"/>
  <w15:docId w15:val="{EEBE7D22-4803-432A-9865-407901EF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Puest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character" w:styleId="Refdecomentario">
    <w:name w:val="annotation reference"/>
    <w:basedOn w:val="Fuentedeprrafopredeter"/>
    <w:semiHidden/>
    <w:rsid w:val="00293694"/>
    <w:rPr>
      <w:sz w:val="16"/>
      <w:szCs w:val="16"/>
    </w:rPr>
  </w:style>
  <w:style w:type="paragraph" w:styleId="Textocomentario">
    <w:name w:val="annotation text"/>
    <w:basedOn w:val="Normal"/>
    <w:semiHidden/>
    <w:rsid w:val="00293694"/>
  </w:style>
  <w:style w:type="paragraph" w:styleId="Textodeglobo">
    <w:name w:val="Balloon Text"/>
    <w:basedOn w:val="Normal"/>
    <w:semiHidden/>
    <w:rsid w:val="0029369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293694"/>
    <w:rPr>
      <w:b/>
      <w:bCs/>
    </w:rPr>
  </w:style>
  <w:style w:type="paragraph" w:styleId="Textonotapie">
    <w:name w:val="footnote text"/>
    <w:basedOn w:val="Normal"/>
    <w:semiHidden/>
    <w:rsid w:val="00130E57"/>
  </w:style>
  <w:style w:type="character" w:styleId="Refdenotaalpie">
    <w:name w:val="footnote reference"/>
    <w:basedOn w:val="Fuentedeprrafopredeter"/>
    <w:semiHidden/>
    <w:rsid w:val="00130E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0</TotalTime>
  <Pages>7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3393</CharactersWithSpaces>
  <SharedDoc>false</SharedDoc>
  <HLinks>
    <vt:vector size="90" baseType="variant"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_Toc161910353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_Toc161910352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_Toc161910351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_Toc161910350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_Toc161910349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_Toc161910348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_Toc161910347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_Toc161910346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_Toc161910345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_Toc161910344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_Toc161910343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_Toc161910342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_Toc161910341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_Toc161910340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_Toc161910339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SG701-12</cp:lastModifiedBy>
  <cp:revision>2</cp:revision>
  <cp:lastPrinted>2002-08-12T21:00:00Z</cp:lastPrinted>
  <dcterms:created xsi:type="dcterms:W3CDTF">2018-02-12T19:58:00Z</dcterms:created>
  <dcterms:modified xsi:type="dcterms:W3CDTF">2018-02-12T19:58:00Z</dcterms:modified>
</cp:coreProperties>
</file>