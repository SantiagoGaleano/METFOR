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FF8" w:rsidRDefault="00B81FF8" w:rsidP="002D5B96">
      <w:pPr>
        <w:rPr>
          <w:rFonts w:cs="Arial"/>
          <w:sz w:val="18"/>
          <w:szCs w:val="18"/>
        </w:rPr>
      </w:pPr>
      <w:bookmarkStart w:id="0" w:name="_GoBack"/>
      <w:bookmarkEnd w:id="0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443"/>
        <w:gridCol w:w="1156"/>
        <w:gridCol w:w="520"/>
        <w:gridCol w:w="442"/>
        <w:gridCol w:w="1637"/>
        <w:gridCol w:w="481"/>
        <w:gridCol w:w="2118"/>
      </w:tblGrid>
      <w:tr w:rsidR="00B81FF8" w:rsidRPr="00BA6A80" w:rsidTr="00243929">
        <w:tc>
          <w:tcPr>
            <w:tcW w:w="8472" w:type="dxa"/>
            <w:gridSpan w:val="8"/>
            <w:shd w:val="clear" w:color="auto" w:fill="B3B3B3"/>
          </w:tcPr>
          <w:p w:rsidR="00B81FF8" w:rsidRPr="00BA6A80" w:rsidRDefault="00B81FF8" w:rsidP="00B81FF8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CASO DE PRUEBA</w:t>
            </w:r>
            <w:r w:rsidR="000128DF">
              <w:rPr>
                <w:b/>
                <w:sz w:val="18"/>
                <w:szCs w:val="18"/>
                <w:lang w:val="es-ES"/>
              </w:rPr>
              <w:t xml:space="preserve"> SELECCIONAR PRODUCTO</w:t>
            </w:r>
          </w:p>
        </w:tc>
      </w:tr>
      <w:tr w:rsidR="00B81FF8" w:rsidRPr="00BA6A80" w:rsidTr="00243929">
        <w:tc>
          <w:tcPr>
            <w:tcW w:w="3794" w:type="dxa"/>
            <w:gridSpan w:val="4"/>
            <w:shd w:val="clear" w:color="auto" w:fill="auto"/>
          </w:tcPr>
          <w:p w:rsidR="00B81FF8" w:rsidRPr="00BA6A80" w:rsidRDefault="00B81FF8" w:rsidP="00243929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Fecha realización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B81FF8" w:rsidRPr="00BA6A80" w:rsidRDefault="000128DF" w:rsidP="00B81FF8">
            <w:pPr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>03/04/2018</w:t>
            </w:r>
          </w:p>
        </w:tc>
      </w:tr>
      <w:tr w:rsidR="00B81FF8" w:rsidRPr="00BA6A80" w:rsidTr="00243929">
        <w:tc>
          <w:tcPr>
            <w:tcW w:w="3794" w:type="dxa"/>
            <w:gridSpan w:val="4"/>
            <w:shd w:val="clear" w:color="auto" w:fill="auto"/>
          </w:tcPr>
          <w:p w:rsidR="00B81FF8" w:rsidRPr="00BA6A80" w:rsidRDefault="00B81FF8" w:rsidP="00243929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Realizada por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B81FF8" w:rsidRPr="00BA6A80" w:rsidRDefault="000128DF" w:rsidP="00B81FF8">
            <w:pPr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>cliente</w:t>
            </w:r>
          </w:p>
        </w:tc>
      </w:tr>
      <w:tr w:rsidR="00B81FF8" w:rsidRPr="00BA6A80" w:rsidTr="00243929">
        <w:tc>
          <w:tcPr>
            <w:tcW w:w="3794" w:type="dxa"/>
            <w:gridSpan w:val="4"/>
            <w:shd w:val="clear" w:color="auto" w:fill="auto"/>
          </w:tcPr>
          <w:p w:rsidR="00B81FF8" w:rsidRPr="00BA6A80" w:rsidRDefault="00B81FF8" w:rsidP="00243929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Objetivo de la prueba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B81FF8" w:rsidRPr="00BA6A80" w:rsidRDefault="000128DF" w:rsidP="00E23A27">
            <w:pPr>
              <w:rPr>
                <w:sz w:val="18"/>
                <w:szCs w:val="18"/>
                <w:lang w:val="es-ES"/>
              </w:rPr>
            </w:pPr>
            <w:r w:rsidRPr="00BA6A80">
              <w:rPr>
                <w:sz w:val="18"/>
                <w:szCs w:val="18"/>
                <w:lang w:val="es-ES"/>
              </w:rPr>
              <w:t>Validar el</w:t>
            </w:r>
            <w:r>
              <w:rPr>
                <w:sz w:val="18"/>
                <w:szCs w:val="18"/>
                <w:lang w:val="es-ES"/>
              </w:rPr>
              <w:t xml:space="preserve"> CU14 Seleccionar producto</w:t>
            </w:r>
          </w:p>
        </w:tc>
      </w:tr>
      <w:tr w:rsidR="00B81FF8" w:rsidRPr="00BA6A80" w:rsidTr="00243929">
        <w:tc>
          <w:tcPr>
            <w:tcW w:w="3794" w:type="dxa"/>
            <w:gridSpan w:val="4"/>
            <w:shd w:val="clear" w:color="auto" w:fill="auto"/>
          </w:tcPr>
          <w:p w:rsidR="00B81FF8" w:rsidRPr="00BA6A80" w:rsidRDefault="00B81FF8" w:rsidP="00243929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Pre-Requisitos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B81FF8" w:rsidRPr="00E23A27" w:rsidRDefault="00B81FF8" w:rsidP="00094484">
            <w:pPr>
              <w:ind w:left="284"/>
              <w:rPr>
                <w:sz w:val="18"/>
                <w:szCs w:val="18"/>
                <w:lang w:val="es-ES"/>
              </w:rPr>
            </w:pPr>
          </w:p>
        </w:tc>
      </w:tr>
      <w:tr w:rsidR="00B81FF8" w:rsidRPr="00BA6A80" w:rsidTr="00243929">
        <w:tc>
          <w:tcPr>
            <w:tcW w:w="8472" w:type="dxa"/>
            <w:gridSpan w:val="8"/>
            <w:shd w:val="clear" w:color="auto" w:fill="B3B3B3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DETALLE CASO DE PRUEBA</w:t>
            </w:r>
          </w:p>
        </w:tc>
      </w:tr>
      <w:tr w:rsidR="00B81FF8" w:rsidRPr="00BA6A80" w:rsidTr="00243929">
        <w:tc>
          <w:tcPr>
            <w:tcW w:w="675" w:type="dxa"/>
            <w:shd w:val="clear" w:color="auto" w:fill="E6E6E6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Paso No.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proofErr w:type="gramStart"/>
            <w:r w:rsidRPr="00BA6A80">
              <w:rPr>
                <w:b/>
                <w:sz w:val="18"/>
                <w:szCs w:val="18"/>
                <w:lang w:val="es-ES"/>
              </w:rPr>
              <w:t>Acción usuario</w:t>
            </w:r>
            <w:proofErr w:type="gramEnd"/>
          </w:p>
        </w:tc>
        <w:tc>
          <w:tcPr>
            <w:tcW w:w="2599" w:type="dxa"/>
            <w:gridSpan w:val="3"/>
            <w:shd w:val="clear" w:color="auto" w:fill="E6E6E6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Respuesta esperada del sistema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Resultados</w:t>
            </w:r>
          </w:p>
        </w:tc>
      </w:tr>
      <w:tr w:rsidR="00B81FF8" w:rsidRPr="00BA6A80" w:rsidTr="00243929">
        <w:tc>
          <w:tcPr>
            <w:tcW w:w="675" w:type="dxa"/>
          </w:tcPr>
          <w:p w:rsidR="00B81FF8" w:rsidRDefault="00B81FF8" w:rsidP="00094484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  <w:p w:rsidR="00094484" w:rsidRPr="00BA6A80" w:rsidRDefault="00094484" w:rsidP="00094484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2599" w:type="dxa"/>
            <w:gridSpan w:val="2"/>
          </w:tcPr>
          <w:p w:rsidR="00E23A27" w:rsidRDefault="00E23A27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0128DF" w:rsidRPr="00BA6A80" w:rsidRDefault="000128DF" w:rsidP="000128DF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Selecciona “añadir”</w:t>
            </w:r>
          </w:p>
        </w:tc>
        <w:tc>
          <w:tcPr>
            <w:tcW w:w="2599" w:type="dxa"/>
            <w:gridSpan w:val="3"/>
          </w:tcPr>
          <w:p w:rsidR="0012381A" w:rsidRDefault="0012381A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0128DF" w:rsidRPr="00BA6A80" w:rsidRDefault="000128DF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Desplegar </w:t>
            </w:r>
            <w:r w:rsidR="001B5E6F">
              <w:rPr>
                <w:rFonts w:cs="Arial"/>
                <w:sz w:val="16"/>
                <w:szCs w:val="16"/>
                <w:lang w:val="es-ES"/>
              </w:rPr>
              <w:t>“añadir producto a carrito”</w:t>
            </w:r>
          </w:p>
        </w:tc>
        <w:tc>
          <w:tcPr>
            <w:tcW w:w="2599" w:type="dxa"/>
            <w:gridSpan w:val="2"/>
          </w:tcPr>
          <w:p w:rsidR="000128DF" w:rsidRPr="00BA6A80" w:rsidRDefault="000128DF" w:rsidP="00243929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 redirige a una pagina en la cual se encuentra la información del producto seleccionado.</w:t>
            </w:r>
          </w:p>
        </w:tc>
      </w:tr>
      <w:tr w:rsidR="00B81FF8" w:rsidRPr="00BA6A80" w:rsidTr="00243929">
        <w:tc>
          <w:tcPr>
            <w:tcW w:w="675" w:type="dxa"/>
          </w:tcPr>
          <w:p w:rsidR="00B81FF8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12381A" w:rsidRDefault="0012381A" w:rsidP="0012381A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  <w:p w:rsidR="0012381A" w:rsidRPr="00BA6A80" w:rsidRDefault="0012381A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E23A27" w:rsidRDefault="00E23A27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0128DF" w:rsidRPr="00BA6A80" w:rsidRDefault="000128DF" w:rsidP="001B5E6F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Especifica la cantidad de unidades deseadas y selecciona</w:t>
            </w:r>
            <w:r w:rsidR="001B5E6F">
              <w:rPr>
                <w:rFonts w:cs="Arial"/>
                <w:sz w:val="16"/>
                <w:szCs w:val="16"/>
                <w:lang w:val="es-ES"/>
              </w:rPr>
              <w:t xml:space="preserve"> “añadir”</w:t>
            </w:r>
            <w:r w:rsidR="001B5E6F">
              <w:rPr>
                <w:rFonts w:cs="Arial"/>
                <w:sz w:val="16"/>
                <w:szCs w:val="16"/>
                <w:lang w:val="es-ES"/>
              </w:rPr>
              <w:br/>
            </w:r>
          </w:p>
        </w:tc>
        <w:tc>
          <w:tcPr>
            <w:tcW w:w="2599" w:type="dxa"/>
            <w:gridSpan w:val="3"/>
          </w:tcPr>
          <w:p w:rsidR="0012381A" w:rsidRDefault="0012381A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1B5E6F" w:rsidRPr="00BA6A80" w:rsidRDefault="001B5E6F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Desplegar “carrito de compras”</w:t>
            </w:r>
          </w:p>
        </w:tc>
        <w:tc>
          <w:tcPr>
            <w:tcW w:w="2599" w:type="dxa"/>
            <w:gridSpan w:val="2"/>
          </w:tcPr>
          <w:p w:rsidR="0012381A" w:rsidRDefault="0012381A" w:rsidP="00243929">
            <w:pPr>
              <w:rPr>
                <w:sz w:val="18"/>
                <w:szCs w:val="18"/>
                <w:lang w:val="es-ES"/>
              </w:rPr>
            </w:pPr>
          </w:p>
          <w:p w:rsidR="00124C7F" w:rsidRPr="00BA6A80" w:rsidRDefault="00124C7F" w:rsidP="00243929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 redirige a la página “carrito de compras” la cual contiene la información de todos los productos que se hayan añadido previamente.</w:t>
            </w:r>
          </w:p>
        </w:tc>
      </w:tr>
      <w:tr w:rsidR="00B81FF8" w:rsidRPr="00BA6A80" w:rsidTr="00243929">
        <w:tc>
          <w:tcPr>
            <w:tcW w:w="675" w:type="dxa"/>
          </w:tcPr>
          <w:p w:rsidR="00B81FF8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12381A" w:rsidRPr="00BA6A80" w:rsidRDefault="0012381A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    3</w:t>
            </w:r>
          </w:p>
        </w:tc>
        <w:tc>
          <w:tcPr>
            <w:tcW w:w="2599" w:type="dxa"/>
            <w:gridSpan w:val="2"/>
          </w:tcPr>
          <w:p w:rsidR="00E23A27" w:rsidRDefault="00E23A27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124C7F" w:rsidRDefault="00124C7F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Selecciona “seguir comprando”</w:t>
            </w:r>
          </w:p>
          <w:p w:rsidR="00124C7F" w:rsidRPr="00BA6A80" w:rsidRDefault="00124C7F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3"/>
          </w:tcPr>
          <w:p w:rsidR="0012381A" w:rsidRDefault="0012381A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124C7F" w:rsidRPr="00BA6A80" w:rsidRDefault="00124C7F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 redirige a la página principal.</w:t>
            </w:r>
          </w:p>
        </w:tc>
        <w:tc>
          <w:tcPr>
            <w:tcW w:w="2599" w:type="dxa"/>
            <w:gridSpan w:val="2"/>
          </w:tcPr>
          <w:p w:rsidR="0012381A" w:rsidRDefault="0012381A" w:rsidP="00243929">
            <w:pPr>
              <w:rPr>
                <w:sz w:val="18"/>
                <w:szCs w:val="18"/>
                <w:lang w:val="es-ES"/>
              </w:rPr>
            </w:pPr>
          </w:p>
          <w:p w:rsidR="00124C7F" w:rsidRPr="00BA6A80" w:rsidRDefault="00124C7F" w:rsidP="00243929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 redirige a la pagina principal para seguir añadiendo productos al carrito de compras.</w:t>
            </w:r>
          </w:p>
        </w:tc>
      </w:tr>
      <w:tr w:rsidR="00F750EE" w:rsidRPr="00BA6A80" w:rsidTr="00243929">
        <w:tc>
          <w:tcPr>
            <w:tcW w:w="675" w:type="dxa"/>
          </w:tcPr>
          <w:p w:rsidR="00F750EE" w:rsidRDefault="00F750EE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F750EE" w:rsidRDefault="0012381A" w:rsidP="0012381A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  <w:p w:rsidR="00F750EE" w:rsidRPr="00BA6A80" w:rsidRDefault="00F750EE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12381A" w:rsidRDefault="0012381A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124C7F" w:rsidRDefault="00124C7F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Seleccionar “Registrar venta”</w:t>
            </w:r>
          </w:p>
        </w:tc>
        <w:tc>
          <w:tcPr>
            <w:tcW w:w="2599" w:type="dxa"/>
            <w:gridSpan w:val="3"/>
          </w:tcPr>
          <w:p w:rsidR="0012381A" w:rsidRDefault="0012381A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124C7F" w:rsidRPr="00BA6A80" w:rsidRDefault="00124C7F" w:rsidP="00243929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 despliega mensaje de confirmación</w:t>
            </w:r>
          </w:p>
        </w:tc>
        <w:tc>
          <w:tcPr>
            <w:tcW w:w="2599" w:type="dxa"/>
            <w:gridSpan w:val="2"/>
          </w:tcPr>
          <w:p w:rsidR="0012381A" w:rsidRDefault="0012381A" w:rsidP="00243929">
            <w:pPr>
              <w:rPr>
                <w:sz w:val="18"/>
                <w:szCs w:val="18"/>
                <w:lang w:val="es-ES"/>
              </w:rPr>
            </w:pPr>
          </w:p>
          <w:p w:rsidR="00124C7F" w:rsidRPr="00BA6A80" w:rsidRDefault="00124C7F" w:rsidP="00243929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Se despliega mensaje de confirmación de venta.</w:t>
            </w:r>
          </w:p>
        </w:tc>
      </w:tr>
      <w:tr w:rsidR="00B81FF8" w:rsidRPr="00BA6A80" w:rsidTr="00243929">
        <w:tc>
          <w:tcPr>
            <w:tcW w:w="8472" w:type="dxa"/>
            <w:gridSpan w:val="8"/>
            <w:shd w:val="clear" w:color="auto" w:fill="B3B3B3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OBSERVACIONES ADICIONALES</w:t>
            </w:r>
          </w:p>
        </w:tc>
      </w:tr>
      <w:tr w:rsidR="00B81FF8" w:rsidRPr="00BA6A80" w:rsidTr="00243929">
        <w:tc>
          <w:tcPr>
            <w:tcW w:w="8472" w:type="dxa"/>
            <w:gridSpan w:val="8"/>
            <w:shd w:val="clear" w:color="auto" w:fill="auto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E23A27" w:rsidRPr="00BA6A80" w:rsidRDefault="00E23A27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</w:tr>
      <w:tr w:rsidR="00B81FF8" w:rsidRPr="00BA6A80" w:rsidTr="00243929">
        <w:tc>
          <w:tcPr>
            <w:tcW w:w="2118" w:type="dxa"/>
            <w:gridSpan w:val="2"/>
            <w:shd w:val="clear" w:color="auto" w:fill="B3B3B3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APROBADO</w:t>
            </w:r>
          </w:p>
        </w:tc>
        <w:tc>
          <w:tcPr>
            <w:tcW w:w="2118" w:type="dxa"/>
            <w:gridSpan w:val="3"/>
            <w:shd w:val="clear" w:color="auto" w:fill="E6E6E6"/>
            <w:vAlign w:val="center"/>
          </w:tcPr>
          <w:p w:rsidR="00301E29" w:rsidRDefault="00301E29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124C7F" w:rsidRDefault="00124C7F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>X</w:t>
            </w:r>
          </w:p>
          <w:p w:rsidR="00B81FF8" w:rsidRDefault="00B81FF8" w:rsidP="00AF76A8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AF76A8" w:rsidRPr="00BA6A80" w:rsidRDefault="00AF76A8" w:rsidP="00AF76A8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  <w:tc>
          <w:tcPr>
            <w:tcW w:w="2118" w:type="dxa"/>
            <w:gridSpan w:val="2"/>
            <w:shd w:val="clear" w:color="auto" w:fill="B3B3B3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RECHAZADO</w:t>
            </w:r>
          </w:p>
        </w:tc>
        <w:tc>
          <w:tcPr>
            <w:tcW w:w="2118" w:type="dxa"/>
            <w:shd w:val="clear" w:color="auto" w:fill="E6E6E6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</w:tr>
    </w:tbl>
    <w:p w:rsidR="003A7E60" w:rsidRDefault="003A7E60" w:rsidP="003A7E60">
      <w:pPr>
        <w:rPr>
          <w:rFonts w:cs="Arial"/>
          <w:sz w:val="18"/>
          <w:szCs w:val="18"/>
        </w:rPr>
      </w:pPr>
    </w:p>
    <w:p w:rsidR="00AF76A8" w:rsidRDefault="00AF76A8" w:rsidP="003A7E60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B900C0">
        <w:tc>
          <w:tcPr>
            <w:tcW w:w="8472" w:type="dxa"/>
            <w:gridSpan w:val="3"/>
            <w:shd w:val="clear" w:color="auto" w:fill="B3B3B3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Default="00301E29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03/04/2018</w:t>
            </w:r>
          </w:p>
          <w:p w:rsidR="00F750EE" w:rsidRPr="00AF36C5" w:rsidRDefault="00F750EE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1E748C" w:rsidRPr="0077677A" w:rsidRDefault="00301E29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caso de prueba</w:t>
            </w:r>
          </w:p>
        </w:tc>
        <w:tc>
          <w:tcPr>
            <w:tcW w:w="1560" w:type="dxa"/>
          </w:tcPr>
          <w:p w:rsidR="001E748C" w:rsidRPr="00AF36C5" w:rsidRDefault="00301E29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LD</w:t>
            </w:r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9BF" w:rsidRDefault="009749BF">
      <w:r>
        <w:separator/>
      </w:r>
    </w:p>
  </w:endnote>
  <w:endnote w:type="continuationSeparator" w:id="0">
    <w:p w:rsidR="009749BF" w:rsidRDefault="0097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6E7CCE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6E7CCE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9BF" w:rsidRDefault="009749BF">
      <w:r>
        <w:separator/>
      </w:r>
    </w:p>
  </w:footnote>
  <w:footnote w:type="continuationSeparator" w:id="0">
    <w:p w:rsidR="009749BF" w:rsidRDefault="00974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val="en-US"/>
            </w:rPr>
            <w:drawing>
              <wp:inline distT="0" distB="0" distL="0" distR="0" wp14:anchorId="778EDAAD" wp14:editId="3E680A98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B81FF8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PRUEBA</w:t>
          </w:r>
        </w:p>
      </w:tc>
      <w:tc>
        <w:tcPr>
          <w:tcW w:w="1609" w:type="dxa"/>
          <w:gridSpan w:val="2"/>
        </w:tcPr>
        <w:p w:rsidR="00842334" w:rsidRPr="002D5B96" w:rsidRDefault="00AF76A8" w:rsidP="00AF76A8">
          <w:pPr>
            <w:jc w:val="both"/>
            <w:rPr>
              <w:b/>
              <w:sz w:val="18"/>
              <w:szCs w:val="18"/>
            </w:rPr>
          </w:pPr>
          <w:r>
            <w:rPr>
              <w:rFonts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59264" behindDoc="1" locked="0" layoutInCell="1" allowOverlap="1" wp14:anchorId="3613D82E" wp14:editId="3259314F">
                <wp:simplePos x="0" y="0"/>
                <wp:positionH relativeFrom="column">
                  <wp:posOffset>-5715</wp:posOffset>
                </wp:positionH>
                <wp:positionV relativeFrom="paragraph">
                  <wp:posOffset>7620</wp:posOffset>
                </wp:positionV>
                <wp:extent cx="552450" cy="6667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18-02-06 at 7.37.37 PM.jpe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C505C4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>Piloto</w:t>
          </w:r>
          <w:r w:rsidR="00842334"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F750EE">
          <w:pPr>
            <w:pStyle w:val="Encabezado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094484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Equipo</w:t>
          </w:r>
          <w:r w:rsidRPr="00466334">
            <w:rPr>
              <w:b/>
              <w:sz w:val="18"/>
              <w:szCs w:val="18"/>
            </w:rPr>
            <w:t xml:space="preserve">: </w:t>
          </w:r>
          <w:r w:rsidR="00094484"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094484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5CC40CE8"/>
    <w:multiLevelType w:val="hybridMultilevel"/>
    <w:tmpl w:val="B396163A"/>
    <w:lvl w:ilvl="0" w:tplc="B260806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7"/>
  </w:num>
  <w:num w:numId="6">
    <w:abstractNumId w:val="28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2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3"/>
  </w:num>
  <w:num w:numId="35">
    <w:abstractNumId w:val="23"/>
  </w:num>
  <w:num w:numId="36">
    <w:abstractNumId w:val="11"/>
  </w:num>
  <w:num w:numId="37">
    <w:abstractNumId w:val="16"/>
  </w:num>
  <w:num w:numId="38">
    <w:abstractNumId w:val="26"/>
  </w:num>
  <w:num w:numId="39">
    <w:abstractNumId w:val="15"/>
  </w:num>
  <w:num w:numId="40">
    <w:abstractNumId w:val="2"/>
  </w:num>
  <w:num w:numId="41">
    <w:abstractNumId w:val="30"/>
  </w:num>
  <w:num w:numId="42">
    <w:abstractNumId w:val="13"/>
  </w:num>
  <w:num w:numId="43">
    <w:abstractNumId w:val="29"/>
  </w:num>
  <w:num w:numId="44">
    <w:abstractNumId w:val="31"/>
  </w:num>
  <w:num w:numId="45">
    <w:abstractNumId w:val="20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022A9"/>
    <w:rsid w:val="00005157"/>
    <w:rsid w:val="000128DF"/>
    <w:rsid w:val="00032FC8"/>
    <w:rsid w:val="00046E5F"/>
    <w:rsid w:val="00060A99"/>
    <w:rsid w:val="0006260D"/>
    <w:rsid w:val="00093588"/>
    <w:rsid w:val="00094484"/>
    <w:rsid w:val="000B2569"/>
    <w:rsid w:val="00112544"/>
    <w:rsid w:val="0011722F"/>
    <w:rsid w:val="001225BC"/>
    <w:rsid w:val="0012381A"/>
    <w:rsid w:val="00124C7F"/>
    <w:rsid w:val="0014056D"/>
    <w:rsid w:val="0014761C"/>
    <w:rsid w:val="001B115F"/>
    <w:rsid w:val="001B3E16"/>
    <w:rsid w:val="001B5E6F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01E29"/>
    <w:rsid w:val="003A7E60"/>
    <w:rsid w:val="003B43C1"/>
    <w:rsid w:val="00434FC8"/>
    <w:rsid w:val="00490453"/>
    <w:rsid w:val="004B1655"/>
    <w:rsid w:val="004B665C"/>
    <w:rsid w:val="00531547"/>
    <w:rsid w:val="005E1459"/>
    <w:rsid w:val="005E3699"/>
    <w:rsid w:val="005F4F6B"/>
    <w:rsid w:val="006760F4"/>
    <w:rsid w:val="00680CAB"/>
    <w:rsid w:val="006A5A84"/>
    <w:rsid w:val="006B046A"/>
    <w:rsid w:val="006B5F60"/>
    <w:rsid w:val="006C794A"/>
    <w:rsid w:val="006E7CCE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842334"/>
    <w:rsid w:val="00850072"/>
    <w:rsid w:val="008662B7"/>
    <w:rsid w:val="00870EE1"/>
    <w:rsid w:val="00881BC2"/>
    <w:rsid w:val="008825ED"/>
    <w:rsid w:val="008876A8"/>
    <w:rsid w:val="00891370"/>
    <w:rsid w:val="008B73C5"/>
    <w:rsid w:val="008E2140"/>
    <w:rsid w:val="008F417D"/>
    <w:rsid w:val="00914087"/>
    <w:rsid w:val="00921243"/>
    <w:rsid w:val="0095622E"/>
    <w:rsid w:val="00965FC9"/>
    <w:rsid w:val="009749BF"/>
    <w:rsid w:val="009F4503"/>
    <w:rsid w:val="00A0348C"/>
    <w:rsid w:val="00A40446"/>
    <w:rsid w:val="00A60949"/>
    <w:rsid w:val="00A761D9"/>
    <w:rsid w:val="00AC753F"/>
    <w:rsid w:val="00AF2348"/>
    <w:rsid w:val="00AF76A8"/>
    <w:rsid w:val="00B06D5D"/>
    <w:rsid w:val="00B14DC6"/>
    <w:rsid w:val="00B4750C"/>
    <w:rsid w:val="00B52F87"/>
    <w:rsid w:val="00B672E7"/>
    <w:rsid w:val="00B81FF8"/>
    <w:rsid w:val="00B845AB"/>
    <w:rsid w:val="00B900C0"/>
    <w:rsid w:val="00BB0B14"/>
    <w:rsid w:val="00C10649"/>
    <w:rsid w:val="00C33D7A"/>
    <w:rsid w:val="00C40CA2"/>
    <w:rsid w:val="00C505C4"/>
    <w:rsid w:val="00C54727"/>
    <w:rsid w:val="00C805FF"/>
    <w:rsid w:val="00D02652"/>
    <w:rsid w:val="00D318D4"/>
    <w:rsid w:val="00D31AEF"/>
    <w:rsid w:val="00D31E6A"/>
    <w:rsid w:val="00D32E5A"/>
    <w:rsid w:val="00D36556"/>
    <w:rsid w:val="00D51797"/>
    <w:rsid w:val="00D9093C"/>
    <w:rsid w:val="00DA59FD"/>
    <w:rsid w:val="00DC4851"/>
    <w:rsid w:val="00DD1263"/>
    <w:rsid w:val="00E0231C"/>
    <w:rsid w:val="00E07613"/>
    <w:rsid w:val="00E2018B"/>
    <w:rsid w:val="00E23A27"/>
    <w:rsid w:val="00E3003F"/>
    <w:rsid w:val="00E43B20"/>
    <w:rsid w:val="00E71D2F"/>
    <w:rsid w:val="00E74E30"/>
    <w:rsid w:val="00ED6D68"/>
    <w:rsid w:val="00F10C00"/>
    <w:rsid w:val="00F5070C"/>
    <w:rsid w:val="00F52DAE"/>
    <w:rsid w:val="00F56A4A"/>
    <w:rsid w:val="00F750EE"/>
    <w:rsid w:val="00F87683"/>
    <w:rsid w:val="00FA1E1E"/>
    <w:rsid w:val="00FA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C922B299-4ECA-4793-B672-820E2FD5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04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46A"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basedOn w:val="Fuentedeprrafopredeter"/>
    <w:semiHidden/>
    <w:rsid w:val="00B81FF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B81FF8"/>
  </w:style>
  <w:style w:type="character" w:customStyle="1" w:styleId="TextocomentarioCar">
    <w:name w:val="Texto comentario Car"/>
    <w:basedOn w:val="Fuentedeprrafopredeter"/>
    <w:link w:val="Textocomentario"/>
    <w:semiHidden/>
    <w:rsid w:val="00B81FF8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5F9A5-56DF-024F-9601-B14CE50A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C:\Data\Docencia\Pregrado\21125\00-1\Agenda-EjemploProceso-Metodologia\Documentos\Templates Documents\nombreProyecto-nombreComponente-Plan001.dot</Template>
  <TotalTime>0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Carlos Eduardo Cruz Rodriguez</cp:lastModifiedBy>
  <cp:revision>2</cp:revision>
  <cp:lastPrinted>2016-09-05T18:45:00Z</cp:lastPrinted>
  <dcterms:created xsi:type="dcterms:W3CDTF">2018-04-04T02:08:00Z</dcterms:created>
  <dcterms:modified xsi:type="dcterms:W3CDTF">2018-04-04T02:08:00Z</dcterms:modified>
</cp:coreProperties>
</file>