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FF8" w:rsidRDefault="00B81FF8" w:rsidP="002D5B96">
      <w:pPr>
        <w:rPr>
          <w:rFonts w:cs="Arial"/>
          <w:sz w:val="18"/>
          <w:szCs w:val="18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443"/>
        <w:gridCol w:w="1156"/>
        <w:gridCol w:w="520"/>
        <w:gridCol w:w="442"/>
        <w:gridCol w:w="1637"/>
        <w:gridCol w:w="481"/>
        <w:gridCol w:w="2118"/>
      </w:tblGrid>
      <w:tr w:rsidR="00B81FF8" w:rsidRPr="00BA6A80" w:rsidTr="00243929">
        <w:tc>
          <w:tcPr>
            <w:tcW w:w="8472" w:type="dxa"/>
            <w:gridSpan w:val="8"/>
            <w:shd w:val="clear" w:color="auto" w:fill="B3B3B3"/>
          </w:tcPr>
          <w:p w:rsidR="00B81FF8" w:rsidRPr="00CE02DF" w:rsidRDefault="00B81FF8" w:rsidP="00B81FF8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 xml:space="preserve">CASO DE PRUEBA </w:t>
            </w:r>
            <w:r w:rsidR="00CE02DF">
              <w:rPr>
                <w:sz w:val="18"/>
                <w:szCs w:val="18"/>
                <w:lang w:val="es-ES"/>
              </w:rPr>
              <w:t>Agregar Producto</w:t>
            </w:r>
          </w:p>
        </w:tc>
      </w:tr>
      <w:tr w:rsidR="00B81FF8" w:rsidRPr="00BA6A80" w:rsidTr="00243929">
        <w:tc>
          <w:tcPr>
            <w:tcW w:w="3794" w:type="dxa"/>
            <w:gridSpan w:val="4"/>
            <w:shd w:val="clear" w:color="auto" w:fill="auto"/>
          </w:tcPr>
          <w:p w:rsidR="00B81FF8" w:rsidRPr="00BA6A80" w:rsidRDefault="00B81FF8" w:rsidP="00243929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Fecha realización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B81FF8" w:rsidRPr="00BA6A80" w:rsidRDefault="00094484" w:rsidP="00B81FF8">
            <w:pPr>
              <w:rPr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lang w:val="es-ES"/>
              </w:rPr>
              <w:t>03/04/2018</w:t>
            </w:r>
          </w:p>
        </w:tc>
      </w:tr>
      <w:tr w:rsidR="00B81FF8" w:rsidRPr="00BA6A80" w:rsidTr="00243929">
        <w:tc>
          <w:tcPr>
            <w:tcW w:w="3794" w:type="dxa"/>
            <w:gridSpan w:val="4"/>
            <w:shd w:val="clear" w:color="auto" w:fill="auto"/>
          </w:tcPr>
          <w:p w:rsidR="00B81FF8" w:rsidRPr="00BA6A80" w:rsidRDefault="00B81FF8" w:rsidP="00243929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Realizada por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B81FF8" w:rsidRPr="00BA6A80" w:rsidRDefault="00094484" w:rsidP="00B81FF8">
            <w:pPr>
              <w:rPr>
                <w:b/>
                <w:sz w:val="18"/>
                <w:szCs w:val="18"/>
                <w:lang w:val="es-ES"/>
              </w:rPr>
            </w:pPr>
            <w:r>
              <w:rPr>
                <w:color w:val="000000" w:themeColor="text1"/>
                <w:sz w:val="18"/>
                <w:szCs w:val="18"/>
                <w:lang w:val="es-ES"/>
              </w:rPr>
              <w:t>administrador</w:t>
            </w:r>
            <w:r>
              <w:rPr>
                <w:color w:val="BFBFBF" w:themeColor="background1" w:themeShade="BF"/>
                <w:sz w:val="18"/>
                <w:szCs w:val="18"/>
                <w:lang w:val="es-ES"/>
              </w:rPr>
              <w:t xml:space="preserve"> </w:t>
            </w:r>
          </w:p>
        </w:tc>
      </w:tr>
      <w:tr w:rsidR="00B81FF8" w:rsidRPr="00BA6A80" w:rsidTr="00243929">
        <w:tc>
          <w:tcPr>
            <w:tcW w:w="3794" w:type="dxa"/>
            <w:gridSpan w:val="4"/>
            <w:shd w:val="clear" w:color="auto" w:fill="auto"/>
          </w:tcPr>
          <w:p w:rsidR="00B81FF8" w:rsidRPr="00BA6A80" w:rsidRDefault="00B81FF8" w:rsidP="00243929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Objetivo de la prueba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B81FF8" w:rsidRPr="00BA6A80" w:rsidRDefault="00B81FF8" w:rsidP="00E23A27">
            <w:pPr>
              <w:rPr>
                <w:sz w:val="18"/>
                <w:szCs w:val="18"/>
                <w:lang w:val="es-ES"/>
              </w:rPr>
            </w:pPr>
            <w:r w:rsidRPr="00BA6A80">
              <w:rPr>
                <w:sz w:val="18"/>
                <w:szCs w:val="18"/>
                <w:lang w:val="es-ES"/>
              </w:rPr>
              <w:t>Validar el</w:t>
            </w:r>
            <w:r w:rsidR="00094484">
              <w:rPr>
                <w:sz w:val="18"/>
                <w:szCs w:val="18"/>
                <w:lang w:val="es-ES"/>
              </w:rPr>
              <w:t xml:space="preserve"> CU12 Agregar producto</w:t>
            </w:r>
          </w:p>
        </w:tc>
      </w:tr>
      <w:tr w:rsidR="00B81FF8" w:rsidRPr="00BA6A80" w:rsidTr="00243929">
        <w:tc>
          <w:tcPr>
            <w:tcW w:w="3794" w:type="dxa"/>
            <w:gridSpan w:val="4"/>
            <w:shd w:val="clear" w:color="auto" w:fill="auto"/>
          </w:tcPr>
          <w:p w:rsidR="00B81FF8" w:rsidRPr="00BA6A80" w:rsidRDefault="00B81FF8" w:rsidP="00243929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Pre-Requisitos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B81FF8" w:rsidRPr="00E23A27" w:rsidRDefault="00B81FF8" w:rsidP="00094484">
            <w:pPr>
              <w:ind w:left="284"/>
              <w:rPr>
                <w:sz w:val="18"/>
                <w:szCs w:val="18"/>
                <w:lang w:val="es-ES"/>
              </w:rPr>
            </w:pPr>
          </w:p>
        </w:tc>
      </w:tr>
      <w:tr w:rsidR="00B81FF8" w:rsidRPr="00BA6A80" w:rsidTr="00243929">
        <w:tc>
          <w:tcPr>
            <w:tcW w:w="8472" w:type="dxa"/>
            <w:gridSpan w:val="8"/>
            <w:shd w:val="clear" w:color="auto" w:fill="B3B3B3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DETALLE CASO DE PRUEBA</w:t>
            </w:r>
          </w:p>
        </w:tc>
      </w:tr>
      <w:tr w:rsidR="00B81FF8" w:rsidRPr="00BA6A80" w:rsidTr="00243929">
        <w:tc>
          <w:tcPr>
            <w:tcW w:w="675" w:type="dxa"/>
            <w:shd w:val="clear" w:color="auto" w:fill="E6E6E6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Paso No.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proofErr w:type="gramStart"/>
            <w:r w:rsidRPr="00BA6A80">
              <w:rPr>
                <w:b/>
                <w:sz w:val="18"/>
                <w:szCs w:val="18"/>
                <w:lang w:val="es-ES"/>
              </w:rPr>
              <w:t>Acción usuario</w:t>
            </w:r>
            <w:proofErr w:type="gramEnd"/>
          </w:p>
        </w:tc>
        <w:tc>
          <w:tcPr>
            <w:tcW w:w="2599" w:type="dxa"/>
            <w:gridSpan w:val="3"/>
            <w:shd w:val="clear" w:color="auto" w:fill="E6E6E6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Respuesta esperada del sistema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Resultados</w:t>
            </w:r>
          </w:p>
        </w:tc>
      </w:tr>
      <w:tr w:rsidR="00B81FF8" w:rsidRPr="00BA6A80" w:rsidTr="00243929">
        <w:tc>
          <w:tcPr>
            <w:tcW w:w="675" w:type="dxa"/>
          </w:tcPr>
          <w:p w:rsidR="00B81FF8" w:rsidRDefault="00B81FF8" w:rsidP="00094484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</w:p>
          <w:p w:rsidR="00094484" w:rsidRPr="00BA6A80" w:rsidRDefault="00094484" w:rsidP="00094484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2599" w:type="dxa"/>
            <w:gridSpan w:val="2"/>
          </w:tcPr>
          <w:p w:rsidR="00B81FF8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E23A27" w:rsidRDefault="00094484" w:rsidP="00243929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Selecciona “Registrar producto”</w:t>
            </w:r>
          </w:p>
          <w:p w:rsidR="00E23A27" w:rsidRPr="00BA6A80" w:rsidRDefault="00E23A27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3"/>
          </w:tcPr>
          <w:p w:rsidR="00B81FF8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12381A" w:rsidRPr="00BA6A80" w:rsidRDefault="0012381A" w:rsidP="00243929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Desplegar “cargar imagen”</w:t>
            </w:r>
          </w:p>
        </w:tc>
        <w:tc>
          <w:tcPr>
            <w:tcW w:w="2599" w:type="dxa"/>
            <w:gridSpan w:val="2"/>
          </w:tcPr>
          <w:p w:rsidR="00B81FF8" w:rsidRDefault="00B81FF8" w:rsidP="00243929">
            <w:pPr>
              <w:rPr>
                <w:sz w:val="18"/>
                <w:szCs w:val="18"/>
                <w:lang w:val="es-ES"/>
              </w:rPr>
            </w:pPr>
          </w:p>
          <w:p w:rsidR="0012381A" w:rsidRPr="00BA6A80" w:rsidRDefault="0012381A" w:rsidP="00243929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 redirige a la ventana “cargar imagen”</w:t>
            </w:r>
          </w:p>
        </w:tc>
      </w:tr>
      <w:tr w:rsidR="00B81FF8" w:rsidRPr="00BA6A80" w:rsidTr="00243929">
        <w:tc>
          <w:tcPr>
            <w:tcW w:w="675" w:type="dxa"/>
          </w:tcPr>
          <w:p w:rsidR="00B81FF8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12381A" w:rsidRDefault="0012381A" w:rsidP="0012381A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  <w:p w:rsidR="0012381A" w:rsidRPr="00BA6A80" w:rsidRDefault="0012381A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2"/>
          </w:tcPr>
          <w:p w:rsidR="0012381A" w:rsidRDefault="0012381A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E23A27" w:rsidRPr="00BA6A80" w:rsidRDefault="0012381A" w:rsidP="00243929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Selecciona “Seleccionar archivo”</w:t>
            </w:r>
          </w:p>
        </w:tc>
        <w:tc>
          <w:tcPr>
            <w:tcW w:w="2599" w:type="dxa"/>
            <w:gridSpan w:val="3"/>
          </w:tcPr>
          <w:p w:rsidR="00B81FF8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12381A" w:rsidRPr="00BA6A80" w:rsidRDefault="0012381A" w:rsidP="00243929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Abrir explorador de archivos para cargar imagen.</w:t>
            </w:r>
          </w:p>
        </w:tc>
        <w:tc>
          <w:tcPr>
            <w:tcW w:w="2599" w:type="dxa"/>
            <w:gridSpan w:val="2"/>
          </w:tcPr>
          <w:p w:rsidR="00B81FF8" w:rsidRDefault="00B81FF8" w:rsidP="00243929">
            <w:pPr>
              <w:rPr>
                <w:sz w:val="18"/>
                <w:szCs w:val="18"/>
                <w:lang w:val="es-ES"/>
              </w:rPr>
            </w:pPr>
          </w:p>
          <w:p w:rsidR="0012381A" w:rsidRPr="00BA6A80" w:rsidRDefault="0012381A" w:rsidP="00243929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 abre el explorador de archivos para seleccionar una imagen para el nuevo producto.</w:t>
            </w:r>
          </w:p>
        </w:tc>
      </w:tr>
      <w:tr w:rsidR="00B81FF8" w:rsidRPr="00BA6A80" w:rsidTr="00243929">
        <w:tc>
          <w:tcPr>
            <w:tcW w:w="675" w:type="dxa"/>
          </w:tcPr>
          <w:p w:rsidR="00B81FF8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12381A" w:rsidRPr="00BA6A80" w:rsidRDefault="0012381A" w:rsidP="00243929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    3</w:t>
            </w:r>
          </w:p>
        </w:tc>
        <w:tc>
          <w:tcPr>
            <w:tcW w:w="2599" w:type="dxa"/>
            <w:gridSpan w:val="2"/>
          </w:tcPr>
          <w:p w:rsidR="00B81FF8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E23A27" w:rsidRDefault="0012381A" w:rsidP="00243929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Selecciona imagen.</w:t>
            </w:r>
          </w:p>
          <w:p w:rsidR="00E23A27" w:rsidRPr="00BA6A80" w:rsidRDefault="00E23A27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3"/>
          </w:tcPr>
          <w:p w:rsidR="00B81FF8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12381A" w:rsidRPr="00BA6A80" w:rsidRDefault="0012381A" w:rsidP="00243929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Mostrar nombre de imagen.</w:t>
            </w:r>
          </w:p>
        </w:tc>
        <w:tc>
          <w:tcPr>
            <w:tcW w:w="2599" w:type="dxa"/>
            <w:gridSpan w:val="2"/>
          </w:tcPr>
          <w:p w:rsidR="00B81FF8" w:rsidRDefault="00B81FF8" w:rsidP="00243929">
            <w:pPr>
              <w:rPr>
                <w:sz w:val="18"/>
                <w:szCs w:val="18"/>
                <w:lang w:val="es-ES"/>
              </w:rPr>
            </w:pPr>
          </w:p>
          <w:p w:rsidR="0012381A" w:rsidRPr="00BA6A80" w:rsidRDefault="0012381A" w:rsidP="00243929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 presenta el nombre del archivo seleccionado.</w:t>
            </w:r>
          </w:p>
        </w:tc>
      </w:tr>
      <w:tr w:rsidR="00F750EE" w:rsidRPr="00BA6A80" w:rsidTr="00243929">
        <w:tc>
          <w:tcPr>
            <w:tcW w:w="675" w:type="dxa"/>
          </w:tcPr>
          <w:p w:rsidR="00F750EE" w:rsidRDefault="00F750EE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F750EE" w:rsidRDefault="0012381A" w:rsidP="0012381A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</w:t>
            </w:r>
          </w:p>
          <w:p w:rsidR="00F750EE" w:rsidRPr="00BA6A80" w:rsidRDefault="00F750EE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2"/>
          </w:tcPr>
          <w:p w:rsidR="00F750EE" w:rsidRDefault="00F750EE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12381A" w:rsidRDefault="0012381A" w:rsidP="00243929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Selecciona “Registrar”</w:t>
            </w:r>
          </w:p>
        </w:tc>
        <w:tc>
          <w:tcPr>
            <w:tcW w:w="2599" w:type="dxa"/>
            <w:gridSpan w:val="3"/>
          </w:tcPr>
          <w:p w:rsidR="00F750EE" w:rsidRDefault="00F750EE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12381A" w:rsidRPr="00BA6A80" w:rsidRDefault="0012381A" w:rsidP="00243929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Desplegar formulario de diligenciamiento.</w:t>
            </w:r>
          </w:p>
        </w:tc>
        <w:tc>
          <w:tcPr>
            <w:tcW w:w="2599" w:type="dxa"/>
            <w:gridSpan w:val="2"/>
          </w:tcPr>
          <w:p w:rsidR="00F750EE" w:rsidRDefault="00F750EE" w:rsidP="00243929">
            <w:pPr>
              <w:rPr>
                <w:sz w:val="18"/>
                <w:szCs w:val="18"/>
                <w:lang w:val="es-ES"/>
              </w:rPr>
            </w:pPr>
          </w:p>
          <w:p w:rsidR="0012381A" w:rsidRPr="00BA6A80" w:rsidRDefault="0012381A" w:rsidP="00243929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 muestra un formulario para ingresar nombre y precio del producto.</w:t>
            </w:r>
          </w:p>
        </w:tc>
      </w:tr>
      <w:tr w:rsidR="00B81FF8" w:rsidRPr="00BA6A80" w:rsidTr="00243929">
        <w:tc>
          <w:tcPr>
            <w:tcW w:w="675" w:type="dxa"/>
          </w:tcPr>
          <w:p w:rsidR="00B81FF8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12381A" w:rsidRPr="00BA6A80" w:rsidRDefault="00301E29" w:rsidP="0012381A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</w:t>
            </w:r>
          </w:p>
        </w:tc>
        <w:tc>
          <w:tcPr>
            <w:tcW w:w="2599" w:type="dxa"/>
            <w:gridSpan w:val="2"/>
          </w:tcPr>
          <w:p w:rsidR="00B81FF8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E23A27" w:rsidRDefault="00301E29" w:rsidP="00243929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Selecciona “Registrar”</w:t>
            </w:r>
          </w:p>
          <w:p w:rsidR="00E23A27" w:rsidRPr="00BA6A80" w:rsidRDefault="00E23A27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3"/>
          </w:tcPr>
          <w:p w:rsidR="00B81FF8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301E29" w:rsidRPr="00BA6A80" w:rsidRDefault="00301E29" w:rsidP="00243929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Agregar producto a la base de datos</w:t>
            </w:r>
          </w:p>
        </w:tc>
        <w:tc>
          <w:tcPr>
            <w:tcW w:w="2599" w:type="dxa"/>
            <w:gridSpan w:val="2"/>
          </w:tcPr>
          <w:p w:rsidR="00B81FF8" w:rsidRDefault="00B81FF8" w:rsidP="00243929">
            <w:pPr>
              <w:rPr>
                <w:sz w:val="18"/>
                <w:szCs w:val="18"/>
                <w:lang w:val="es-ES"/>
              </w:rPr>
            </w:pPr>
          </w:p>
          <w:p w:rsidR="00301E29" w:rsidRPr="00BA6A80" w:rsidRDefault="00301E29" w:rsidP="00243929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 presenta un mensaje de confirmación.</w:t>
            </w:r>
          </w:p>
        </w:tc>
      </w:tr>
      <w:tr w:rsidR="00F750EE" w:rsidRPr="00BA6A80" w:rsidTr="00243929">
        <w:tc>
          <w:tcPr>
            <w:tcW w:w="675" w:type="dxa"/>
          </w:tcPr>
          <w:p w:rsidR="00F750EE" w:rsidRDefault="00F750EE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F750EE" w:rsidRDefault="00301E29" w:rsidP="00301E29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6</w:t>
            </w:r>
          </w:p>
          <w:p w:rsidR="00F750EE" w:rsidRPr="00BA6A80" w:rsidRDefault="00F750EE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2"/>
          </w:tcPr>
          <w:p w:rsidR="00F750EE" w:rsidRDefault="00F750EE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301E29" w:rsidRDefault="00301E29" w:rsidP="00243929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Selecciona “volver principal”</w:t>
            </w:r>
          </w:p>
        </w:tc>
        <w:tc>
          <w:tcPr>
            <w:tcW w:w="2599" w:type="dxa"/>
            <w:gridSpan w:val="3"/>
          </w:tcPr>
          <w:p w:rsidR="00F750EE" w:rsidRDefault="00F750EE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301E29" w:rsidRPr="00BA6A80" w:rsidRDefault="00301E29" w:rsidP="00243929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Redirigir a la página principal.</w:t>
            </w:r>
          </w:p>
        </w:tc>
        <w:tc>
          <w:tcPr>
            <w:tcW w:w="2599" w:type="dxa"/>
            <w:gridSpan w:val="2"/>
          </w:tcPr>
          <w:p w:rsidR="00F750EE" w:rsidRDefault="00F750EE" w:rsidP="00243929">
            <w:pPr>
              <w:rPr>
                <w:sz w:val="18"/>
                <w:szCs w:val="18"/>
                <w:lang w:val="es-ES"/>
              </w:rPr>
            </w:pPr>
          </w:p>
          <w:p w:rsidR="00301E29" w:rsidRPr="00BA6A80" w:rsidRDefault="00301E29" w:rsidP="00243929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 redirige a la página principal.</w:t>
            </w:r>
          </w:p>
        </w:tc>
      </w:tr>
      <w:tr w:rsidR="00F750EE" w:rsidRPr="00BA6A80" w:rsidTr="00243929">
        <w:tc>
          <w:tcPr>
            <w:tcW w:w="675" w:type="dxa"/>
          </w:tcPr>
          <w:p w:rsidR="00F750EE" w:rsidRDefault="00F750EE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F750EE" w:rsidRDefault="00F750EE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F750EE" w:rsidRPr="00BA6A80" w:rsidRDefault="00F750EE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2"/>
          </w:tcPr>
          <w:p w:rsidR="00F750EE" w:rsidRDefault="00F750EE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3"/>
          </w:tcPr>
          <w:p w:rsidR="00F750EE" w:rsidRPr="00BA6A80" w:rsidRDefault="00F750EE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2"/>
          </w:tcPr>
          <w:p w:rsidR="00F750EE" w:rsidRPr="00BA6A80" w:rsidRDefault="00F750EE" w:rsidP="00243929">
            <w:pPr>
              <w:rPr>
                <w:sz w:val="18"/>
                <w:szCs w:val="18"/>
                <w:lang w:val="es-ES"/>
              </w:rPr>
            </w:pPr>
          </w:p>
        </w:tc>
      </w:tr>
      <w:tr w:rsidR="00B81FF8" w:rsidRPr="00BA6A80" w:rsidTr="00243929">
        <w:tc>
          <w:tcPr>
            <w:tcW w:w="675" w:type="dxa"/>
          </w:tcPr>
          <w:p w:rsidR="00B81FF8" w:rsidRPr="00BA6A80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2"/>
          </w:tcPr>
          <w:p w:rsidR="00B81FF8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E23A27" w:rsidRDefault="00E23A27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E23A27" w:rsidRPr="00BA6A80" w:rsidRDefault="00E23A27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3"/>
          </w:tcPr>
          <w:p w:rsidR="00B81FF8" w:rsidRPr="00BA6A80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2"/>
          </w:tcPr>
          <w:p w:rsidR="00B81FF8" w:rsidRPr="00BA6A80" w:rsidRDefault="00B81FF8" w:rsidP="00243929">
            <w:pPr>
              <w:rPr>
                <w:sz w:val="18"/>
                <w:szCs w:val="18"/>
                <w:lang w:val="es-ES"/>
              </w:rPr>
            </w:pPr>
          </w:p>
        </w:tc>
      </w:tr>
      <w:tr w:rsidR="00B81FF8" w:rsidRPr="00BA6A80" w:rsidTr="00243929">
        <w:tc>
          <w:tcPr>
            <w:tcW w:w="675" w:type="dxa"/>
          </w:tcPr>
          <w:p w:rsidR="00B81FF8" w:rsidRPr="00BA6A80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2"/>
          </w:tcPr>
          <w:p w:rsidR="00B81FF8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E23A27" w:rsidRDefault="00E23A27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E23A27" w:rsidRPr="00BA6A80" w:rsidRDefault="00E23A27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3"/>
          </w:tcPr>
          <w:p w:rsidR="00B81FF8" w:rsidRPr="00BA6A80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2"/>
          </w:tcPr>
          <w:p w:rsidR="00B81FF8" w:rsidRPr="00BA6A80" w:rsidRDefault="00B81FF8" w:rsidP="00243929">
            <w:pPr>
              <w:rPr>
                <w:sz w:val="18"/>
                <w:szCs w:val="18"/>
                <w:lang w:val="es-ES"/>
              </w:rPr>
            </w:pPr>
          </w:p>
        </w:tc>
      </w:tr>
      <w:tr w:rsidR="00B81FF8" w:rsidRPr="00BA6A80" w:rsidTr="00243929">
        <w:tc>
          <w:tcPr>
            <w:tcW w:w="8472" w:type="dxa"/>
            <w:gridSpan w:val="8"/>
            <w:shd w:val="clear" w:color="auto" w:fill="B3B3B3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OBSERVACIONES ADICIONALES</w:t>
            </w:r>
          </w:p>
        </w:tc>
      </w:tr>
      <w:tr w:rsidR="00B81FF8" w:rsidRPr="00BA6A80" w:rsidTr="00243929">
        <w:tc>
          <w:tcPr>
            <w:tcW w:w="8472" w:type="dxa"/>
            <w:gridSpan w:val="8"/>
            <w:shd w:val="clear" w:color="auto" w:fill="auto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B81FF8" w:rsidRDefault="00301E29" w:rsidP="00301E29">
            <w:pPr>
              <w:jc w:val="both"/>
              <w:rPr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lang w:val="es-ES"/>
              </w:rPr>
              <w:t>Para (5) se debe diligenciar el formulario para evitar un error en el servidor.</w:t>
            </w:r>
          </w:p>
          <w:p w:rsidR="00301E29" w:rsidRDefault="00301E29" w:rsidP="00301E29">
            <w:pPr>
              <w:jc w:val="both"/>
              <w:rPr>
                <w:b/>
                <w:sz w:val="18"/>
                <w:szCs w:val="18"/>
                <w:lang w:val="es-ES"/>
              </w:rPr>
            </w:pPr>
          </w:p>
          <w:p w:rsidR="00E23A27" w:rsidRDefault="00301E29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lang w:val="es-ES"/>
              </w:rPr>
              <w:t xml:space="preserve"> </w:t>
            </w:r>
          </w:p>
          <w:p w:rsidR="00E23A27" w:rsidRPr="00BA6A80" w:rsidRDefault="00E23A27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</w:tc>
      </w:tr>
      <w:tr w:rsidR="00B81FF8" w:rsidRPr="00BA6A80" w:rsidTr="00243929">
        <w:tc>
          <w:tcPr>
            <w:tcW w:w="2118" w:type="dxa"/>
            <w:gridSpan w:val="2"/>
            <w:shd w:val="clear" w:color="auto" w:fill="B3B3B3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APROBADO</w:t>
            </w:r>
          </w:p>
        </w:tc>
        <w:tc>
          <w:tcPr>
            <w:tcW w:w="2118" w:type="dxa"/>
            <w:gridSpan w:val="3"/>
            <w:shd w:val="clear" w:color="auto" w:fill="E6E6E6"/>
            <w:vAlign w:val="center"/>
          </w:tcPr>
          <w:p w:rsidR="00301E29" w:rsidRDefault="00301E29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B81FF8" w:rsidRPr="00BA6A80" w:rsidRDefault="00301E29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lang w:val="es-ES"/>
              </w:rPr>
              <w:t>X</w:t>
            </w:r>
          </w:p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</w:tc>
        <w:tc>
          <w:tcPr>
            <w:tcW w:w="2118" w:type="dxa"/>
            <w:gridSpan w:val="2"/>
            <w:shd w:val="clear" w:color="auto" w:fill="B3B3B3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RECHAZADO</w:t>
            </w:r>
          </w:p>
        </w:tc>
        <w:tc>
          <w:tcPr>
            <w:tcW w:w="2118" w:type="dxa"/>
            <w:shd w:val="clear" w:color="auto" w:fill="E6E6E6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</w:tc>
      </w:tr>
    </w:tbl>
    <w:p w:rsidR="003A7E60" w:rsidRDefault="003A7E60" w:rsidP="003A7E60">
      <w:pPr>
        <w:rPr>
          <w:sz w:val="18"/>
          <w:szCs w:val="18"/>
          <w:lang w:val="es-ES"/>
        </w:rPr>
      </w:pPr>
    </w:p>
    <w:p w:rsidR="00C23D3F" w:rsidRDefault="00C23D3F" w:rsidP="003A7E60">
      <w:pPr>
        <w:rPr>
          <w:sz w:val="18"/>
          <w:szCs w:val="18"/>
          <w:lang w:val="es-ES"/>
        </w:rPr>
      </w:pPr>
      <w:bookmarkStart w:id="0" w:name="_GoBack"/>
      <w:bookmarkEnd w:id="0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1E748C" w:rsidRPr="00B900C0" w:rsidTr="00B900C0">
        <w:tc>
          <w:tcPr>
            <w:tcW w:w="8472" w:type="dxa"/>
            <w:gridSpan w:val="3"/>
            <w:shd w:val="clear" w:color="auto" w:fill="B3B3B3"/>
            <w:vAlign w:val="center"/>
          </w:tcPr>
          <w:p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900C0">
              <w:rPr>
                <w:b/>
                <w:sz w:val="18"/>
                <w:szCs w:val="18"/>
                <w:lang w:val="es-ES"/>
              </w:rPr>
              <w:t>CONTROL DE CAMBIOS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1E748C" w:rsidRDefault="00301E29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03/04/2018</w:t>
            </w:r>
          </w:p>
          <w:p w:rsidR="00F750EE" w:rsidRPr="00AF36C5" w:rsidRDefault="00F750EE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:rsidR="001E748C" w:rsidRPr="0077677A" w:rsidRDefault="00301E29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lastRenderedPageBreak/>
              <w:t>Creación caso de prueba</w:t>
            </w:r>
          </w:p>
        </w:tc>
        <w:tc>
          <w:tcPr>
            <w:tcW w:w="1560" w:type="dxa"/>
          </w:tcPr>
          <w:p w:rsidR="001E748C" w:rsidRPr="00AF36C5" w:rsidRDefault="00301E29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LD</w:t>
            </w:r>
          </w:p>
        </w:tc>
      </w:tr>
    </w:tbl>
    <w:p w:rsidR="001E748C" w:rsidRPr="002D5B96" w:rsidRDefault="001E748C" w:rsidP="00C23D3F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B5D" w:rsidRDefault="00846B5D">
      <w:r>
        <w:separator/>
      </w:r>
    </w:p>
  </w:endnote>
  <w:endnote w:type="continuationSeparator" w:id="0">
    <w:p w:rsidR="00846B5D" w:rsidRDefault="00846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6E7CCE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6E7CCE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B5D" w:rsidRDefault="00846B5D">
      <w:r>
        <w:separator/>
      </w:r>
    </w:p>
  </w:footnote>
  <w:footnote w:type="continuationSeparator" w:id="0">
    <w:p w:rsidR="00846B5D" w:rsidRDefault="00846B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val="en-US"/>
            </w:rPr>
            <w:drawing>
              <wp:inline distT="0" distB="0" distL="0" distR="0" wp14:anchorId="778EDAAD" wp14:editId="3E680A98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B81FF8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PRUEBA</w:t>
          </w:r>
        </w:p>
      </w:tc>
      <w:tc>
        <w:tcPr>
          <w:tcW w:w="1609" w:type="dxa"/>
          <w:gridSpan w:val="2"/>
        </w:tcPr>
        <w:p w:rsidR="00842334" w:rsidRDefault="00CE02DF" w:rsidP="002B5BEC">
          <w:pPr>
            <w:jc w:val="both"/>
            <w:rPr>
              <w:sz w:val="18"/>
              <w:szCs w:val="18"/>
            </w:rPr>
          </w:pPr>
          <w:r>
            <w:rPr>
              <w:rFonts w:cs="Arial"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59264" behindDoc="1" locked="0" layoutInCell="1" allowOverlap="1" wp14:anchorId="5E9FA0D3" wp14:editId="2CE9B364">
                <wp:simplePos x="0" y="0"/>
                <wp:positionH relativeFrom="column">
                  <wp:posOffset>70485</wp:posOffset>
                </wp:positionH>
                <wp:positionV relativeFrom="paragraph">
                  <wp:posOffset>15240</wp:posOffset>
                </wp:positionV>
                <wp:extent cx="552450" cy="6667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hatsApp Image 2018-02-06 at 7.37.37 PM.jpe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42334" w:rsidRPr="002D5B96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2E2868" w:rsidP="002B5BEC">
          <w:pPr>
            <w:pStyle w:val="Encabezado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>Piloto</w:t>
          </w:r>
          <w:r w:rsidR="00842334">
            <w:rPr>
              <w:b/>
              <w:sz w:val="18"/>
              <w:szCs w:val="18"/>
            </w:rPr>
            <w:t xml:space="preserve">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F750EE">
          <w:pPr>
            <w:pStyle w:val="Encabezado"/>
            <w:rPr>
              <w:b/>
            </w:rPr>
          </w:pPr>
          <w:r w:rsidRPr="00466334">
            <w:rPr>
              <w:b/>
            </w:rPr>
            <w:t xml:space="preserve">PROYECTO:  </w:t>
          </w:r>
          <w:proofErr w:type="spellStart"/>
          <w:r w:rsidR="00094484">
            <w:rPr>
              <w:b/>
            </w:rPr>
            <w:t>Rapicoop</w:t>
          </w:r>
          <w:proofErr w:type="spellEnd"/>
        </w:p>
      </w:tc>
      <w:tc>
        <w:tcPr>
          <w:tcW w:w="1609" w:type="dxa"/>
          <w:gridSpan w:val="2"/>
          <w:vAlign w:val="center"/>
        </w:tcPr>
        <w:p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Equipo</w:t>
          </w:r>
          <w:r w:rsidRPr="00466334">
            <w:rPr>
              <w:b/>
              <w:sz w:val="18"/>
              <w:szCs w:val="18"/>
            </w:rPr>
            <w:t xml:space="preserve">: </w:t>
          </w:r>
          <w:r w:rsidR="00094484">
            <w:rPr>
              <w:b/>
              <w:sz w:val="18"/>
              <w:szCs w:val="18"/>
            </w:rPr>
            <w:t>METFOR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842334" w:rsidRPr="00466334" w:rsidRDefault="00094484" w:rsidP="002B5BEC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0B2569" w:rsidRPr="00705A7F" w:rsidRDefault="000B256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5CC40CE8"/>
    <w:multiLevelType w:val="hybridMultilevel"/>
    <w:tmpl w:val="B396163A"/>
    <w:lvl w:ilvl="0" w:tplc="B260806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2"/>
        <w:szCs w:val="22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7"/>
  </w:num>
  <w:num w:numId="6">
    <w:abstractNumId w:val="28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2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3"/>
  </w:num>
  <w:num w:numId="35">
    <w:abstractNumId w:val="23"/>
  </w:num>
  <w:num w:numId="36">
    <w:abstractNumId w:val="11"/>
  </w:num>
  <w:num w:numId="37">
    <w:abstractNumId w:val="16"/>
  </w:num>
  <w:num w:numId="38">
    <w:abstractNumId w:val="26"/>
  </w:num>
  <w:num w:numId="39">
    <w:abstractNumId w:val="15"/>
  </w:num>
  <w:num w:numId="40">
    <w:abstractNumId w:val="2"/>
  </w:num>
  <w:num w:numId="41">
    <w:abstractNumId w:val="30"/>
  </w:num>
  <w:num w:numId="42">
    <w:abstractNumId w:val="13"/>
  </w:num>
  <w:num w:numId="43">
    <w:abstractNumId w:val="29"/>
  </w:num>
  <w:num w:numId="44">
    <w:abstractNumId w:val="31"/>
  </w:num>
  <w:num w:numId="45">
    <w:abstractNumId w:val="20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A8"/>
    <w:rsid w:val="000022A9"/>
    <w:rsid w:val="00005157"/>
    <w:rsid w:val="00032FC8"/>
    <w:rsid w:val="00046E5F"/>
    <w:rsid w:val="00060A99"/>
    <w:rsid w:val="0006260D"/>
    <w:rsid w:val="00093588"/>
    <w:rsid w:val="00094484"/>
    <w:rsid w:val="000B2569"/>
    <w:rsid w:val="00112544"/>
    <w:rsid w:val="001225BC"/>
    <w:rsid w:val="0012381A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E2868"/>
    <w:rsid w:val="002E5115"/>
    <w:rsid w:val="002F3C5D"/>
    <w:rsid w:val="00301E29"/>
    <w:rsid w:val="003A7E60"/>
    <w:rsid w:val="003B43C1"/>
    <w:rsid w:val="00434FC8"/>
    <w:rsid w:val="00490453"/>
    <w:rsid w:val="004B1655"/>
    <w:rsid w:val="004B665C"/>
    <w:rsid w:val="00531547"/>
    <w:rsid w:val="005E1459"/>
    <w:rsid w:val="005E3699"/>
    <w:rsid w:val="005F4F6B"/>
    <w:rsid w:val="006760F4"/>
    <w:rsid w:val="00680CAB"/>
    <w:rsid w:val="006A5A84"/>
    <w:rsid w:val="006B046A"/>
    <w:rsid w:val="006B5F60"/>
    <w:rsid w:val="006C794A"/>
    <w:rsid w:val="006E7CCE"/>
    <w:rsid w:val="006F59D3"/>
    <w:rsid w:val="0070142B"/>
    <w:rsid w:val="00705A7F"/>
    <w:rsid w:val="00712ABE"/>
    <w:rsid w:val="00744BFC"/>
    <w:rsid w:val="00754AAF"/>
    <w:rsid w:val="007725A6"/>
    <w:rsid w:val="0077677A"/>
    <w:rsid w:val="007B36C0"/>
    <w:rsid w:val="007C5493"/>
    <w:rsid w:val="00842334"/>
    <w:rsid w:val="00846B5D"/>
    <w:rsid w:val="00850072"/>
    <w:rsid w:val="008662B7"/>
    <w:rsid w:val="00870EE1"/>
    <w:rsid w:val="00881BC2"/>
    <w:rsid w:val="008825ED"/>
    <w:rsid w:val="008876A8"/>
    <w:rsid w:val="00891370"/>
    <w:rsid w:val="008B73C5"/>
    <w:rsid w:val="008E2140"/>
    <w:rsid w:val="008F417D"/>
    <w:rsid w:val="00921243"/>
    <w:rsid w:val="0095622E"/>
    <w:rsid w:val="00965FC9"/>
    <w:rsid w:val="009F4503"/>
    <w:rsid w:val="00A0348C"/>
    <w:rsid w:val="00A40446"/>
    <w:rsid w:val="00A60949"/>
    <w:rsid w:val="00A761D9"/>
    <w:rsid w:val="00AC753F"/>
    <w:rsid w:val="00AF2348"/>
    <w:rsid w:val="00AF76A8"/>
    <w:rsid w:val="00B06D5D"/>
    <w:rsid w:val="00B14DC6"/>
    <w:rsid w:val="00B4750C"/>
    <w:rsid w:val="00B52F87"/>
    <w:rsid w:val="00B672E7"/>
    <w:rsid w:val="00B81FF8"/>
    <w:rsid w:val="00B845AB"/>
    <w:rsid w:val="00B900C0"/>
    <w:rsid w:val="00BB0B14"/>
    <w:rsid w:val="00C10649"/>
    <w:rsid w:val="00C23D3F"/>
    <w:rsid w:val="00C33D7A"/>
    <w:rsid w:val="00C40CA2"/>
    <w:rsid w:val="00C505C4"/>
    <w:rsid w:val="00C54727"/>
    <w:rsid w:val="00C805FF"/>
    <w:rsid w:val="00CE02DF"/>
    <w:rsid w:val="00D02652"/>
    <w:rsid w:val="00D31AEF"/>
    <w:rsid w:val="00D31E6A"/>
    <w:rsid w:val="00D32E5A"/>
    <w:rsid w:val="00D36556"/>
    <w:rsid w:val="00D51797"/>
    <w:rsid w:val="00D9093C"/>
    <w:rsid w:val="00DA59FD"/>
    <w:rsid w:val="00DC4851"/>
    <w:rsid w:val="00DD1263"/>
    <w:rsid w:val="00E0231C"/>
    <w:rsid w:val="00E07613"/>
    <w:rsid w:val="00E2018B"/>
    <w:rsid w:val="00E23A27"/>
    <w:rsid w:val="00E3003F"/>
    <w:rsid w:val="00E43B20"/>
    <w:rsid w:val="00E71D2F"/>
    <w:rsid w:val="00E74E30"/>
    <w:rsid w:val="00ED6D68"/>
    <w:rsid w:val="00F10C00"/>
    <w:rsid w:val="00F5070C"/>
    <w:rsid w:val="00F52DAE"/>
    <w:rsid w:val="00F56A4A"/>
    <w:rsid w:val="00F7379D"/>
    <w:rsid w:val="00F750EE"/>
    <w:rsid w:val="00F87683"/>
    <w:rsid w:val="00FA1E1E"/>
    <w:rsid w:val="00FA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7E0951"/>
  <w15:docId w15:val="{C922B299-4ECA-4793-B672-820E2FD5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04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46A"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basedOn w:val="Fuentedeprrafopredeter"/>
    <w:semiHidden/>
    <w:rsid w:val="00B81FF8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B81FF8"/>
  </w:style>
  <w:style w:type="character" w:customStyle="1" w:styleId="TextocomentarioCar">
    <w:name w:val="Texto comentario Car"/>
    <w:basedOn w:val="Fuentedeprrafopredeter"/>
    <w:link w:val="Textocomentario"/>
    <w:semiHidden/>
    <w:rsid w:val="00B81FF8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9C6D1-54D8-4739-86DB-3AAFB000A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3</TotalTime>
  <Pages>2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Familia Calderón Sierra</cp:lastModifiedBy>
  <cp:revision>5</cp:revision>
  <cp:lastPrinted>2016-09-05T18:45:00Z</cp:lastPrinted>
  <dcterms:created xsi:type="dcterms:W3CDTF">2018-04-04T01:05:00Z</dcterms:created>
  <dcterms:modified xsi:type="dcterms:W3CDTF">2018-04-04T01:09:00Z</dcterms:modified>
</cp:coreProperties>
</file>