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30C37" w:rsidRDefault="006760F4">
      <w:pPr>
        <w:pStyle w:val="TDC1"/>
        <w:rPr>
          <w:rFonts w:ascii="Times New Roman" w:eastAsia="Batang" w:hAnsi="Times New Roman"/>
          <w:noProof/>
          <w:sz w:val="24"/>
          <w:szCs w:val="24"/>
          <w:lang w:eastAsia="ko-K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239352" w:history="1">
        <w:r w:rsidR="00730C37" w:rsidRPr="00A25128">
          <w:rPr>
            <w:rStyle w:val="Hipervnculo"/>
            <w:noProof/>
          </w:rPr>
          <w:t>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Introducción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_Toc162239352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3" w:history="1">
        <w:r w:rsidR="00730C37" w:rsidRPr="00A25128">
          <w:rPr>
            <w:rStyle w:val="Hipervnculo"/>
            <w:noProof/>
          </w:rPr>
          <w:t>1.1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Objetivo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_Toc162239353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4" w:history="1">
        <w:r w:rsidR="00730C37" w:rsidRPr="00A25128">
          <w:rPr>
            <w:rStyle w:val="Hipervnculo"/>
            <w:noProof/>
          </w:rPr>
          <w:t>1.2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Alcance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_Toc162239354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5" w:history="1">
        <w:r w:rsidR="00730C37" w:rsidRPr="00A25128">
          <w:rPr>
            <w:rStyle w:val="Hipervnculo"/>
            <w:noProof/>
          </w:rPr>
          <w:t>1.3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Definiciones y Abreviaturas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_Toc162239355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1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6" w:history="1">
        <w:r w:rsidR="00730C37" w:rsidRPr="00A25128">
          <w:rPr>
            <w:rStyle w:val="Hipervnculo"/>
            <w:noProof/>
          </w:rPr>
          <w:t>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Plan de pruebas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_Toc162239356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7" w:history="1">
        <w:r w:rsidR="00730C37" w:rsidRPr="00A25128">
          <w:rPr>
            <w:rStyle w:val="Hipervnculo"/>
            <w:noProof/>
          </w:rPr>
          <w:t>2.1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Plan de pruebas de integración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_Toc162239357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58" w:history="1">
        <w:r w:rsidR="00730C37" w:rsidRPr="00A25128">
          <w:rPr>
            <w:rStyle w:val="Hipervnculo"/>
            <w:noProof/>
          </w:rPr>
          <w:t>2.1.1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Estrategia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_Toc162239358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61" w:history="1">
        <w:r w:rsidR="00730C37" w:rsidRPr="00A25128">
          <w:rPr>
            <w:rStyle w:val="Hipervnculo"/>
            <w:noProof/>
          </w:rPr>
          <w:t>2.1.</w:t>
        </w:r>
        <w:r w:rsidR="004D6EBE">
          <w:rPr>
            <w:rStyle w:val="Hipervnculo"/>
            <w:noProof/>
          </w:rPr>
          <w:t>2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Diseño casos de prueba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_Toc162239361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2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481CC8">
      <w:pPr>
        <w:pStyle w:val="TDC3"/>
        <w:tabs>
          <w:tab w:val="left" w:pos="120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162239362" w:history="1">
        <w:r w:rsidR="00730C37" w:rsidRPr="00A25128">
          <w:rPr>
            <w:rStyle w:val="Hipervnculo"/>
            <w:noProof/>
          </w:rPr>
          <w:t>2.1.</w:t>
        </w:r>
        <w:r w:rsidR="004D6EBE">
          <w:rPr>
            <w:rStyle w:val="Hipervnculo"/>
            <w:noProof/>
          </w:rPr>
          <w:t>3</w:t>
        </w:r>
        <w:r w:rsidR="00730C37">
          <w:rPr>
            <w:rFonts w:ascii="Times New Roman" w:eastAsia="Batang" w:hAnsi="Times New Roman"/>
            <w:noProof/>
            <w:sz w:val="24"/>
            <w:szCs w:val="24"/>
            <w:lang w:eastAsia="ko-KR"/>
          </w:rPr>
          <w:tab/>
        </w:r>
        <w:r w:rsidR="00730C37" w:rsidRPr="00A25128">
          <w:rPr>
            <w:rStyle w:val="Hipervnculo"/>
            <w:noProof/>
          </w:rPr>
          <w:t>Asignación responsabilidad de la ejecución de prueba</w:t>
        </w:r>
        <w:r w:rsidR="00730C37">
          <w:rPr>
            <w:noProof/>
            <w:webHidden/>
          </w:rPr>
          <w:tab/>
        </w:r>
        <w:r w:rsidR="00730C37">
          <w:rPr>
            <w:noProof/>
            <w:webHidden/>
          </w:rPr>
          <w:fldChar w:fldCharType="begin"/>
        </w:r>
        <w:r w:rsidR="00730C37">
          <w:rPr>
            <w:noProof/>
            <w:webHidden/>
          </w:rPr>
          <w:instrText xml:space="preserve"> PAGEREF _Toc162239362 \h </w:instrText>
        </w:r>
        <w:r w:rsidR="00730C37">
          <w:rPr>
            <w:noProof/>
            <w:webHidden/>
          </w:rPr>
        </w:r>
        <w:r w:rsidR="00730C37">
          <w:rPr>
            <w:noProof/>
            <w:webHidden/>
          </w:rPr>
          <w:fldChar w:fldCharType="separate"/>
        </w:r>
        <w:r w:rsidR="00730C37">
          <w:rPr>
            <w:noProof/>
            <w:webHidden/>
          </w:rPr>
          <w:t>3</w:t>
        </w:r>
        <w:r w:rsidR="00730C37">
          <w:rPr>
            <w:noProof/>
            <w:webHidden/>
          </w:rPr>
          <w:fldChar w:fldCharType="end"/>
        </w:r>
      </w:hyperlink>
    </w:p>
    <w:p w:rsidR="00730C37" w:rsidRDefault="00730C37" w:rsidP="00343B4F">
      <w:pPr>
        <w:pStyle w:val="TDC2"/>
        <w:tabs>
          <w:tab w:val="left" w:pos="720"/>
          <w:tab w:val="right" w:leader="dot" w:pos="8263"/>
        </w:tabs>
        <w:rPr>
          <w:rFonts w:ascii="Times New Roman" w:eastAsia="Batang" w:hAnsi="Times New Roman"/>
          <w:noProof/>
          <w:sz w:val="24"/>
          <w:szCs w:val="24"/>
          <w:lang w:eastAsia="ko-KR"/>
        </w:rPr>
      </w:pPr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2279C1" w:rsidRDefault="006760F4" w:rsidP="002279C1">
      <w:pPr>
        <w:pStyle w:val="Ttulo1"/>
      </w:pPr>
      <w:r>
        <w:br w:type="page"/>
      </w:r>
      <w:r>
        <w:lastRenderedPageBreak/>
        <w:t xml:space="preserve"> </w:t>
      </w:r>
      <w:bookmarkStart w:id="0" w:name="_Toc161577178"/>
      <w:bookmarkStart w:id="1" w:name="_Toc162239352"/>
      <w:r w:rsidR="002279C1">
        <w:t>Introducción</w:t>
      </w:r>
      <w:bookmarkEnd w:id="0"/>
      <w:bookmarkEnd w:id="1"/>
    </w:p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2" w:name="_Toc160628086"/>
      <w:bookmarkStart w:id="3" w:name="_Toc161577179"/>
      <w:bookmarkStart w:id="4" w:name="_Toc162239353"/>
      <w:r w:rsidRPr="00373FAE">
        <w:t>Objetivo</w:t>
      </w:r>
      <w:bookmarkEnd w:id="2"/>
      <w:bookmarkEnd w:id="3"/>
      <w:bookmarkEnd w:id="4"/>
    </w:p>
    <w:p w:rsidR="006678C6" w:rsidRDefault="006678C6" w:rsidP="00377D6D">
      <w:pPr>
        <w:numPr>
          <w:ilvl w:val="0"/>
          <w:numId w:val="35"/>
        </w:numPr>
        <w:jc w:val="both"/>
        <w:rPr>
          <w:lang w:val="es-ES"/>
        </w:rPr>
      </w:pPr>
      <w:r w:rsidRPr="006678C6">
        <w:rPr>
          <w:lang w:val="es-ES"/>
        </w:rPr>
        <w:t>Garantizar el cumplimiento de los requerimientos tanto funcionales como no funcionales planteados dentro del proyecto mediante las pruebas de In</w:t>
      </w:r>
      <w:r w:rsidR="00A07E49">
        <w:rPr>
          <w:lang w:val="es-ES"/>
        </w:rPr>
        <w:t>tegración, Sistema y Aceptación.</w:t>
      </w:r>
    </w:p>
    <w:p w:rsidR="00A07E49" w:rsidRPr="00377D6D" w:rsidRDefault="00A07E49" w:rsidP="00377D6D">
      <w:pPr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 xml:space="preserve">Determinar </w:t>
      </w:r>
      <w:r w:rsidR="002B5DC0">
        <w:rPr>
          <w:lang w:val="es-ES"/>
        </w:rPr>
        <w:t>cuál</w:t>
      </w:r>
      <w:r>
        <w:rPr>
          <w:lang w:val="es-ES"/>
        </w:rPr>
        <w:t xml:space="preserve"> es el estado actual de los requerimientos funcionales y no funcionales del proyecto, para así poder tomar decisiones sobre estos.</w:t>
      </w:r>
    </w:p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5" w:name="_Toc161577180"/>
      <w:bookmarkStart w:id="6" w:name="_Toc162239354"/>
      <w:r>
        <w:t>Alcance</w:t>
      </w:r>
      <w:bookmarkEnd w:id="5"/>
      <w:bookmarkEnd w:id="6"/>
    </w:p>
    <w:p w:rsidR="006678C6" w:rsidRDefault="006678C6" w:rsidP="002279C1">
      <w:pPr>
        <w:jc w:val="both"/>
        <w:rPr>
          <w:rFonts w:cs="Arial"/>
        </w:rPr>
      </w:pPr>
      <w:bookmarkStart w:id="7" w:name="_Toc161050536"/>
      <w:bookmarkStart w:id="8" w:name="_Toc161577181"/>
      <w:r>
        <w:rPr>
          <w:rFonts w:cs="Arial"/>
        </w:rPr>
        <w:t>El presente documento define las pruebas orientadas a la validación de l</w:t>
      </w:r>
      <w:r w:rsidR="00A07E49">
        <w:rPr>
          <w:rFonts w:cs="Arial"/>
        </w:rPr>
        <w:t>os casos de uso, con el objetivo de observar su estado de una manera cuantitativa.</w:t>
      </w:r>
    </w:p>
    <w:p w:rsidR="002279C1" w:rsidRDefault="002279C1" w:rsidP="00373FAE">
      <w:pPr>
        <w:pStyle w:val="Ttulo2"/>
        <w:tabs>
          <w:tab w:val="clear" w:pos="860"/>
          <w:tab w:val="num" w:pos="576"/>
        </w:tabs>
        <w:ind w:left="576"/>
      </w:pPr>
      <w:bookmarkStart w:id="9" w:name="_Toc162239355"/>
      <w:r>
        <w:t xml:space="preserve">Definiciones </w:t>
      </w:r>
      <w:bookmarkEnd w:id="7"/>
      <w:bookmarkEnd w:id="8"/>
      <w:bookmarkEnd w:id="9"/>
    </w:p>
    <w:tbl>
      <w:tblPr>
        <w:tblW w:w="5637" w:type="dxa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828"/>
      </w:tblGrid>
      <w:tr w:rsidR="00506CCF" w:rsidRPr="00BA6A80" w:rsidTr="00506CCF">
        <w:tc>
          <w:tcPr>
            <w:tcW w:w="1809" w:type="dxa"/>
            <w:shd w:val="clear" w:color="auto" w:fill="E6E6E6"/>
          </w:tcPr>
          <w:p w:rsidR="00506CCF" w:rsidRPr="00BA6A80" w:rsidRDefault="00506CCF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Palabra</w:t>
            </w:r>
          </w:p>
        </w:tc>
        <w:tc>
          <w:tcPr>
            <w:tcW w:w="3828" w:type="dxa"/>
            <w:shd w:val="clear" w:color="auto" w:fill="E6E6E6"/>
          </w:tcPr>
          <w:p w:rsidR="00506CCF" w:rsidRPr="00BA6A80" w:rsidRDefault="00506CCF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Significado</w:t>
            </w:r>
          </w:p>
        </w:tc>
      </w:tr>
      <w:tr w:rsidR="00506CCF" w:rsidRPr="00BA6A80" w:rsidTr="00506CCF">
        <w:tc>
          <w:tcPr>
            <w:tcW w:w="1809" w:type="dxa"/>
          </w:tcPr>
          <w:p w:rsidR="00506CCF" w:rsidRDefault="00506CCF" w:rsidP="00506CCF">
            <w:pPr>
              <w:rPr>
                <w:sz w:val="18"/>
                <w:szCs w:val="18"/>
                <w:lang w:val="es-ES"/>
              </w:rPr>
            </w:pPr>
            <w:r w:rsidRPr="00506CCF">
              <w:rPr>
                <w:sz w:val="18"/>
                <w:szCs w:val="18"/>
                <w:lang w:val="es-ES"/>
              </w:rPr>
              <w:t>Latencia</w:t>
            </w:r>
          </w:p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  <w:lang w:val="es-ES"/>
              </w:rPr>
            </w:pPr>
            <w:r w:rsidRPr="00506CCF">
              <w:rPr>
                <w:rFonts w:cs="Arial"/>
                <w:sz w:val="18"/>
                <w:szCs w:val="18"/>
                <w:lang w:val="es-ES"/>
              </w:rPr>
              <w:t>Tiempo de Respuesta</w:t>
            </w:r>
          </w:p>
        </w:tc>
      </w:tr>
      <w:tr w:rsidR="00506CCF" w:rsidRPr="00BA6A80" w:rsidTr="00506CCF">
        <w:tc>
          <w:tcPr>
            <w:tcW w:w="1809" w:type="dxa"/>
          </w:tcPr>
          <w:p w:rsidR="00506CCF" w:rsidRDefault="00506CCF" w:rsidP="00506CCF">
            <w:pPr>
              <w:rPr>
                <w:sz w:val="18"/>
                <w:szCs w:val="18"/>
                <w:lang w:val="es-ES"/>
              </w:rPr>
            </w:pPr>
            <w:proofErr w:type="spellStart"/>
            <w:r w:rsidRPr="00506CCF">
              <w:rPr>
                <w:sz w:val="18"/>
                <w:szCs w:val="18"/>
                <w:lang w:val="es-ES"/>
              </w:rPr>
              <w:t>Througtput</w:t>
            </w:r>
            <w:proofErr w:type="spellEnd"/>
          </w:p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</w:rPr>
            </w:pPr>
            <w:r w:rsidRPr="00506CCF">
              <w:rPr>
                <w:rFonts w:cs="Arial"/>
                <w:sz w:val="18"/>
                <w:szCs w:val="18"/>
              </w:rPr>
              <w:t>Transacciones por unidad de tiempo</w:t>
            </w:r>
          </w:p>
        </w:tc>
      </w:tr>
      <w:tr w:rsidR="00506CCF" w:rsidRPr="00BA6A80" w:rsidTr="00506CCF">
        <w:tc>
          <w:tcPr>
            <w:tcW w:w="1809" w:type="dxa"/>
          </w:tcPr>
          <w:p w:rsidR="00506CCF" w:rsidRPr="00506CCF" w:rsidRDefault="00506CCF" w:rsidP="00506CCF">
            <w:pPr>
              <w:rPr>
                <w:sz w:val="18"/>
                <w:szCs w:val="18"/>
                <w:lang w:val="es-ES"/>
              </w:rPr>
            </w:pPr>
            <w:proofErr w:type="spellStart"/>
            <w:r w:rsidRPr="00506CCF">
              <w:rPr>
                <w:sz w:val="18"/>
                <w:szCs w:val="18"/>
                <w:lang w:val="es-ES"/>
              </w:rPr>
              <w:t>Jitter</w:t>
            </w:r>
            <w:proofErr w:type="spellEnd"/>
          </w:p>
        </w:tc>
        <w:tc>
          <w:tcPr>
            <w:tcW w:w="3828" w:type="dxa"/>
          </w:tcPr>
          <w:p w:rsidR="00506CCF" w:rsidRPr="00506CCF" w:rsidRDefault="00506CCF" w:rsidP="00506CCF">
            <w:pPr>
              <w:rPr>
                <w:rFonts w:cs="Arial"/>
                <w:sz w:val="18"/>
                <w:szCs w:val="18"/>
              </w:rPr>
            </w:pPr>
            <w:r w:rsidRPr="00506CCF">
              <w:rPr>
                <w:rFonts w:cs="Arial"/>
                <w:sz w:val="18"/>
                <w:szCs w:val="18"/>
              </w:rPr>
              <w:t>Medida en la que cambia la latencia con respecto a la carga</w:t>
            </w:r>
          </w:p>
        </w:tc>
      </w:tr>
    </w:tbl>
    <w:p w:rsidR="002279C1" w:rsidRDefault="00C137B5" w:rsidP="002279C1">
      <w:pPr>
        <w:pStyle w:val="Ttulo1"/>
      </w:pPr>
      <w:bookmarkStart w:id="10" w:name="_Toc162239356"/>
      <w:bookmarkStart w:id="11" w:name="_Toc161577183"/>
      <w:r>
        <w:t>Plan de pruebas</w:t>
      </w:r>
      <w:bookmarkEnd w:id="10"/>
    </w:p>
    <w:p w:rsidR="00C734E3" w:rsidRDefault="00C734E3" w:rsidP="00373FAE">
      <w:pPr>
        <w:pStyle w:val="Ttulo2"/>
        <w:tabs>
          <w:tab w:val="clear" w:pos="860"/>
          <w:tab w:val="num" w:pos="576"/>
        </w:tabs>
        <w:ind w:left="576"/>
      </w:pPr>
      <w:bookmarkStart w:id="12" w:name="_Toc162239357"/>
      <w:r>
        <w:t>Plan de pruebas de integración</w:t>
      </w:r>
      <w:bookmarkEnd w:id="12"/>
    </w:p>
    <w:p w:rsidR="008467EA" w:rsidRDefault="008467EA" w:rsidP="008467EA">
      <w:pPr>
        <w:jc w:val="both"/>
      </w:pPr>
    </w:p>
    <w:p w:rsidR="00C734E3" w:rsidRDefault="00C734E3" w:rsidP="00C137B5">
      <w:pPr>
        <w:pStyle w:val="Ttulo3"/>
      </w:pPr>
      <w:bookmarkStart w:id="13" w:name="_Toc162239358"/>
      <w:r>
        <w:t>Estrategia</w:t>
      </w:r>
      <w:bookmarkEnd w:id="13"/>
    </w:p>
    <w:p w:rsidR="00CD15DB" w:rsidRDefault="00CD15DB" w:rsidP="00CD15DB">
      <w:pPr>
        <w:jc w:val="both"/>
        <w:rPr>
          <w:rFonts w:cs="Arial"/>
        </w:rPr>
      </w:pPr>
      <w:r w:rsidRPr="00472885">
        <w:rPr>
          <w:rFonts w:cs="Arial"/>
        </w:rPr>
        <w:t xml:space="preserve">Se utilizará una estrategia de cubrimiento basada en requerimientos, verificando que cada uno de los casos de uso que componen el módulo </w:t>
      </w:r>
      <w:r>
        <w:rPr>
          <w:rFonts w:cs="Arial"/>
        </w:rPr>
        <w:t>sea completamente probado, y se obtengan los resultados esperados, cumpliendo con los requerimientos planteados.</w:t>
      </w:r>
    </w:p>
    <w:p w:rsidR="009D00CF" w:rsidRPr="009D00CF" w:rsidRDefault="009D00CF" w:rsidP="00377D6D">
      <w:pPr>
        <w:jc w:val="both"/>
        <w:rPr>
          <w:rFonts w:cs="Arial"/>
        </w:rPr>
      </w:pPr>
    </w:p>
    <w:p w:rsidR="00C6609F" w:rsidRDefault="00C137B5" w:rsidP="00C734E3">
      <w:pPr>
        <w:pStyle w:val="Ttulo3"/>
      </w:pPr>
      <w:bookmarkStart w:id="14" w:name="_Toc162239359"/>
      <w:r>
        <w:t>Recursos</w:t>
      </w:r>
      <w:bookmarkEnd w:id="14"/>
    </w:p>
    <w:p w:rsidR="00377D6D" w:rsidRDefault="00C733F8" w:rsidP="00E6565B">
      <w:pPr>
        <w:numPr>
          <w:ilvl w:val="0"/>
          <w:numId w:val="36"/>
        </w:numPr>
        <w:jc w:val="both"/>
        <w:rPr>
          <w:rFonts w:cs="Arial"/>
        </w:rPr>
      </w:pPr>
      <w:r w:rsidRPr="00377D6D">
        <w:rPr>
          <w:rFonts w:cs="Arial"/>
        </w:rPr>
        <w:t xml:space="preserve">Humanos:   </w:t>
      </w:r>
      <w:r w:rsidR="00BC0466">
        <w:rPr>
          <w:rFonts w:cs="Arial"/>
        </w:rPr>
        <w:t>Líder</w:t>
      </w:r>
      <w:r w:rsidR="00CD15DB">
        <w:rPr>
          <w:rFonts w:cs="Arial"/>
        </w:rPr>
        <w:t xml:space="preserve"> de Desarrollo, </w:t>
      </w:r>
      <w:r w:rsidR="00BC0466">
        <w:rPr>
          <w:rFonts w:cs="Arial"/>
        </w:rPr>
        <w:t>Líder</w:t>
      </w:r>
      <w:r w:rsidR="00CD15DB">
        <w:rPr>
          <w:rFonts w:cs="Arial"/>
        </w:rPr>
        <w:t xml:space="preserve"> de </w:t>
      </w:r>
      <w:r w:rsidR="004D1BB8">
        <w:rPr>
          <w:rFonts w:cs="Arial"/>
        </w:rPr>
        <w:t>Soporte.</w:t>
      </w:r>
    </w:p>
    <w:p w:rsidR="00C733F8" w:rsidRPr="00377D6D" w:rsidRDefault="00C733F8" w:rsidP="00E6565B">
      <w:pPr>
        <w:numPr>
          <w:ilvl w:val="0"/>
          <w:numId w:val="36"/>
        </w:numPr>
        <w:jc w:val="both"/>
        <w:rPr>
          <w:rFonts w:cs="Arial"/>
        </w:rPr>
      </w:pPr>
      <w:r w:rsidRPr="00377D6D">
        <w:rPr>
          <w:rFonts w:cs="Arial"/>
        </w:rPr>
        <w:t xml:space="preserve">Hardware:   </w:t>
      </w:r>
      <w:r w:rsidR="004D1BB8">
        <w:rPr>
          <w:rFonts w:cs="Arial"/>
        </w:rPr>
        <w:t>Equipo personal del líder de desarrollo y del líder de soporte.</w:t>
      </w:r>
    </w:p>
    <w:p w:rsidR="00C733F8" w:rsidRDefault="00C733F8" w:rsidP="000676FB">
      <w:pPr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 xml:space="preserve">Software:   </w:t>
      </w:r>
      <w:r w:rsidR="00A07E49">
        <w:rPr>
          <w:rFonts w:cs="Arial"/>
        </w:rPr>
        <w:t xml:space="preserve"> </w:t>
      </w:r>
      <w:proofErr w:type="spellStart"/>
      <w:r w:rsidR="00A07E49">
        <w:rPr>
          <w:rFonts w:cs="Arial"/>
        </w:rPr>
        <w:t>Jmeter</w:t>
      </w:r>
      <w:proofErr w:type="spellEnd"/>
      <w:r w:rsidR="004D1BB8">
        <w:rPr>
          <w:rFonts w:cs="Arial"/>
        </w:rPr>
        <w:t>, Word.</w:t>
      </w:r>
    </w:p>
    <w:p w:rsidR="0072088F" w:rsidRDefault="0072088F" w:rsidP="0072088F">
      <w:pPr>
        <w:ind w:left="284"/>
        <w:jc w:val="both"/>
        <w:rPr>
          <w:rFonts w:cs="Arial"/>
        </w:rPr>
      </w:pPr>
    </w:p>
    <w:p w:rsidR="005923C4" w:rsidRDefault="005923C4" w:rsidP="0072088F">
      <w:pPr>
        <w:ind w:left="284"/>
        <w:jc w:val="both"/>
        <w:rPr>
          <w:rFonts w:cs="Arial"/>
        </w:rPr>
      </w:pPr>
    </w:p>
    <w:p w:rsidR="005923C4" w:rsidRDefault="005923C4" w:rsidP="0072088F">
      <w:pPr>
        <w:ind w:left="284"/>
        <w:jc w:val="both"/>
        <w:rPr>
          <w:rFonts w:cs="Arial"/>
        </w:rPr>
      </w:pPr>
    </w:p>
    <w:p w:rsidR="005923C4" w:rsidRPr="0072088F" w:rsidRDefault="005923C4" w:rsidP="0072088F">
      <w:pPr>
        <w:ind w:left="284"/>
        <w:jc w:val="both"/>
        <w:rPr>
          <w:rFonts w:cs="Arial"/>
        </w:rPr>
      </w:pPr>
    </w:p>
    <w:p w:rsidR="00C722CF" w:rsidRDefault="00C722CF" w:rsidP="00C722CF">
      <w:pPr>
        <w:pStyle w:val="Ttulo3"/>
      </w:pPr>
      <w:bookmarkStart w:id="15" w:name="_Toc162239361"/>
      <w:r>
        <w:t>Diseño casos de prueba</w:t>
      </w:r>
      <w:bookmarkEnd w:id="15"/>
    </w:p>
    <w:p w:rsidR="00A475B3" w:rsidRDefault="00A475B3" w:rsidP="00A475B3">
      <w:bookmarkStart w:id="16" w:name="OLE_LINK1"/>
    </w:p>
    <w:p w:rsidR="004D1BB8" w:rsidRDefault="004D1BB8" w:rsidP="00A475B3">
      <w:r w:rsidRPr="004D1BB8">
        <w:rPr>
          <w:sz w:val="18"/>
        </w:rPr>
        <w:t xml:space="preserve">Se realizo </w:t>
      </w:r>
      <w:r w:rsidR="004F345F">
        <w:rPr>
          <w:sz w:val="18"/>
        </w:rPr>
        <w:t xml:space="preserve">cada </w:t>
      </w:r>
      <w:r w:rsidRPr="004D1BB8">
        <w:rPr>
          <w:sz w:val="18"/>
        </w:rPr>
        <w:t>caso de prueba con el siguiente formato</w:t>
      </w:r>
      <w:r>
        <w:t>:</w:t>
      </w:r>
    </w:p>
    <w:p w:rsidR="004D1BB8" w:rsidRDefault="004D1BB8" w:rsidP="00A475B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CASO DE PRUEBA </w:t>
            </w:r>
            <w:r w:rsidRPr="00B81FF8">
              <w:rPr>
                <w:color w:val="F2F2F2" w:themeColor="background1" w:themeShade="F2"/>
                <w:sz w:val="18"/>
                <w:szCs w:val="18"/>
                <w:lang w:val="es-ES"/>
              </w:rPr>
              <w:t>&lt;Nombre&gt;</w:t>
            </w: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&lt;Autor&gt;</w:t>
            </w:r>
          </w:p>
        </w:tc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Validar el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Caso Uso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caso de uso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</w:tc>
        <w:bookmarkStart w:id="17" w:name="_GoBack"/>
        <w:bookmarkEnd w:id="17"/>
      </w:tr>
      <w:tr w:rsidR="004D1BB8" w:rsidRPr="00BA6A80" w:rsidTr="004A1CE9">
        <w:tc>
          <w:tcPr>
            <w:tcW w:w="3794" w:type="dxa"/>
            <w:gridSpan w:val="4"/>
            <w:shd w:val="clear" w:color="auto" w:fill="auto"/>
          </w:tcPr>
          <w:p w:rsidR="004D1BB8" w:rsidRPr="00BA6A80" w:rsidRDefault="004D1BB8" w:rsidP="004A1CE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4D1BB8" w:rsidRPr="00BA6A80" w:rsidRDefault="004D1BB8" w:rsidP="004D1BB8">
            <w:pPr>
              <w:numPr>
                <w:ilvl w:val="0"/>
                <w:numId w:val="37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Ejecutar el Script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script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 xml:space="preserve">               </w:t>
            </w:r>
            <w:r>
              <w:rPr>
                <w:sz w:val="18"/>
                <w:szCs w:val="18"/>
                <w:lang w:val="es-ES"/>
              </w:rPr>
              <w:t>para</w:t>
            </w:r>
            <w:r w:rsidRPr="00BA6A80">
              <w:rPr>
                <w:sz w:val="18"/>
                <w:szCs w:val="18"/>
                <w:lang w:val="es-ES"/>
              </w:rPr>
              <w:t xml:space="preserve">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Objetivo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  <w:p w:rsidR="004D1BB8" w:rsidRPr="00E23A27" w:rsidRDefault="004D1BB8" w:rsidP="004D1BB8">
            <w:pPr>
              <w:numPr>
                <w:ilvl w:val="0"/>
                <w:numId w:val="37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 xml:space="preserve">Ejecutar el Script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Nombre del script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 xml:space="preserve">               </w:t>
            </w:r>
            <w:r>
              <w:rPr>
                <w:sz w:val="18"/>
                <w:szCs w:val="18"/>
                <w:lang w:val="es-ES"/>
              </w:rPr>
              <w:t>para</w:t>
            </w:r>
            <w:r w:rsidRPr="00BA6A80">
              <w:rPr>
                <w:sz w:val="18"/>
                <w:szCs w:val="18"/>
                <w:lang w:val="es-ES"/>
              </w:rPr>
              <w:t xml:space="preserve"> 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&lt;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>Objetivo</w:t>
            </w:r>
            <w:r w:rsidRPr="00B81FF8">
              <w:rPr>
                <w:color w:val="BFBFBF" w:themeColor="background1" w:themeShade="BF"/>
                <w:sz w:val="18"/>
                <w:szCs w:val="18"/>
                <w:lang w:val="es-ES"/>
              </w:rPr>
              <w:t>&gt;</w:t>
            </w: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4D1BB8" w:rsidRPr="00BA6A80" w:rsidTr="004A1CE9">
        <w:tc>
          <w:tcPr>
            <w:tcW w:w="675" w:type="dxa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proofErr w:type="gramStart"/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  <w:proofErr w:type="gramEnd"/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4D1BB8" w:rsidRPr="00BA6A80" w:rsidTr="004A1CE9">
        <w:tc>
          <w:tcPr>
            <w:tcW w:w="675" w:type="dxa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675" w:type="dxa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4D1BB8" w:rsidRPr="00BA6A80" w:rsidRDefault="004D1BB8" w:rsidP="004A1CE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4D1BB8" w:rsidRPr="00BA6A80" w:rsidRDefault="004D1BB8" w:rsidP="004A1CE9">
            <w:pPr>
              <w:rPr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B3B3B3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4D1BB8" w:rsidRPr="00BA6A80" w:rsidTr="004A1CE9">
        <w:tc>
          <w:tcPr>
            <w:tcW w:w="8472" w:type="dxa"/>
            <w:gridSpan w:val="8"/>
            <w:shd w:val="clear" w:color="auto" w:fill="auto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4D1BB8" w:rsidRPr="00BA6A80" w:rsidTr="004A1CE9">
        <w:tc>
          <w:tcPr>
            <w:tcW w:w="2118" w:type="dxa"/>
            <w:gridSpan w:val="2"/>
            <w:shd w:val="clear" w:color="auto" w:fill="B3B3B3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4D1BB8" w:rsidRPr="00BA6A80" w:rsidRDefault="004D1BB8" w:rsidP="004A1CE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4D1BB8" w:rsidRPr="004D1BB8" w:rsidRDefault="004D1BB8" w:rsidP="00A475B3">
      <w:pPr>
        <w:rPr>
          <w:sz w:val="18"/>
        </w:rPr>
      </w:pPr>
    </w:p>
    <w:p w:rsidR="004D1BB8" w:rsidRPr="004D1BB8" w:rsidRDefault="004D1BB8" w:rsidP="00A475B3">
      <w:pPr>
        <w:rPr>
          <w:sz w:val="18"/>
        </w:rPr>
      </w:pPr>
      <w:r w:rsidRPr="004D1BB8">
        <w:rPr>
          <w:sz w:val="18"/>
        </w:rPr>
        <w:t>En los documentos</w:t>
      </w:r>
      <w:r w:rsidR="004F345F">
        <w:rPr>
          <w:sz w:val="18"/>
        </w:rPr>
        <w:t xml:space="preserve"> anexos</w:t>
      </w:r>
      <w:r w:rsidRPr="004D1BB8">
        <w:rPr>
          <w:sz w:val="18"/>
        </w:rPr>
        <w:t>:</w:t>
      </w:r>
    </w:p>
    <w:p w:rsidR="004D1BB8" w:rsidRDefault="004D1BB8" w:rsidP="00A475B3"/>
    <w:p w:rsidR="00A475B3" w:rsidRPr="007F3E4C" w:rsidRDefault="00A475B3" w:rsidP="00A475B3">
      <w:pPr>
        <w:rPr>
          <w:sz w:val="18"/>
          <w:szCs w:val="18"/>
          <w:lang w:val="es-ES"/>
        </w:rPr>
      </w:pPr>
      <w:r>
        <w:t>1.</w:t>
      </w:r>
      <w:r w:rsidR="00E00304" w:rsidRPr="00E00304">
        <w:rPr>
          <w:sz w:val="14"/>
          <w:szCs w:val="18"/>
          <w:lang w:val="es-ES"/>
        </w:rPr>
        <w:t xml:space="preserve"> </w:t>
      </w:r>
      <w:r w:rsidR="007F3E4C" w:rsidRPr="007F3E4C">
        <w:rPr>
          <w:sz w:val="18"/>
          <w:szCs w:val="18"/>
        </w:rPr>
        <w:t>Caso de prueba</w:t>
      </w:r>
      <w:r w:rsidR="007F3E4C" w:rsidRPr="007F3E4C">
        <w:rPr>
          <w:sz w:val="18"/>
          <w:szCs w:val="18"/>
          <w:lang w:val="es-ES"/>
        </w:rPr>
        <w:t xml:space="preserve"> </w:t>
      </w:r>
      <w:r w:rsidR="00193FDB">
        <w:rPr>
          <w:sz w:val="18"/>
          <w:szCs w:val="18"/>
          <w:lang w:val="es-ES"/>
        </w:rPr>
        <w:t>C</w:t>
      </w:r>
      <w:r w:rsidR="00193FDB" w:rsidRPr="00193FDB">
        <w:rPr>
          <w:sz w:val="18"/>
          <w:szCs w:val="18"/>
          <w:lang w:val="es-ES"/>
        </w:rPr>
        <w:t xml:space="preserve">aso de prueba ver información de pedido </w:t>
      </w:r>
      <w:r w:rsidR="00E00304" w:rsidRPr="007F3E4C">
        <w:rPr>
          <w:sz w:val="18"/>
          <w:szCs w:val="18"/>
          <w:lang w:val="es-ES"/>
        </w:rPr>
        <w:t>- PL_casoPrueba_CU10</w:t>
      </w:r>
    </w:p>
    <w:p w:rsidR="00A475B3" w:rsidRPr="007F3E4C" w:rsidRDefault="00A475B3" w:rsidP="00A475B3">
      <w:pPr>
        <w:rPr>
          <w:sz w:val="18"/>
          <w:szCs w:val="18"/>
          <w:lang w:val="es-ES"/>
        </w:rPr>
      </w:pPr>
      <w:r w:rsidRPr="007F3E4C">
        <w:rPr>
          <w:sz w:val="18"/>
          <w:szCs w:val="18"/>
        </w:rPr>
        <w:t>2.</w:t>
      </w:r>
      <w:r w:rsidR="007F3E4C" w:rsidRPr="007F3E4C">
        <w:rPr>
          <w:sz w:val="18"/>
          <w:szCs w:val="18"/>
        </w:rPr>
        <w:t xml:space="preserve"> Caso de prueba</w:t>
      </w:r>
      <w:r w:rsidR="00E00304" w:rsidRPr="007F3E4C">
        <w:rPr>
          <w:sz w:val="18"/>
          <w:szCs w:val="18"/>
          <w:lang w:val="es-ES"/>
        </w:rPr>
        <w:t xml:space="preserve"> S</w:t>
      </w:r>
      <w:r w:rsidR="00193FDB" w:rsidRPr="007F3E4C">
        <w:rPr>
          <w:sz w:val="18"/>
          <w:szCs w:val="18"/>
          <w:lang w:val="es-ES"/>
        </w:rPr>
        <w:t xml:space="preserve">eleccionar producto </w:t>
      </w:r>
      <w:r w:rsidR="00E00304" w:rsidRPr="007F3E4C">
        <w:rPr>
          <w:sz w:val="18"/>
          <w:szCs w:val="18"/>
          <w:lang w:val="es-ES"/>
        </w:rPr>
        <w:t>- PL_casoPruebaCU14</w:t>
      </w:r>
    </w:p>
    <w:p w:rsidR="00A475B3" w:rsidRPr="007F3E4C" w:rsidRDefault="00A475B3" w:rsidP="00A475B3">
      <w:pPr>
        <w:rPr>
          <w:sz w:val="18"/>
          <w:szCs w:val="18"/>
        </w:rPr>
      </w:pPr>
      <w:r w:rsidRPr="007F3E4C">
        <w:rPr>
          <w:sz w:val="18"/>
          <w:szCs w:val="18"/>
        </w:rPr>
        <w:t>3.</w:t>
      </w:r>
      <w:r w:rsidR="00E00304" w:rsidRPr="007F3E4C">
        <w:rPr>
          <w:sz w:val="18"/>
          <w:szCs w:val="18"/>
          <w:lang w:val="es-ES"/>
        </w:rPr>
        <w:t xml:space="preserve"> </w:t>
      </w:r>
      <w:r w:rsidR="007F3E4C" w:rsidRPr="007F3E4C">
        <w:rPr>
          <w:sz w:val="18"/>
          <w:szCs w:val="18"/>
        </w:rPr>
        <w:t>Caso de prueba</w:t>
      </w:r>
      <w:r w:rsidR="007F3E4C" w:rsidRPr="007F3E4C">
        <w:rPr>
          <w:sz w:val="18"/>
          <w:szCs w:val="18"/>
          <w:lang w:val="es-ES"/>
        </w:rPr>
        <w:t xml:space="preserve"> </w:t>
      </w:r>
      <w:r w:rsidR="00E00304" w:rsidRPr="007F3E4C">
        <w:rPr>
          <w:sz w:val="18"/>
          <w:szCs w:val="18"/>
          <w:lang w:val="es-ES"/>
        </w:rPr>
        <w:t>Agregar Producto</w:t>
      </w:r>
      <w:r w:rsidR="007F3E4C" w:rsidRPr="007F3E4C">
        <w:rPr>
          <w:sz w:val="18"/>
          <w:szCs w:val="18"/>
          <w:lang w:val="es-ES"/>
        </w:rPr>
        <w:t xml:space="preserve"> - PL_casoPrueba_cu12</w:t>
      </w:r>
    </w:p>
    <w:p w:rsidR="007F3E4C" w:rsidRPr="007F3E4C" w:rsidRDefault="00A475B3" w:rsidP="007F3E4C">
      <w:pPr>
        <w:rPr>
          <w:sz w:val="18"/>
          <w:szCs w:val="18"/>
          <w:lang w:val="es-ES"/>
        </w:rPr>
      </w:pPr>
      <w:r w:rsidRPr="007F3E4C">
        <w:rPr>
          <w:sz w:val="18"/>
          <w:szCs w:val="18"/>
        </w:rPr>
        <w:t>4.</w:t>
      </w:r>
      <w:r w:rsidR="007F3E4C" w:rsidRPr="007F3E4C">
        <w:rPr>
          <w:sz w:val="18"/>
          <w:szCs w:val="18"/>
        </w:rPr>
        <w:t>Caso de prueba</w:t>
      </w:r>
      <w:r w:rsidR="007F3E4C" w:rsidRPr="007F3E4C">
        <w:rPr>
          <w:sz w:val="18"/>
          <w:szCs w:val="18"/>
          <w:lang w:val="es-ES"/>
        </w:rPr>
        <w:t xml:space="preserve"> M</w:t>
      </w:r>
      <w:r w:rsidR="00193FDB" w:rsidRPr="007F3E4C">
        <w:rPr>
          <w:sz w:val="18"/>
          <w:szCs w:val="18"/>
          <w:lang w:val="es-ES"/>
        </w:rPr>
        <w:t>odificar producto</w:t>
      </w:r>
      <w:r w:rsidR="007F3E4C" w:rsidRPr="007F3E4C">
        <w:rPr>
          <w:sz w:val="18"/>
          <w:szCs w:val="18"/>
          <w:lang w:val="es-ES"/>
        </w:rPr>
        <w:t xml:space="preserve"> - PL_casoPrueba_CU09</w:t>
      </w:r>
    </w:p>
    <w:p w:rsidR="00A475B3" w:rsidRPr="00A475B3" w:rsidRDefault="00A475B3" w:rsidP="00A475B3"/>
    <w:p w:rsidR="00C722CF" w:rsidRDefault="00C722CF" w:rsidP="00C722CF">
      <w:pPr>
        <w:pStyle w:val="Ttulo3"/>
      </w:pPr>
      <w:bookmarkStart w:id="18" w:name="_Toc162239362"/>
      <w:bookmarkEnd w:id="16"/>
      <w:r>
        <w:t>Asignación responsabilidad de la ejecución de prueba</w:t>
      </w:r>
      <w:bookmarkEnd w:id="18"/>
    </w:p>
    <w:p w:rsidR="004D1BB8" w:rsidRDefault="004D1BB8" w:rsidP="004D1BB8"/>
    <w:p w:rsidR="004F345F" w:rsidRDefault="004F345F" w:rsidP="004D1BB8">
      <w:pPr>
        <w:rPr>
          <w:sz w:val="18"/>
        </w:rPr>
      </w:pPr>
      <w:r>
        <w:rPr>
          <w:sz w:val="18"/>
        </w:rPr>
        <w:t xml:space="preserve">Se le asignó al </w:t>
      </w:r>
      <w:r w:rsidR="001D2A5D">
        <w:rPr>
          <w:sz w:val="18"/>
        </w:rPr>
        <w:t>Líder</w:t>
      </w:r>
      <w:r>
        <w:rPr>
          <w:sz w:val="18"/>
        </w:rPr>
        <w:t xml:space="preserve"> de Soporte y al </w:t>
      </w:r>
      <w:r w:rsidR="001D2A5D">
        <w:rPr>
          <w:sz w:val="18"/>
        </w:rPr>
        <w:t>Líder</w:t>
      </w:r>
      <w:r>
        <w:rPr>
          <w:sz w:val="18"/>
        </w:rPr>
        <w:t xml:space="preserve"> de Desarrollo realizar </w:t>
      </w:r>
      <w:r w:rsidR="00EE2F24">
        <w:rPr>
          <w:sz w:val="18"/>
        </w:rPr>
        <w:t>los casos</w:t>
      </w:r>
      <w:r>
        <w:rPr>
          <w:sz w:val="18"/>
        </w:rPr>
        <w:t xml:space="preserve"> de prueba, de los cuales para 6 casos de uso que se cumplieron en el primer ciclo, se realizaron cuatro casos de prueba, </w:t>
      </w:r>
      <w:proofErr w:type="gramStart"/>
      <w:r>
        <w:rPr>
          <w:sz w:val="18"/>
        </w:rPr>
        <w:t>ya que</w:t>
      </w:r>
      <w:proofErr w:type="gramEnd"/>
      <w:r>
        <w:rPr>
          <w:sz w:val="18"/>
        </w:rPr>
        <w:t xml:space="preserve"> en dos ocasiones, dos casos de uso fueron cubiertos por el mismo caso de prueba.</w:t>
      </w:r>
    </w:p>
    <w:p w:rsidR="004F345F" w:rsidRPr="004F345F" w:rsidRDefault="004F345F" w:rsidP="004D1BB8">
      <w:pPr>
        <w:rPr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36"/>
      </w:tblGrid>
      <w:tr w:rsidR="006D1683" w:rsidRPr="00BA6A80" w:rsidTr="00BA6A80">
        <w:tc>
          <w:tcPr>
            <w:tcW w:w="4236" w:type="dxa"/>
            <w:shd w:val="clear" w:color="auto" w:fill="B3B3B3"/>
            <w:vAlign w:val="center"/>
          </w:tcPr>
          <w:p w:rsidR="006D1683" w:rsidRPr="00BA6A80" w:rsidRDefault="006D1683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</w:p>
        </w:tc>
        <w:tc>
          <w:tcPr>
            <w:tcW w:w="4236" w:type="dxa"/>
            <w:shd w:val="clear" w:color="auto" w:fill="B3B3B3"/>
            <w:vAlign w:val="center"/>
          </w:tcPr>
          <w:p w:rsidR="006D1683" w:rsidRPr="00BA6A80" w:rsidRDefault="006D1683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Responsable ejecución</w:t>
            </w:r>
          </w:p>
        </w:tc>
      </w:tr>
      <w:tr w:rsidR="006D1683" w:rsidRPr="00BA6A80" w:rsidTr="00BA6A80">
        <w:tc>
          <w:tcPr>
            <w:tcW w:w="4236" w:type="dxa"/>
          </w:tcPr>
          <w:p w:rsidR="006D1683" w:rsidRPr="00193FDB" w:rsidRDefault="004D1BB8" w:rsidP="0043683E">
            <w:pPr>
              <w:rPr>
                <w:sz w:val="16"/>
                <w:szCs w:val="16"/>
                <w:lang w:val="es-ES"/>
              </w:rPr>
            </w:pPr>
            <w:r w:rsidRPr="00193FDB">
              <w:rPr>
                <w:sz w:val="16"/>
                <w:szCs w:val="16"/>
                <w:lang w:val="es-ES"/>
              </w:rPr>
              <w:t>Caso de prueba ver información de pedido</w:t>
            </w:r>
          </w:p>
        </w:tc>
        <w:tc>
          <w:tcPr>
            <w:tcW w:w="4236" w:type="dxa"/>
          </w:tcPr>
          <w:p w:rsidR="006D1683" w:rsidRPr="007F3E4C" w:rsidRDefault="001D2A5D" w:rsidP="0043683E">
            <w:pPr>
              <w:rPr>
                <w:sz w:val="16"/>
                <w:szCs w:val="16"/>
                <w:lang w:val="es-ES"/>
              </w:rPr>
            </w:pPr>
            <w:r w:rsidRPr="007F3E4C">
              <w:rPr>
                <w:sz w:val="16"/>
                <w:szCs w:val="16"/>
                <w:lang w:val="es-ES"/>
              </w:rPr>
              <w:t>Líder</w:t>
            </w:r>
            <w:r w:rsidR="007902D6" w:rsidRPr="007F3E4C">
              <w:rPr>
                <w:sz w:val="16"/>
                <w:szCs w:val="16"/>
                <w:lang w:val="es-ES"/>
              </w:rPr>
              <w:t xml:space="preserve"> Soporte</w:t>
            </w:r>
          </w:p>
        </w:tc>
      </w:tr>
      <w:tr w:rsidR="000C7F88" w:rsidRPr="00BA6A80" w:rsidTr="00BA6A80">
        <w:tc>
          <w:tcPr>
            <w:tcW w:w="4236" w:type="dxa"/>
          </w:tcPr>
          <w:p w:rsidR="000C7F88" w:rsidRPr="00193FDB" w:rsidRDefault="004D1BB8" w:rsidP="009F4DE5">
            <w:pPr>
              <w:rPr>
                <w:sz w:val="16"/>
                <w:szCs w:val="16"/>
                <w:lang w:val="es-ES"/>
              </w:rPr>
            </w:pPr>
            <w:r w:rsidRPr="00193FDB">
              <w:rPr>
                <w:sz w:val="16"/>
                <w:szCs w:val="16"/>
                <w:lang w:val="es-ES"/>
              </w:rPr>
              <w:t>Seleccionar producto</w:t>
            </w:r>
          </w:p>
        </w:tc>
        <w:tc>
          <w:tcPr>
            <w:tcW w:w="4236" w:type="dxa"/>
          </w:tcPr>
          <w:p w:rsidR="000C7F88" w:rsidRPr="007F3E4C" w:rsidRDefault="001D2A5D" w:rsidP="0043683E">
            <w:pPr>
              <w:rPr>
                <w:sz w:val="16"/>
                <w:szCs w:val="16"/>
                <w:lang w:val="es-ES"/>
              </w:rPr>
            </w:pPr>
            <w:r w:rsidRPr="007F3E4C">
              <w:rPr>
                <w:sz w:val="16"/>
                <w:szCs w:val="16"/>
                <w:lang w:val="es-ES"/>
              </w:rPr>
              <w:t>Líder</w:t>
            </w:r>
            <w:r w:rsidR="007902D6" w:rsidRPr="007F3E4C">
              <w:rPr>
                <w:sz w:val="16"/>
                <w:szCs w:val="16"/>
                <w:lang w:val="es-ES"/>
              </w:rPr>
              <w:t xml:space="preserve"> Desarrollo</w:t>
            </w:r>
          </w:p>
        </w:tc>
      </w:tr>
      <w:tr w:rsidR="007902D6" w:rsidRPr="00BA6A80" w:rsidTr="00BA6A80">
        <w:tc>
          <w:tcPr>
            <w:tcW w:w="4236" w:type="dxa"/>
          </w:tcPr>
          <w:p w:rsidR="007902D6" w:rsidRPr="00193FDB" w:rsidRDefault="004D1BB8" w:rsidP="007902D6">
            <w:pPr>
              <w:rPr>
                <w:sz w:val="16"/>
                <w:szCs w:val="16"/>
                <w:lang w:val="es-ES"/>
              </w:rPr>
            </w:pPr>
            <w:r w:rsidRPr="00193FDB">
              <w:rPr>
                <w:sz w:val="16"/>
                <w:szCs w:val="16"/>
                <w:lang w:val="es-ES"/>
              </w:rPr>
              <w:t>Agregar producto</w:t>
            </w:r>
          </w:p>
        </w:tc>
        <w:tc>
          <w:tcPr>
            <w:tcW w:w="4236" w:type="dxa"/>
          </w:tcPr>
          <w:p w:rsidR="007902D6" w:rsidRPr="007F3E4C" w:rsidRDefault="001D2A5D" w:rsidP="007902D6">
            <w:pPr>
              <w:rPr>
                <w:sz w:val="16"/>
                <w:szCs w:val="16"/>
                <w:lang w:val="es-ES"/>
              </w:rPr>
            </w:pPr>
            <w:r w:rsidRPr="007F3E4C">
              <w:rPr>
                <w:sz w:val="16"/>
                <w:szCs w:val="16"/>
                <w:lang w:val="es-ES"/>
              </w:rPr>
              <w:t>Líder</w:t>
            </w:r>
            <w:r w:rsidR="007902D6" w:rsidRPr="007F3E4C">
              <w:rPr>
                <w:sz w:val="16"/>
                <w:szCs w:val="16"/>
                <w:lang w:val="es-ES"/>
              </w:rPr>
              <w:t xml:space="preserve"> Desarrollo</w:t>
            </w:r>
          </w:p>
        </w:tc>
      </w:tr>
      <w:tr w:rsidR="007902D6" w:rsidRPr="00BA6A80" w:rsidTr="00BA6A80">
        <w:tc>
          <w:tcPr>
            <w:tcW w:w="4236" w:type="dxa"/>
          </w:tcPr>
          <w:p w:rsidR="007902D6" w:rsidRPr="00193FDB" w:rsidRDefault="004D1BB8" w:rsidP="007902D6">
            <w:pPr>
              <w:rPr>
                <w:sz w:val="16"/>
                <w:szCs w:val="16"/>
                <w:lang w:val="es-ES"/>
              </w:rPr>
            </w:pPr>
            <w:r w:rsidRPr="00193FDB">
              <w:rPr>
                <w:sz w:val="16"/>
                <w:szCs w:val="16"/>
                <w:lang w:val="es-ES"/>
              </w:rPr>
              <w:t>Modificar producto</w:t>
            </w:r>
          </w:p>
        </w:tc>
        <w:tc>
          <w:tcPr>
            <w:tcW w:w="4236" w:type="dxa"/>
          </w:tcPr>
          <w:p w:rsidR="007902D6" w:rsidRPr="007F3E4C" w:rsidRDefault="001D2A5D" w:rsidP="007902D6">
            <w:pPr>
              <w:rPr>
                <w:sz w:val="16"/>
                <w:szCs w:val="16"/>
                <w:lang w:val="es-ES"/>
              </w:rPr>
            </w:pPr>
            <w:r w:rsidRPr="007F3E4C">
              <w:rPr>
                <w:sz w:val="16"/>
                <w:szCs w:val="16"/>
                <w:lang w:val="es-ES"/>
              </w:rPr>
              <w:t>Líder</w:t>
            </w:r>
            <w:r w:rsidR="00EE274D" w:rsidRPr="007F3E4C">
              <w:rPr>
                <w:sz w:val="16"/>
                <w:szCs w:val="16"/>
                <w:lang w:val="es-ES"/>
              </w:rPr>
              <w:t xml:space="preserve"> Soporte.</w:t>
            </w:r>
          </w:p>
        </w:tc>
      </w:tr>
      <w:bookmarkEnd w:id="11"/>
    </w:tbl>
    <w:p w:rsidR="00A75CFA" w:rsidRPr="00C722CF" w:rsidRDefault="00A75CFA" w:rsidP="00DA269D">
      <w:pPr>
        <w:rPr>
          <w:b/>
          <w:sz w:val="18"/>
          <w:szCs w:val="18"/>
        </w:rPr>
      </w:pPr>
    </w:p>
    <w:p w:rsidR="00FE3013" w:rsidRPr="002D5B96" w:rsidRDefault="00FE3013" w:rsidP="00DA269D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DA269D" w:rsidRPr="00BA6A80" w:rsidTr="00BA6A80">
        <w:tc>
          <w:tcPr>
            <w:tcW w:w="8472" w:type="dxa"/>
            <w:gridSpan w:val="3"/>
            <w:shd w:val="clear" w:color="auto" w:fill="B3B3B3"/>
          </w:tcPr>
          <w:p w:rsidR="00DA269D" w:rsidRPr="00BA6A80" w:rsidRDefault="00DA269D" w:rsidP="00BA6A8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DA269D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1D2A5D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DA269D" w:rsidRPr="001D2A5D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DA269D" w:rsidRPr="00AF36C5" w:rsidRDefault="005923C4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</w:tc>
        <w:tc>
          <w:tcPr>
            <w:tcW w:w="5103" w:type="dxa"/>
          </w:tcPr>
          <w:p w:rsidR="00DA269D" w:rsidRPr="00AF36C5" w:rsidRDefault="00BE7D3C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Desarrollo de documento.</w:t>
            </w:r>
          </w:p>
        </w:tc>
        <w:tc>
          <w:tcPr>
            <w:tcW w:w="1843" w:type="dxa"/>
          </w:tcPr>
          <w:p w:rsidR="00DA269D" w:rsidRPr="00AF36C5" w:rsidRDefault="001D2A5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</w:t>
            </w:r>
            <w:r w:rsidR="00BE7D3C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Calidad</w:t>
            </w:r>
            <w:r w:rsidR="00BE7D3C">
              <w:rPr>
                <w:rFonts w:ascii="Arial" w:hAnsi="Arial" w:cs="Arial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Líder</w:t>
            </w:r>
            <w:r w:rsidR="00BE7D3C">
              <w:rPr>
                <w:rFonts w:ascii="Arial" w:hAnsi="Arial" w:cs="Arial"/>
                <w:sz w:val="18"/>
                <w:szCs w:val="18"/>
                <w:lang w:val="es-CO"/>
              </w:rPr>
              <w:t xml:space="preserve"> Arquitectura.</w:t>
            </w:r>
          </w:p>
        </w:tc>
      </w:tr>
      <w:tr w:rsidR="008D7B82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8D7B82" w:rsidRDefault="008D7B82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6D111D" w:rsidP="00E75CD3"/>
    <w:sectPr w:rsidR="006D111D" w:rsidSect="00B63945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CC8" w:rsidRDefault="00481CC8">
      <w:r>
        <w:separator/>
      </w:r>
    </w:p>
  </w:endnote>
  <w:endnote w:type="continuationSeparator" w:id="0">
    <w:p w:rsidR="00481CC8" w:rsidRDefault="0048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8EA" w:rsidRDefault="000F68EA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E7D3C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E7D3C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CC8" w:rsidRDefault="00481CC8">
      <w:r>
        <w:separator/>
      </w:r>
    </w:p>
  </w:footnote>
  <w:footnote w:type="continuationSeparator" w:id="0">
    <w:p w:rsidR="00481CC8" w:rsidRDefault="00481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4F345F" w:rsidTr="004A1CE9">
      <w:trPr>
        <w:trHeight w:val="1135"/>
      </w:trPr>
      <w:tc>
        <w:tcPr>
          <w:tcW w:w="1586" w:type="dxa"/>
        </w:tcPr>
        <w:p w:rsidR="004F345F" w:rsidRDefault="004F345F" w:rsidP="004F345F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1B5C249" wp14:editId="64EB63D4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4F345F" w:rsidRPr="006C794A" w:rsidRDefault="004F345F" w:rsidP="004F345F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PRUEBAS</w:t>
          </w:r>
        </w:p>
      </w:tc>
      <w:tc>
        <w:tcPr>
          <w:tcW w:w="1609" w:type="dxa"/>
          <w:gridSpan w:val="2"/>
        </w:tcPr>
        <w:p w:rsidR="004F345F" w:rsidRDefault="004F345F" w:rsidP="004F345F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8752" behindDoc="1" locked="0" layoutInCell="1" allowOverlap="1" wp14:anchorId="356198DA" wp14:editId="7C31BF0E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345F" w:rsidRPr="002D5B96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4F345F" w:rsidTr="004A1CE9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5418" w:type="dxa"/>
          <w:vMerge w:val="restart"/>
          <w:vAlign w:val="center"/>
        </w:tcPr>
        <w:p w:rsidR="004F345F" w:rsidRPr="00466334" w:rsidRDefault="004F345F" w:rsidP="004F345F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t>METFOR</w:t>
          </w:r>
        </w:p>
      </w:tc>
    </w:tr>
    <w:tr w:rsidR="004F345F" w:rsidTr="004A1CE9">
      <w:trPr>
        <w:cantSplit/>
        <w:trHeight w:val="247"/>
      </w:trPr>
      <w:tc>
        <w:tcPr>
          <w:tcW w:w="1586" w:type="dxa"/>
          <w:vMerge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4F345F" w:rsidRPr="00466334" w:rsidRDefault="004F345F" w:rsidP="004F345F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4F345F" w:rsidRPr="00466334" w:rsidRDefault="004F345F" w:rsidP="004F345F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F68EA" w:rsidRDefault="000F68EA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7DC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0C7"/>
    <w:multiLevelType w:val="hybridMultilevel"/>
    <w:tmpl w:val="496660B8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D14872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47478"/>
    <w:multiLevelType w:val="hybridMultilevel"/>
    <w:tmpl w:val="C78CE098"/>
    <w:lvl w:ilvl="0" w:tplc="0C0A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602B"/>
    <w:multiLevelType w:val="hybridMultilevel"/>
    <w:tmpl w:val="1BC49858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F75"/>
    <w:multiLevelType w:val="hybridMultilevel"/>
    <w:tmpl w:val="ECCC0CE4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F0BC2"/>
    <w:multiLevelType w:val="hybridMultilevel"/>
    <w:tmpl w:val="0B0054CA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8166E"/>
    <w:multiLevelType w:val="hybridMultilevel"/>
    <w:tmpl w:val="625A8E64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83B29"/>
    <w:multiLevelType w:val="hybridMultilevel"/>
    <w:tmpl w:val="F6E65D4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E7C07"/>
    <w:multiLevelType w:val="multilevel"/>
    <w:tmpl w:val="B2C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0"/>
  </w:num>
  <w:num w:numId="5">
    <w:abstractNumId w:val="2"/>
  </w:num>
  <w:num w:numId="6">
    <w:abstractNumId w:val="12"/>
  </w:num>
  <w:num w:numId="7">
    <w:abstractNumId w:val="19"/>
  </w:num>
  <w:num w:numId="8">
    <w:abstractNumId w:val="3"/>
  </w:num>
  <w:num w:numId="9">
    <w:abstractNumId w:val="10"/>
  </w:num>
  <w:num w:numId="10">
    <w:abstractNumId w:val="15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4"/>
  </w:num>
  <w:num w:numId="33">
    <w:abstractNumId w:val="20"/>
  </w:num>
  <w:num w:numId="34">
    <w:abstractNumId w:val="7"/>
  </w:num>
  <w:num w:numId="35">
    <w:abstractNumId w:val="16"/>
  </w:num>
  <w:num w:numId="36">
    <w:abstractNumId w:val="8"/>
  </w:num>
  <w:num w:numId="37">
    <w:abstractNumId w:val="1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02CC4"/>
    <w:rsid w:val="00022F73"/>
    <w:rsid w:val="00036C0B"/>
    <w:rsid w:val="000541FB"/>
    <w:rsid w:val="000556E3"/>
    <w:rsid w:val="000651B9"/>
    <w:rsid w:val="000676FB"/>
    <w:rsid w:val="00072E0D"/>
    <w:rsid w:val="0007516E"/>
    <w:rsid w:val="00080306"/>
    <w:rsid w:val="00083771"/>
    <w:rsid w:val="00087FE8"/>
    <w:rsid w:val="000A30FD"/>
    <w:rsid w:val="000B05B6"/>
    <w:rsid w:val="000C0B01"/>
    <w:rsid w:val="000C7C7E"/>
    <w:rsid w:val="000C7F88"/>
    <w:rsid w:val="000D0BC4"/>
    <w:rsid w:val="000D4E83"/>
    <w:rsid w:val="000D6E4F"/>
    <w:rsid w:val="000E0310"/>
    <w:rsid w:val="000F68EA"/>
    <w:rsid w:val="000F6D0E"/>
    <w:rsid w:val="000F7736"/>
    <w:rsid w:val="00100BB1"/>
    <w:rsid w:val="00104827"/>
    <w:rsid w:val="00104F15"/>
    <w:rsid w:val="00112544"/>
    <w:rsid w:val="00124F21"/>
    <w:rsid w:val="0013226F"/>
    <w:rsid w:val="0013421A"/>
    <w:rsid w:val="00156D52"/>
    <w:rsid w:val="0017097E"/>
    <w:rsid w:val="00173EF5"/>
    <w:rsid w:val="00180F50"/>
    <w:rsid w:val="001811D3"/>
    <w:rsid w:val="001858FA"/>
    <w:rsid w:val="0019027E"/>
    <w:rsid w:val="00191B10"/>
    <w:rsid w:val="0019334F"/>
    <w:rsid w:val="00193FDB"/>
    <w:rsid w:val="001A3612"/>
    <w:rsid w:val="001C7F4A"/>
    <w:rsid w:val="001D2A5D"/>
    <w:rsid w:val="001D3B8F"/>
    <w:rsid w:val="001E6071"/>
    <w:rsid w:val="001F03C6"/>
    <w:rsid w:val="001F4857"/>
    <w:rsid w:val="001F744A"/>
    <w:rsid w:val="00203245"/>
    <w:rsid w:val="00203C0C"/>
    <w:rsid w:val="002051FC"/>
    <w:rsid w:val="0021307D"/>
    <w:rsid w:val="00220208"/>
    <w:rsid w:val="002279C1"/>
    <w:rsid w:val="00230784"/>
    <w:rsid w:val="00231317"/>
    <w:rsid w:val="0023420E"/>
    <w:rsid w:val="0023686C"/>
    <w:rsid w:val="00240E72"/>
    <w:rsid w:val="00242A86"/>
    <w:rsid w:val="00251DCF"/>
    <w:rsid w:val="00254D77"/>
    <w:rsid w:val="00267C22"/>
    <w:rsid w:val="00271859"/>
    <w:rsid w:val="00275E3E"/>
    <w:rsid w:val="002776E1"/>
    <w:rsid w:val="00285F62"/>
    <w:rsid w:val="002861F7"/>
    <w:rsid w:val="002877CE"/>
    <w:rsid w:val="002A1B9F"/>
    <w:rsid w:val="002A3E22"/>
    <w:rsid w:val="002A5AAB"/>
    <w:rsid w:val="002A68FE"/>
    <w:rsid w:val="002B5DC0"/>
    <w:rsid w:val="002B77A0"/>
    <w:rsid w:val="002C14E4"/>
    <w:rsid w:val="002C4B6E"/>
    <w:rsid w:val="002C57D5"/>
    <w:rsid w:val="002D27E8"/>
    <w:rsid w:val="002E17D3"/>
    <w:rsid w:val="002E5167"/>
    <w:rsid w:val="002F79B5"/>
    <w:rsid w:val="00302168"/>
    <w:rsid w:val="00304CAF"/>
    <w:rsid w:val="0031000A"/>
    <w:rsid w:val="00310057"/>
    <w:rsid w:val="00311D08"/>
    <w:rsid w:val="00323566"/>
    <w:rsid w:val="00326F4F"/>
    <w:rsid w:val="00331C66"/>
    <w:rsid w:val="0033773B"/>
    <w:rsid w:val="00341CE1"/>
    <w:rsid w:val="003429A3"/>
    <w:rsid w:val="003431CE"/>
    <w:rsid w:val="00343B4F"/>
    <w:rsid w:val="0034612B"/>
    <w:rsid w:val="00351EA8"/>
    <w:rsid w:val="00354222"/>
    <w:rsid w:val="003545FB"/>
    <w:rsid w:val="00356147"/>
    <w:rsid w:val="00360AFA"/>
    <w:rsid w:val="00372214"/>
    <w:rsid w:val="00373FAE"/>
    <w:rsid w:val="00377D6D"/>
    <w:rsid w:val="00390F37"/>
    <w:rsid w:val="003A3538"/>
    <w:rsid w:val="003C40CC"/>
    <w:rsid w:val="003C5367"/>
    <w:rsid w:val="003D0191"/>
    <w:rsid w:val="003D064A"/>
    <w:rsid w:val="003E5A12"/>
    <w:rsid w:val="003F0CA3"/>
    <w:rsid w:val="00405F3C"/>
    <w:rsid w:val="00406135"/>
    <w:rsid w:val="0041519C"/>
    <w:rsid w:val="00426C80"/>
    <w:rsid w:val="0043683E"/>
    <w:rsid w:val="004444E4"/>
    <w:rsid w:val="00444659"/>
    <w:rsid w:val="00445CFC"/>
    <w:rsid w:val="00446A69"/>
    <w:rsid w:val="00450BCF"/>
    <w:rsid w:val="004627F0"/>
    <w:rsid w:val="00470428"/>
    <w:rsid w:val="00471724"/>
    <w:rsid w:val="00472885"/>
    <w:rsid w:val="00472DD6"/>
    <w:rsid w:val="00475CBF"/>
    <w:rsid w:val="00481CC8"/>
    <w:rsid w:val="0048479A"/>
    <w:rsid w:val="00490C66"/>
    <w:rsid w:val="0049187F"/>
    <w:rsid w:val="00495F29"/>
    <w:rsid w:val="004A0FB0"/>
    <w:rsid w:val="004A2E6B"/>
    <w:rsid w:val="004A6ED6"/>
    <w:rsid w:val="004B1F3F"/>
    <w:rsid w:val="004C5600"/>
    <w:rsid w:val="004C7058"/>
    <w:rsid w:val="004D1BB8"/>
    <w:rsid w:val="004D1D13"/>
    <w:rsid w:val="004D6EBE"/>
    <w:rsid w:val="004D720F"/>
    <w:rsid w:val="004F345F"/>
    <w:rsid w:val="004F36B7"/>
    <w:rsid w:val="004F3FF3"/>
    <w:rsid w:val="0050118D"/>
    <w:rsid w:val="00502ED7"/>
    <w:rsid w:val="005066CB"/>
    <w:rsid w:val="00506CCF"/>
    <w:rsid w:val="005073DA"/>
    <w:rsid w:val="00510DFD"/>
    <w:rsid w:val="00515B8E"/>
    <w:rsid w:val="00522E6B"/>
    <w:rsid w:val="00536678"/>
    <w:rsid w:val="00536718"/>
    <w:rsid w:val="00542434"/>
    <w:rsid w:val="0054717B"/>
    <w:rsid w:val="00552CBE"/>
    <w:rsid w:val="00554B3D"/>
    <w:rsid w:val="00557D07"/>
    <w:rsid w:val="0057165D"/>
    <w:rsid w:val="00584C75"/>
    <w:rsid w:val="00586364"/>
    <w:rsid w:val="00591484"/>
    <w:rsid w:val="005923C4"/>
    <w:rsid w:val="005A11DF"/>
    <w:rsid w:val="005A1BD2"/>
    <w:rsid w:val="005A2982"/>
    <w:rsid w:val="005A3423"/>
    <w:rsid w:val="005D306B"/>
    <w:rsid w:val="005D3374"/>
    <w:rsid w:val="005E1459"/>
    <w:rsid w:val="005E25D5"/>
    <w:rsid w:val="005E3699"/>
    <w:rsid w:val="005E446B"/>
    <w:rsid w:val="005F449C"/>
    <w:rsid w:val="00603711"/>
    <w:rsid w:val="006150A2"/>
    <w:rsid w:val="006205EE"/>
    <w:rsid w:val="00625533"/>
    <w:rsid w:val="00625968"/>
    <w:rsid w:val="00626E60"/>
    <w:rsid w:val="00632C87"/>
    <w:rsid w:val="006423E1"/>
    <w:rsid w:val="0064700D"/>
    <w:rsid w:val="00651E64"/>
    <w:rsid w:val="00654F7B"/>
    <w:rsid w:val="006633E4"/>
    <w:rsid w:val="00663C47"/>
    <w:rsid w:val="00664D7B"/>
    <w:rsid w:val="0066522A"/>
    <w:rsid w:val="006678C6"/>
    <w:rsid w:val="00670B08"/>
    <w:rsid w:val="006760F4"/>
    <w:rsid w:val="00685F50"/>
    <w:rsid w:val="006924C0"/>
    <w:rsid w:val="006967A6"/>
    <w:rsid w:val="006A2398"/>
    <w:rsid w:val="006B18AD"/>
    <w:rsid w:val="006C2D05"/>
    <w:rsid w:val="006D077B"/>
    <w:rsid w:val="006D111D"/>
    <w:rsid w:val="006D1683"/>
    <w:rsid w:val="006D19C3"/>
    <w:rsid w:val="006D217C"/>
    <w:rsid w:val="006E611C"/>
    <w:rsid w:val="007020BA"/>
    <w:rsid w:val="0072088F"/>
    <w:rsid w:val="007215BE"/>
    <w:rsid w:val="00725829"/>
    <w:rsid w:val="00730C37"/>
    <w:rsid w:val="0073670C"/>
    <w:rsid w:val="007429B2"/>
    <w:rsid w:val="00745906"/>
    <w:rsid w:val="007534DA"/>
    <w:rsid w:val="007749A5"/>
    <w:rsid w:val="00781910"/>
    <w:rsid w:val="007856E5"/>
    <w:rsid w:val="007902D6"/>
    <w:rsid w:val="00792BC2"/>
    <w:rsid w:val="007963F5"/>
    <w:rsid w:val="007B02C7"/>
    <w:rsid w:val="007B1626"/>
    <w:rsid w:val="007B59C0"/>
    <w:rsid w:val="007C2E60"/>
    <w:rsid w:val="007C5F08"/>
    <w:rsid w:val="007C71FD"/>
    <w:rsid w:val="007D1FB6"/>
    <w:rsid w:val="007F1356"/>
    <w:rsid w:val="007F3E4C"/>
    <w:rsid w:val="007F60F6"/>
    <w:rsid w:val="007F7B88"/>
    <w:rsid w:val="00801622"/>
    <w:rsid w:val="00811AAE"/>
    <w:rsid w:val="00811C76"/>
    <w:rsid w:val="0081676F"/>
    <w:rsid w:val="0082150E"/>
    <w:rsid w:val="00823433"/>
    <w:rsid w:val="0083314A"/>
    <w:rsid w:val="00844190"/>
    <w:rsid w:val="00845B35"/>
    <w:rsid w:val="00845EBB"/>
    <w:rsid w:val="008467EA"/>
    <w:rsid w:val="00850A9B"/>
    <w:rsid w:val="00861EFD"/>
    <w:rsid w:val="008630D8"/>
    <w:rsid w:val="0087353F"/>
    <w:rsid w:val="00877826"/>
    <w:rsid w:val="008825ED"/>
    <w:rsid w:val="00882B9E"/>
    <w:rsid w:val="008876A8"/>
    <w:rsid w:val="008979A7"/>
    <w:rsid w:val="008A257A"/>
    <w:rsid w:val="008A5298"/>
    <w:rsid w:val="008A754A"/>
    <w:rsid w:val="008A7D95"/>
    <w:rsid w:val="008B2D75"/>
    <w:rsid w:val="008B4339"/>
    <w:rsid w:val="008C35DF"/>
    <w:rsid w:val="008D135A"/>
    <w:rsid w:val="008D7B82"/>
    <w:rsid w:val="008E2D37"/>
    <w:rsid w:val="008E3F95"/>
    <w:rsid w:val="008E7863"/>
    <w:rsid w:val="008F3294"/>
    <w:rsid w:val="00901B0B"/>
    <w:rsid w:val="009104D9"/>
    <w:rsid w:val="00912ADD"/>
    <w:rsid w:val="00913E17"/>
    <w:rsid w:val="009173A3"/>
    <w:rsid w:val="0093552D"/>
    <w:rsid w:val="00937B4B"/>
    <w:rsid w:val="00961315"/>
    <w:rsid w:val="00963BFB"/>
    <w:rsid w:val="00972635"/>
    <w:rsid w:val="00976CF2"/>
    <w:rsid w:val="00980561"/>
    <w:rsid w:val="00993D64"/>
    <w:rsid w:val="009A058F"/>
    <w:rsid w:val="009A668C"/>
    <w:rsid w:val="009C2661"/>
    <w:rsid w:val="009D00CF"/>
    <w:rsid w:val="009E0862"/>
    <w:rsid w:val="009E777A"/>
    <w:rsid w:val="009F328E"/>
    <w:rsid w:val="009F412F"/>
    <w:rsid w:val="009F4503"/>
    <w:rsid w:val="009F4DE5"/>
    <w:rsid w:val="009F7F98"/>
    <w:rsid w:val="00A01168"/>
    <w:rsid w:val="00A07E49"/>
    <w:rsid w:val="00A11D98"/>
    <w:rsid w:val="00A13652"/>
    <w:rsid w:val="00A160E6"/>
    <w:rsid w:val="00A20A49"/>
    <w:rsid w:val="00A27365"/>
    <w:rsid w:val="00A33A7C"/>
    <w:rsid w:val="00A445F4"/>
    <w:rsid w:val="00A4620B"/>
    <w:rsid w:val="00A475B3"/>
    <w:rsid w:val="00A57A26"/>
    <w:rsid w:val="00A66552"/>
    <w:rsid w:val="00A75696"/>
    <w:rsid w:val="00A75CFA"/>
    <w:rsid w:val="00A75DD2"/>
    <w:rsid w:val="00A76F98"/>
    <w:rsid w:val="00A857DF"/>
    <w:rsid w:val="00A8678F"/>
    <w:rsid w:val="00AA6B64"/>
    <w:rsid w:val="00AB464E"/>
    <w:rsid w:val="00AB556C"/>
    <w:rsid w:val="00AB70F4"/>
    <w:rsid w:val="00AC0D2A"/>
    <w:rsid w:val="00AC62EB"/>
    <w:rsid w:val="00AD69F6"/>
    <w:rsid w:val="00AD75D8"/>
    <w:rsid w:val="00AE562B"/>
    <w:rsid w:val="00AF3353"/>
    <w:rsid w:val="00AF57DF"/>
    <w:rsid w:val="00AF6202"/>
    <w:rsid w:val="00B00462"/>
    <w:rsid w:val="00B05186"/>
    <w:rsid w:val="00B054E3"/>
    <w:rsid w:val="00B112EF"/>
    <w:rsid w:val="00B140F2"/>
    <w:rsid w:val="00B17C6E"/>
    <w:rsid w:val="00B26F88"/>
    <w:rsid w:val="00B52F1A"/>
    <w:rsid w:val="00B603F5"/>
    <w:rsid w:val="00B63945"/>
    <w:rsid w:val="00B63CC3"/>
    <w:rsid w:val="00B86EB8"/>
    <w:rsid w:val="00B87892"/>
    <w:rsid w:val="00B9310A"/>
    <w:rsid w:val="00B93912"/>
    <w:rsid w:val="00B93A7E"/>
    <w:rsid w:val="00BA27C4"/>
    <w:rsid w:val="00BA520C"/>
    <w:rsid w:val="00BA5CF6"/>
    <w:rsid w:val="00BA6459"/>
    <w:rsid w:val="00BA6A80"/>
    <w:rsid w:val="00BB1B9F"/>
    <w:rsid w:val="00BB44CA"/>
    <w:rsid w:val="00BB7646"/>
    <w:rsid w:val="00BC0466"/>
    <w:rsid w:val="00BC07B6"/>
    <w:rsid w:val="00BD53F3"/>
    <w:rsid w:val="00BD5EEC"/>
    <w:rsid w:val="00BE5D3A"/>
    <w:rsid w:val="00BE7D3C"/>
    <w:rsid w:val="00C00DED"/>
    <w:rsid w:val="00C10649"/>
    <w:rsid w:val="00C113A9"/>
    <w:rsid w:val="00C137B5"/>
    <w:rsid w:val="00C1459F"/>
    <w:rsid w:val="00C2019D"/>
    <w:rsid w:val="00C26FC7"/>
    <w:rsid w:val="00C30B35"/>
    <w:rsid w:val="00C423C3"/>
    <w:rsid w:val="00C42794"/>
    <w:rsid w:val="00C45DDC"/>
    <w:rsid w:val="00C5693D"/>
    <w:rsid w:val="00C62D85"/>
    <w:rsid w:val="00C6609F"/>
    <w:rsid w:val="00C71404"/>
    <w:rsid w:val="00C722CF"/>
    <w:rsid w:val="00C733F8"/>
    <w:rsid w:val="00C734E3"/>
    <w:rsid w:val="00C76E31"/>
    <w:rsid w:val="00C776F7"/>
    <w:rsid w:val="00C8183F"/>
    <w:rsid w:val="00C872DA"/>
    <w:rsid w:val="00C91892"/>
    <w:rsid w:val="00C93813"/>
    <w:rsid w:val="00CA1940"/>
    <w:rsid w:val="00CC5AD8"/>
    <w:rsid w:val="00CC6967"/>
    <w:rsid w:val="00CC75E2"/>
    <w:rsid w:val="00CD15DB"/>
    <w:rsid w:val="00CD20F8"/>
    <w:rsid w:val="00CD545B"/>
    <w:rsid w:val="00CD72EA"/>
    <w:rsid w:val="00CF1114"/>
    <w:rsid w:val="00CF42A3"/>
    <w:rsid w:val="00CF5D7B"/>
    <w:rsid w:val="00CF6F6B"/>
    <w:rsid w:val="00D00216"/>
    <w:rsid w:val="00D1040A"/>
    <w:rsid w:val="00D17D4C"/>
    <w:rsid w:val="00D269E1"/>
    <w:rsid w:val="00D26D1C"/>
    <w:rsid w:val="00D3028F"/>
    <w:rsid w:val="00D32F48"/>
    <w:rsid w:val="00D555D7"/>
    <w:rsid w:val="00D70D57"/>
    <w:rsid w:val="00D73DF1"/>
    <w:rsid w:val="00D84D66"/>
    <w:rsid w:val="00D8536F"/>
    <w:rsid w:val="00D8595E"/>
    <w:rsid w:val="00DA269D"/>
    <w:rsid w:val="00DB7D78"/>
    <w:rsid w:val="00DC516C"/>
    <w:rsid w:val="00DD206A"/>
    <w:rsid w:val="00DD286C"/>
    <w:rsid w:val="00DD3BAC"/>
    <w:rsid w:val="00DD4343"/>
    <w:rsid w:val="00DF3029"/>
    <w:rsid w:val="00DF5BA0"/>
    <w:rsid w:val="00E00304"/>
    <w:rsid w:val="00E06F5C"/>
    <w:rsid w:val="00E13908"/>
    <w:rsid w:val="00E15257"/>
    <w:rsid w:val="00E23647"/>
    <w:rsid w:val="00E265FD"/>
    <w:rsid w:val="00E2762B"/>
    <w:rsid w:val="00E27E2E"/>
    <w:rsid w:val="00E4001B"/>
    <w:rsid w:val="00E40BD8"/>
    <w:rsid w:val="00E428F6"/>
    <w:rsid w:val="00E43E73"/>
    <w:rsid w:val="00E61923"/>
    <w:rsid w:val="00E64A19"/>
    <w:rsid w:val="00E6565B"/>
    <w:rsid w:val="00E75CD3"/>
    <w:rsid w:val="00E84788"/>
    <w:rsid w:val="00E95F03"/>
    <w:rsid w:val="00EA0263"/>
    <w:rsid w:val="00EA7686"/>
    <w:rsid w:val="00EB211D"/>
    <w:rsid w:val="00EB71AF"/>
    <w:rsid w:val="00EB764D"/>
    <w:rsid w:val="00EB7874"/>
    <w:rsid w:val="00EC5B9E"/>
    <w:rsid w:val="00EE274D"/>
    <w:rsid w:val="00EE2F24"/>
    <w:rsid w:val="00EE4FB0"/>
    <w:rsid w:val="00EF1C46"/>
    <w:rsid w:val="00EF723F"/>
    <w:rsid w:val="00F0247C"/>
    <w:rsid w:val="00F024E5"/>
    <w:rsid w:val="00F1745A"/>
    <w:rsid w:val="00F20A19"/>
    <w:rsid w:val="00F31F38"/>
    <w:rsid w:val="00F37129"/>
    <w:rsid w:val="00F42ECC"/>
    <w:rsid w:val="00F46AC2"/>
    <w:rsid w:val="00F522A1"/>
    <w:rsid w:val="00F62BC4"/>
    <w:rsid w:val="00F65B16"/>
    <w:rsid w:val="00F86F36"/>
    <w:rsid w:val="00F955BC"/>
    <w:rsid w:val="00FB0F72"/>
    <w:rsid w:val="00FC2C28"/>
    <w:rsid w:val="00FD03AD"/>
    <w:rsid w:val="00FD0F01"/>
    <w:rsid w:val="00FD661A"/>
    <w:rsid w:val="00FE3013"/>
    <w:rsid w:val="00FF1225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CFF34"/>
  <w15:docId w15:val="{FE5E5E91-702B-4E5E-A837-3BC30A00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794"/>
    <w:rPr>
      <w:rFonts w:ascii="Arial" w:hAnsi="Arial"/>
      <w:lang w:val="es-CO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link w:val="TextCar"/>
    <w:rsid w:val="00801622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customStyle="1" w:styleId="TextCar">
    <w:name w:val="Text Car"/>
    <w:basedOn w:val="Fuentedeprrafopredeter"/>
    <w:link w:val="Text"/>
    <w:rsid w:val="00801622"/>
    <w:rPr>
      <w:rFonts w:ascii="Arial" w:hAnsi="Arial"/>
      <w:lang w:val="en-US" w:eastAsia="en-US" w:bidi="ar-SA"/>
    </w:rPr>
  </w:style>
  <w:style w:type="character" w:customStyle="1" w:styleId="mainpage1">
    <w:name w:val="mainpage1"/>
    <w:basedOn w:val="Fuentedeprrafopredeter"/>
    <w:rsid w:val="00036C0B"/>
    <w:rPr>
      <w:rFonts w:ascii="Verdana" w:hAnsi="Verdana" w:hint="default"/>
      <w:color w:val="333333"/>
      <w:sz w:val="18"/>
      <w:szCs w:val="18"/>
    </w:rPr>
  </w:style>
  <w:style w:type="character" w:styleId="nfasis">
    <w:name w:val="Emphasis"/>
    <w:basedOn w:val="Fuentedeprrafopredeter"/>
    <w:qFormat/>
    <w:rsid w:val="00664D7B"/>
    <w:rPr>
      <w:i/>
      <w:iCs/>
    </w:rPr>
  </w:style>
  <w:style w:type="paragraph" w:styleId="Textoindependiente3">
    <w:name w:val="Body Text 3"/>
    <w:basedOn w:val="Normal"/>
    <w:rsid w:val="00351EA8"/>
    <w:pPr>
      <w:jc w:val="both"/>
    </w:pPr>
    <w:rPr>
      <w:rFonts w:cs="Arial"/>
      <w:snapToGrid w:val="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3510</CharactersWithSpaces>
  <SharedDoc>false</SharedDoc>
  <HLinks>
    <vt:vector size="144" baseType="variant">
      <vt:variant>
        <vt:i4>7733248</vt:i4>
      </vt:variant>
      <vt:variant>
        <vt:i4>141</vt:i4>
      </vt:variant>
      <vt:variant>
        <vt:i4>0</vt:i4>
      </vt:variant>
      <vt:variant>
        <vt:i4>5</vt:i4>
      </vt:variant>
      <vt:variant>
        <vt:lpwstr>mailto:paperez@uniandes.edu.co</vt:lpwstr>
      </vt:variant>
      <vt:variant>
        <vt:lpwstr/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_Toc162239374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_Toc162239373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_Toc162239372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_Toc162239371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_Toc162239370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_Toc162239369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_Toc162239368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_Toc162239367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_Toc162239366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_Toc162239365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_Toc162239364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_Toc162239363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_Toc162239362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_Toc162239361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_Toc162239360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_Toc162239359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_Toc162239358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_Toc162239357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_Toc162239356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_Toc162239355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_Toc162239354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_Toc162239353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_Toc162239352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Familia Calderón Sierra</cp:lastModifiedBy>
  <cp:revision>2</cp:revision>
  <cp:lastPrinted>2007-03-07T22:16:00Z</cp:lastPrinted>
  <dcterms:created xsi:type="dcterms:W3CDTF">2018-04-04T16:46:00Z</dcterms:created>
  <dcterms:modified xsi:type="dcterms:W3CDTF">2018-04-04T16:46:00Z</dcterms:modified>
</cp:coreProperties>
</file>